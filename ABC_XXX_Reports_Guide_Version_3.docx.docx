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BC" w:rsidRPr="00C82EA5" w:rsidRDefault="001D3B27" w:rsidP="00C82EA5">
      <w:pPr>
        <w:pStyle w:val="SuperTitle"/>
      </w:pPr>
      <w:r>
        <w:t>ABC XXX</w:t>
      </w:r>
    </w:p>
    <w:p w:rsidR="00406BBC" w:rsidRPr="00C82EA5" w:rsidRDefault="00406BBC" w:rsidP="00C82EA5">
      <w:pPr>
        <w:pStyle w:val="Title"/>
      </w:pPr>
      <w:r w:rsidRPr="00C82EA5">
        <w:t>Portal Reports Guide</w:t>
      </w:r>
    </w:p>
    <w:p w:rsidR="00406BBC" w:rsidRPr="00C82EA5" w:rsidRDefault="00CE234B" w:rsidP="00C82EA5">
      <w:pPr>
        <w:pStyle w:val="Version"/>
      </w:pPr>
      <w:r>
        <w:t>Version 3.xx</w:t>
      </w:r>
    </w:p>
    <w:p w:rsidR="00406BBC" w:rsidRPr="00C82EA5" w:rsidRDefault="00406BBC" w:rsidP="00C82EA5">
      <w:pPr>
        <w:pStyle w:val="Byline"/>
      </w:pPr>
    </w:p>
    <w:p w:rsidR="00406BBC" w:rsidRPr="00C82EA5" w:rsidRDefault="00406BBC" w:rsidP="00C82EA5">
      <w:pPr>
        <w:pStyle w:val="Byline"/>
        <w:sectPr w:rsidR="00406BBC" w:rsidRPr="00C82EA5" w:rsidSect="00C82EA5">
          <w:headerReference w:type="default" r:id="rId8"/>
          <w:footerReference w:type="default" r:id="rId9"/>
          <w:headerReference w:type="first" r:id="rId10"/>
          <w:footerReference w:type="first" r:id="rId11"/>
          <w:type w:val="continuous"/>
          <w:pgSz w:w="12242" w:h="15842"/>
          <w:pgMar w:top="1418" w:right="1418" w:bottom="1418" w:left="1418" w:header="992" w:footer="992" w:gutter="0"/>
          <w:pgNumType w:start="1"/>
          <w:cols w:space="720"/>
          <w:noEndnote/>
          <w:titlePg/>
          <w:docGrid w:linePitch="299"/>
        </w:sectPr>
      </w:pPr>
    </w:p>
    <w:p w:rsidR="00406BBC" w:rsidRPr="00C82EA5" w:rsidRDefault="00406BBC" w:rsidP="00C82EA5">
      <w:pPr>
        <w:pStyle w:val="BodyText"/>
      </w:pPr>
      <w:bookmarkStart w:id="0" w:name="O_1235"/>
      <w:bookmarkEnd w:id="0"/>
      <w:r w:rsidRPr="00C82EA5">
        <w:lastRenderedPageBreak/>
        <w:t xml:space="preserve">Copyright © </w:t>
      </w:r>
      <w:r w:rsidR="001D3B27">
        <w:t>XXX</w:t>
      </w:r>
      <w:r w:rsidRPr="00C82EA5">
        <w:t>. All Rights Reserved.</w:t>
      </w:r>
    </w:p>
    <w:p w:rsidR="00406BBC" w:rsidRPr="00C82EA5" w:rsidRDefault="00406BBC" w:rsidP="00C82EA5"/>
    <w:p w:rsidR="00406BBC" w:rsidRPr="00C82EA5" w:rsidRDefault="00406BBC" w:rsidP="00C82EA5">
      <w:pPr>
        <w:sectPr w:rsidR="00406BBC" w:rsidRPr="00C82EA5" w:rsidSect="00C82EA5">
          <w:headerReference w:type="even" r:id="rId12"/>
          <w:headerReference w:type="default" r:id="rId13"/>
          <w:footerReference w:type="even" r:id="rId14"/>
          <w:footerReference w:type="default" r:id="rId15"/>
          <w:headerReference w:type="first" r:id="rId16"/>
          <w:footerReference w:type="first" r:id="rId17"/>
          <w:type w:val="evenPage"/>
          <w:pgSz w:w="12242" w:h="15842"/>
          <w:pgMar w:top="1418" w:right="1418" w:bottom="1418" w:left="1418" w:header="992" w:footer="992" w:gutter="0"/>
          <w:pgNumType w:start="1"/>
          <w:cols w:space="720"/>
          <w:noEndnote/>
          <w:titlePg/>
          <w:docGrid w:linePitch="299"/>
        </w:sectPr>
      </w:pPr>
    </w:p>
    <w:bookmarkStart w:id="1" w:name="O_7517"/>
    <w:bookmarkEnd w:id="1"/>
    <w:p w:rsidR="00406BBC" w:rsidRPr="00C82EA5" w:rsidRDefault="00406BBC" w:rsidP="00C82EA5">
      <w:pPr>
        <w:pStyle w:val="Heading3NoTOC"/>
      </w:pPr>
      <w:r w:rsidRPr="00C82EA5">
        <w:lastRenderedPageBreak/>
        <w:fldChar w:fldCharType="begin"/>
      </w:r>
      <w:r w:rsidR="00C82EA5">
        <w:instrText>XE "Document Revision History"</w:instrText>
      </w:r>
      <w:r w:rsidRPr="00C82EA5">
        <w:fldChar w:fldCharType="end"/>
      </w:r>
      <w:r w:rsidRPr="00C82EA5">
        <w:t>Document Revision History</w:t>
      </w:r>
    </w:p>
    <w:tbl>
      <w:tblPr>
        <w:tblW w:w="8252" w:type="dxa"/>
        <w:tblLayout w:type="fixed"/>
        <w:tblCellMar>
          <w:left w:w="62" w:type="dxa"/>
          <w:right w:w="62" w:type="dxa"/>
        </w:tblCellMar>
        <w:tblLook w:val="0000" w:firstRow="0" w:lastRow="0" w:firstColumn="0" w:lastColumn="0" w:noHBand="0" w:noVBand="0"/>
      </w:tblPr>
      <w:tblGrid>
        <w:gridCol w:w="1440"/>
        <w:gridCol w:w="1620"/>
        <w:gridCol w:w="1682"/>
        <w:gridCol w:w="1440"/>
        <w:gridCol w:w="2070"/>
      </w:tblGrid>
      <w:tr w:rsidR="000601A8" w:rsidTr="001D3B27">
        <w:tc>
          <w:tcPr>
            <w:tcW w:w="1440"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0601A8" w:rsidRDefault="000601A8" w:rsidP="00C82EA5">
            <w:pPr>
              <w:pStyle w:val="TableHeading3"/>
              <w:rPr>
                <w:lang w:val="en-NZ"/>
              </w:rPr>
            </w:pPr>
            <w:r w:rsidRPr="00C82EA5">
              <w:t>App Version</w:t>
            </w:r>
          </w:p>
        </w:tc>
        <w:tc>
          <w:tcPr>
            <w:tcW w:w="1620"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0601A8" w:rsidRDefault="000601A8" w:rsidP="00C82EA5">
            <w:pPr>
              <w:pStyle w:val="TableHeading3"/>
              <w:rPr>
                <w:lang w:val="en-NZ"/>
              </w:rPr>
            </w:pPr>
            <w:r w:rsidRPr="00C82EA5">
              <w:t>Build Number</w:t>
            </w:r>
          </w:p>
        </w:tc>
        <w:tc>
          <w:tcPr>
            <w:tcW w:w="1682"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0601A8" w:rsidRDefault="000601A8" w:rsidP="00C82EA5">
            <w:pPr>
              <w:pStyle w:val="TableHeading3"/>
              <w:rPr>
                <w:lang w:val="en-NZ"/>
              </w:rPr>
            </w:pPr>
            <w:r w:rsidRPr="00C82EA5">
              <w:t>Date</w:t>
            </w:r>
          </w:p>
        </w:tc>
        <w:tc>
          <w:tcPr>
            <w:tcW w:w="1440"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0601A8" w:rsidRDefault="000601A8" w:rsidP="00C82EA5">
            <w:pPr>
              <w:pStyle w:val="TableHeading3"/>
              <w:rPr>
                <w:lang w:val="en-NZ"/>
              </w:rPr>
            </w:pPr>
            <w:r w:rsidRPr="00C82EA5">
              <w:t>Document Version</w:t>
            </w:r>
          </w:p>
        </w:tc>
        <w:tc>
          <w:tcPr>
            <w:tcW w:w="2070"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0601A8" w:rsidRDefault="000601A8" w:rsidP="00C82EA5">
            <w:pPr>
              <w:pStyle w:val="TableHeading3"/>
              <w:rPr>
                <w:lang w:val="en-NZ"/>
              </w:rPr>
            </w:pPr>
            <w:r w:rsidRPr="00C82EA5">
              <w:t>Summary of Changes^</w:t>
            </w:r>
          </w:p>
        </w:tc>
      </w:tr>
      <w:tr w:rsidR="000601A8" w:rsidTr="001D3B27">
        <w:trPr>
          <w:cantSplit/>
          <w:trHeight w:val="425"/>
        </w:trPr>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0601A8" w:rsidRDefault="001D3B27" w:rsidP="00C82EA5">
            <w:pPr>
              <w:pStyle w:val="TableBodyText"/>
              <w:rPr>
                <w:lang w:val="en-NZ"/>
              </w:rPr>
            </w:pPr>
            <w:r>
              <w:t>XXX</w:t>
            </w:r>
          </w:p>
        </w:tc>
        <w:tc>
          <w:tcPr>
            <w:tcW w:w="16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0601A8" w:rsidRDefault="001D3B27" w:rsidP="00C82EA5">
            <w:pPr>
              <w:pStyle w:val="TableBodyText"/>
              <w:rPr>
                <w:lang w:val="en-NZ"/>
              </w:rPr>
            </w:pPr>
            <w:r>
              <w:t>XXX</w:t>
            </w:r>
          </w:p>
        </w:tc>
        <w:tc>
          <w:tcPr>
            <w:tcW w:w="168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0601A8" w:rsidRDefault="00CE234B" w:rsidP="00CE234B">
            <w:pPr>
              <w:pStyle w:val="TableBodyText"/>
              <w:rPr>
                <w:lang w:val="en-NZ"/>
              </w:rPr>
            </w:pPr>
            <w:r>
              <w:t>03</w:t>
            </w:r>
            <w:r w:rsidR="000601A8" w:rsidRPr="00C82EA5">
              <w:t>/</w:t>
            </w:r>
            <w:r>
              <w:t>18</w:t>
            </w:r>
            <w:r w:rsidR="000601A8" w:rsidRPr="00C82EA5">
              <w:t>/201</w:t>
            </w:r>
            <w:r>
              <w:t>4</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0601A8" w:rsidRDefault="001D3B27" w:rsidP="00C82EA5">
            <w:pPr>
              <w:pStyle w:val="TableBodyText"/>
              <w:rPr>
                <w:lang w:val="en-NZ"/>
              </w:rPr>
            </w:pPr>
            <w:r>
              <w:t>XX</w:t>
            </w:r>
          </w:p>
        </w:tc>
        <w:tc>
          <w:tcPr>
            <w:tcW w:w="207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0601A8" w:rsidRDefault="000601A8" w:rsidP="00C82EA5">
            <w:pPr>
              <w:pStyle w:val="TableBodyText"/>
              <w:rPr>
                <w:lang w:val="en-NZ"/>
              </w:rPr>
            </w:pPr>
            <w:r>
              <w:t>General Release</w:t>
            </w:r>
          </w:p>
        </w:tc>
      </w:tr>
      <w:tr w:rsidR="00CE234B" w:rsidRPr="00C82EA5" w:rsidTr="001D3B27">
        <w:trPr>
          <w:cantSplit/>
        </w:trPr>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CE234B" w:rsidRDefault="00CE234B" w:rsidP="00B42950">
            <w:pPr>
              <w:pStyle w:val="TableBodyText"/>
              <w:rPr>
                <w:lang w:val="en-NZ"/>
              </w:rPr>
            </w:pPr>
            <w:r>
              <w:t>XXX</w:t>
            </w:r>
          </w:p>
        </w:tc>
        <w:tc>
          <w:tcPr>
            <w:tcW w:w="16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CE234B" w:rsidRDefault="00CE234B" w:rsidP="00B42950">
            <w:pPr>
              <w:pStyle w:val="TableBodyText"/>
              <w:rPr>
                <w:lang w:val="en-NZ"/>
              </w:rPr>
            </w:pPr>
            <w:r>
              <w:t>XXX</w:t>
            </w:r>
          </w:p>
        </w:tc>
        <w:tc>
          <w:tcPr>
            <w:tcW w:w="168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CE234B" w:rsidRDefault="00CE234B" w:rsidP="00CE234B">
            <w:pPr>
              <w:pStyle w:val="TableBodyText"/>
              <w:rPr>
                <w:lang w:val="en-NZ"/>
              </w:rPr>
            </w:pPr>
            <w:r>
              <w:t>02</w:t>
            </w:r>
            <w:r w:rsidRPr="00C82EA5">
              <w:t>/</w:t>
            </w:r>
            <w:r>
              <w:t>09</w:t>
            </w:r>
            <w:r w:rsidRPr="00C82EA5">
              <w:t>/201</w:t>
            </w:r>
            <w:r>
              <w:t>4</w: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CE234B" w:rsidRDefault="00CE234B" w:rsidP="00B42950">
            <w:pPr>
              <w:pStyle w:val="TableBodyText"/>
              <w:rPr>
                <w:lang w:val="en-NZ"/>
              </w:rPr>
            </w:pPr>
            <w:r>
              <w:t>XX</w:t>
            </w:r>
          </w:p>
        </w:tc>
        <w:tc>
          <w:tcPr>
            <w:tcW w:w="207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CE234B" w:rsidRDefault="00CE234B" w:rsidP="00B42950">
            <w:pPr>
              <w:pStyle w:val="TableBodyText"/>
              <w:rPr>
                <w:lang w:val="en-NZ"/>
              </w:rPr>
            </w:pPr>
            <w:r>
              <w:t>Initial</w:t>
            </w:r>
            <w:bookmarkStart w:id="2" w:name="_GoBack"/>
            <w:bookmarkEnd w:id="2"/>
            <w:r>
              <w:t xml:space="preserve"> Release</w:t>
            </w:r>
          </w:p>
        </w:tc>
      </w:tr>
    </w:tbl>
    <w:p w:rsidR="00406BBC" w:rsidRPr="00C82EA5" w:rsidRDefault="00406BBC" w:rsidP="0091691F">
      <w:pPr>
        <w:pStyle w:val="AllowPageBreak"/>
        <w:numPr>
          <w:ilvl w:val="0"/>
          <w:numId w:val="32"/>
        </w:numPr>
      </w:pPr>
    </w:p>
    <w:p w:rsidR="00406BBC" w:rsidRPr="00C82EA5" w:rsidRDefault="00406BBC" w:rsidP="00C82EA5"/>
    <w:p w:rsidR="00406BBC" w:rsidRPr="00C82EA5" w:rsidRDefault="00406BBC" w:rsidP="00C82EA5">
      <w:pPr>
        <w:sectPr w:rsidR="00406BBC" w:rsidRPr="00C82EA5" w:rsidSect="00C82EA5">
          <w:headerReference w:type="default" r:id="rId18"/>
          <w:footerReference w:type="default" r:id="rId19"/>
          <w:pgSz w:w="12242" w:h="15842"/>
          <w:pgMar w:top="1418" w:right="1418" w:bottom="1418" w:left="1798" w:header="992" w:footer="992" w:gutter="0"/>
          <w:cols w:space="720"/>
          <w:noEndnote/>
          <w:docGrid w:linePitch="299"/>
        </w:sectPr>
      </w:pPr>
    </w:p>
    <w:p w:rsidR="00406BBC" w:rsidRPr="00C82EA5" w:rsidRDefault="00406BBC" w:rsidP="00C82EA5">
      <w:pPr>
        <w:pStyle w:val="TOCTitle"/>
      </w:pPr>
      <w:r w:rsidRPr="00C82EA5">
        <w:lastRenderedPageBreak/>
        <w:t>Contents</w:t>
      </w:r>
    </w:p>
    <w:bookmarkStart w:id="3" w:name="O_531"/>
    <w:bookmarkEnd w:id="3"/>
    <w:p w:rsidR="000601A8" w:rsidRDefault="000601A8">
      <w:pPr>
        <w:pStyle w:val="TOC1"/>
        <w:rPr>
          <w:rFonts w:asciiTheme="minorHAnsi" w:eastAsiaTheme="minorEastAsia" w:hAnsiTheme="minorHAnsi" w:cstheme="minorBidi"/>
          <w:b w:val="0"/>
          <w:noProof/>
          <w:sz w:val="22"/>
          <w:szCs w:val="22"/>
          <w:u w:val="none"/>
        </w:rPr>
      </w:pPr>
      <w:r>
        <w:rPr>
          <w:b w:val="0"/>
        </w:rPr>
        <w:fldChar w:fldCharType="begin"/>
      </w:r>
      <w:r>
        <w:rPr>
          <w:b w:val="0"/>
        </w:rPr>
        <w:instrText xml:space="preserve"> TOC \o "1-4" \h \z </w:instrText>
      </w:r>
      <w:r>
        <w:rPr>
          <w:b w:val="0"/>
        </w:rPr>
        <w:fldChar w:fldCharType="separate"/>
      </w:r>
      <w:hyperlink w:anchor="_Toc371008341" w:history="1">
        <w:r>
          <w:rPr>
            <w:rStyle w:val="Hyperlink"/>
            <w:noProof/>
          </w:rPr>
          <w:t>Chapter 1 I</w:t>
        </w:r>
        <w:r w:rsidRPr="00DC068B">
          <w:rPr>
            <w:rStyle w:val="Hyperlink"/>
            <w:noProof/>
          </w:rPr>
          <w:t>ntroduction</w:t>
        </w:r>
        <w:r>
          <w:rPr>
            <w:noProof/>
            <w:webHidden/>
          </w:rPr>
          <w:tab/>
        </w:r>
        <w:r>
          <w:rPr>
            <w:noProof/>
            <w:webHidden/>
          </w:rPr>
          <w:fldChar w:fldCharType="begin"/>
        </w:r>
        <w:r>
          <w:rPr>
            <w:noProof/>
            <w:webHidden/>
          </w:rPr>
          <w:instrText xml:space="preserve"> PAGEREF _Toc371008341 \h </w:instrText>
        </w:r>
        <w:r>
          <w:rPr>
            <w:noProof/>
            <w:webHidden/>
          </w:rPr>
        </w:r>
        <w:r>
          <w:rPr>
            <w:noProof/>
            <w:webHidden/>
          </w:rPr>
          <w:fldChar w:fldCharType="separate"/>
        </w:r>
        <w:r w:rsidR="004457B5">
          <w:rPr>
            <w:noProof/>
            <w:webHidden/>
          </w:rPr>
          <w:t>7</w:t>
        </w:r>
        <w:r>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2" w:history="1">
        <w:r w:rsidR="000601A8" w:rsidRPr="00DC068B">
          <w:rPr>
            <w:rStyle w:val="Hyperlink"/>
            <w:noProof/>
          </w:rPr>
          <w:t>Assumptions</w:t>
        </w:r>
        <w:r w:rsidR="000601A8">
          <w:rPr>
            <w:noProof/>
            <w:webHidden/>
          </w:rPr>
          <w:tab/>
        </w:r>
        <w:r w:rsidR="000601A8">
          <w:rPr>
            <w:noProof/>
            <w:webHidden/>
          </w:rPr>
          <w:fldChar w:fldCharType="begin"/>
        </w:r>
        <w:r w:rsidR="000601A8">
          <w:rPr>
            <w:noProof/>
            <w:webHidden/>
          </w:rPr>
          <w:instrText xml:space="preserve"> PAGEREF _Toc371008342 \h </w:instrText>
        </w:r>
        <w:r w:rsidR="000601A8">
          <w:rPr>
            <w:noProof/>
            <w:webHidden/>
          </w:rPr>
        </w:r>
        <w:r w:rsidR="000601A8">
          <w:rPr>
            <w:noProof/>
            <w:webHidden/>
          </w:rPr>
          <w:fldChar w:fldCharType="separate"/>
        </w:r>
        <w:r w:rsidR="004457B5">
          <w:rPr>
            <w:noProof/>
            <w:webHidden/>
          </w:rPr>
          <w:t>7</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3" w:history="1">
        <w:r w:rsidR="000601A8" w:rsidRPr="00DC068B">
          <w:rPr>
            <w:rStyle w:val="Hyperlink"/>
            <w:noProof/>
          </w:rPr>
          <w:t>Requirements</w:t>
        </w:r>
        <w:r w:rsidR="000601A8">
          <w:rPr>
            <w:noProof/>
            <w:webHidden/>
          </w:rPr>
          <w:tab/>
        </w:r>
        <w:r w:rsidR="000601A8">
          <w:rPr>
            <w:noProof/>
            <w:webHidden/>
          </w:rPr>
          <w:fldChar w:fldCharType="begin"/>
        </w:r>
        <w:r w:rsidR="000601A8">
          <w:rPr>
            <w:noProof/>
            <w:webHidden/>
          </w:rPr>
          <w:instrText xml:space="preserve"> PAGEREF _Toc371008343 \h </w:instrText>
        </w:r>
        <w:r w:rsidR="000601A8">
          <w:rPr>
            <w:noProof/>
            <w:webHidden/>
          </w:rPr>
        </w:r>
        <w:r w:rsidR="000601A8">
          <w:rPr>
            <w:noProof/>
            <w:webHidden/>
          </w:rPr>
          <w:fldChar w:fldCharType="separate"/>
        </w:r>
        <w:r w:rsidR="004457B5">
          <w:rPr>
            <w:noProof/>
            <w:webHidden/>
          </w:rPr>
          <w:t>7</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4" w:history="1">
        <w:r w:rsidR="000601A8" w:rsidRPr="00DC068B">
          <w:rPr>
            <w:rStyle w:val="Hyperlink"/>
            <w:noProof/>
          </w:rPr>
          <w:t>Overview</w:t>
        </w:r>
        <w:r w:rsidR="000601A8">
          <w:rPr>
            <w:noProof/>
            <w:webHidden/>
          </w:rPr>
          <w:tab/>
        </w:r>
        <w:r w:rsidR="000601A8">
          <w:rPr>
            <w:noProof/>
            <w:webHidden/>
          </w:rPr>
          <w:fldChar w:fldCharType="begin"/>
        </w:r>
        <w:r w:rsidR="000601A8">
          <w:rPr>
            <w:noProof/>
            <w:webHidden/>
          </w:rPr>
          <w:instrText xml:space="preserve"> PAGEREF _Toc371008344 \h </w:instrText>
        </w:r>
        <w:r w:rsidR="000601A8">
          <w:rPr>
            <w:noProof/>
            <w:webHidden/>
          </w:rPr>
        </w:r>
        <w:r w:rsidR="000601A8">
          <w:rPr>
            <w:noProof/>
            <w:webHidden/>
          </w:rPr>
          <w:fldChar w:fldCharType="separate"/>
        </w:r>
        <w:r w:rsidR="004457B5">
          <w:rPr>
            <w:noProof/>
            <w:webHidden/>
          </w:rPr>
          <w:t>8</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5" w:history="1">
        <w:r w:rsidR="000601A8" w:rsidRPr="00DC068B">
          <w:rPr>
            <w:rStyle w:val="Hyperlink"/>
            <w:noProof/>
          </w:rPr>
          <w:t xml:space="preserve">Accessing the </w:t>
        </w:r>
        <w:r w:rsidR="001D3B27">
          <w:rPr>
            <w:rStyle w:val="Hyperlink"/>
            <w:noProof/>
          </w:rPr>
          <w:t>XXX</w:t>
        </w:r>
        <w:r w:rsidR="000601A8" w:rsidRPr="00DC068B">
          <w:rPr>
            <w:rStyle w:val="Hyperlink"/>
            <w:noProof/>
          </w:rPr>
          <w:t xml:space="preserve"> Reporting Portal</w:t>
        </w:r>
        <w:r w:rsidR="000601A8">
          <w:rPr>
            <w:noProof/>
            <w:webHidden/>
          </w:rPr>
          <w:tab/>
        </w:r>
        <w:r w:rsidR="000601A8">
          <w:rPr>
            <w:noProof/>
            <w:webHidden/>
          </w:rPr>
          <w:fldChar w:fldCharType="begin"/>
        </w:r>
        <w:r w:rsidR="000601A8">
          <w:rPr>
            <w:noProof/>
            <w:webHidden/>
          </w:rPr>
          <w:instrText xml:space="preserve"> PAGEREF _Toc371008345 \h </w:instrText>
        </w:r>
        <w:r w:rsidR="000601A8">
          <w:rPr>
            <w:noProof/>
            <w:webHidden/>
          </w:rPr>
        </w:r>
        <w:r w:rsidR="000601A8">
          <w:rPr>
            <w:noProof/>
            <w:webHidden/>
          </w:rPr>
          <w:fldChar w:fldCharType="separate"/>
        </w:r>
        <w:r w:rsidR="004457B5">
          <w:rPr>
            <w:noProof/>
            <w:webHidden/>
          </w:rPr>
          <w:t>9</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6" w:history="1">
        <w:r w:rsidR="000601A8" w:rsidRPr="00DC068B">
          <w:rPr>
            <w:rStyle w:val="Hyperlink"/>
            <w:noProof/>
          </w:rPr>
          <w:t>Forgotten Password</w:t>
        </w:r>
        <w:r w:rsidR="000601A8">
          <w:rPr>
            <w:noProof/>
            <w:webHidden/>
          </w:rPr>
          <w:tab/>
        </w:r>
        <w:r w:rsidR="000601A8">
          <w:rPr>
            <w:noProof/>
            <w:webHidden/>
          </w:rPr>
          <w:fldChar w:fldCharType="begin"/>
        </w:r>
        <w:r w:rsidR="000601A8">
          <w:rPr>
            <w:noProof/>
            <w:webHidden/>
          </w:rPr>
          <w:instrText xml:space="preserve"> PAGEREF _Toc371008346 \h </w:instrText>
        </w:r>
        <w:r w:rsidR="000601A8">
          <w:rPr>
            <w:noProof/>
            <w:webHidden/>
          </w:rPr>
        </w:r>
        <w:r w:rsidR="000601A8">
          <w:rPr>
            <w:noProof/>
            <w:webHidden/>
          </w:rPr>
          <w:fldChar w:fldCharType="separate"/>
        </w:r>
        <w:r w:rsidR="004457B5">
          <w:rPr>
            <w:noProof/>
            <w:webHidden/>
          </w:rPr>
          <w:t>10</w:t>
        </w:r>
        <w:r w:rsidR="000601A8">
          <w:rPr>
            <w:noProof/>
            <w:webHidden/>
          </w:rPr>
          <w:fldChar w:fldCharType="end"/>
        </w:r>
      </w:hyperlink>
    </w:p>
    <w:p w:rsidR="000601A8" w:rsidRDefault="002A72F2">
      <w:pPr>
        <w:pStyle w:val="TOC1"/>
        <w:rPr>
          <w:rFonts w:asciiTheme="minorHAnsi" w:eastAsiaTheme="minorEastAsia" w:hAnsiTheme="minorHAnsi" w:cstheme="minorBidi"/>
          <w:b w:val="0"/>
          <w:noProof/>
          <w:sz w:val="22"/>
          <w:szCs w:val="22"/>
          <w:u w:val="none"/>
        </w:rPr>
      </w:pPr>
      <w:hyperlink w:anchor="_Toc371008347" w:history="1">
        <w:r w:rsidR="000601A8">
          <w:rPr>
            <w:rStyle w:val="Hyperlink"/>
            <w:noProof/>
          </w:rPr>
          <w:t>Chapter 2 U</w:t>
        </w:r>
        <w:r w:rsidR="000601A8" w:rsidRPr="00DC068B">
          <w:rPr>
            <w:rStyle w:val="Hyperlink"/>
            <w:noProof/>
          </w:rPr>
          <w:t>pdating Your Profile</w:t>
        </w:r>
        <w:r w:rsidR="000601A8">
          <w:rPr>
            <w:noProof/>
            <w:webHidden/>
          </w:rPr>
          <w:tab/>
        </w:r>
        <w:r w:rsidR="000601A8">
          <w:rPr>
            <w:noProof/>
            <w:webHidden/>
          </w:rPr>
          <w:fldChar w:fldCharType="begin"/>
        </w:r>
        <w:r w:rsidR="000601A8">
          <w:rPr>
            <w:noProof/>
            <w:webHidden/>
          </w:rPr>
          <w:instrText xml:space="preserve"> PAGEREF _Toc371008347 \h </w:instrText>
        </w:r>
        <w:r w:rsidR="000601A8">
          <w:rPr>
            <w:noProof/>
            <w:webHidden/>
          </w:rPr>
        </w:r>
        <w:r w:rsidR="000601A8">
          <w:rPr>
            <w:noProof/>
            <w:webHidden/>
          </w:rPr>
          <w:fldChar w:fldCharType="separate"/>
        </w:r>
        <w:r w:rsidR="004457B5">
          <w:rPr>
            <w:noProof/>
            <w:webHidden/>
          </w:rPr>
          <w:t>13</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8" w:history="1">
        <w:r w:rsidR="000601A8" w:rsidRPr="00DC068B">
          <w:rPr>
            <w:rStyle w:val="Hyperlink"/>
            <w:noProof/>
          </w:rPr>
          <w:t>Changing Your Password</w:t>
        </w:r>
        <w:r w:rsidR="000601A8">
          <w:rPr>
            <w:noProof/>
            <w:webHidden/>
          </w:rPr>
          <w:tab/>
        </w:r>
        <w:r w:rsidR="000601A8">
          <w:rPr>
            <w:noProof/>
            <w:webHidden/>
          </w:rPr>
          <w:fldChar w:fldCharType="begin"/>
        </w:r>
        <w:r w:rsidR="000601A8">
          <w:rPr>
            <w:noProof/>
            <w:webHidden/>
          </w:rPr>
          <w:instrText xml:space="preserve"> PAGEREF _Toc371008348 \h </w:instrText>
        </w:r>
        <w:r w:rsidR="000601A8">
          <w:rPr>
            <w:noProof/>
            <w:webHidden/>
          </w:rPr>
        </w:r>
        <w:r w:rsidR="000601A8">
          <w:rPr>
            <w:noProof/>
            <w:webHidden/>
          </w:rPr>
          <w:fldChar w:fldCharType="separate"/>
        </w:r>
        <w:r w:rsidR="004457B5">
          <w:rPr>
            <w:noProof/>
            <w:webHidden/>
          </w:rPr>
          <w:t>13</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49" w:history="1">
        <w:r w:rsidR="000601A8" w:rsidRPr="00DC068B">
          <w:rPr>
            <w:rStyle w:val="Hyperlink"/>
            <w:noProof/>
          </w:rPr>
          <w:t>Logging Out</w:t>
        </w:r>
        <w:r w:rsidR="000601A8">
          <w:rPr>
            <w:noProof/>
            <w:webHidden/>
          </w:rPr>
          <w:tab/>
        </w:r>
        <w:r w:rsidR="000601A8">
          <w:rPr>
            <w:noProof/>
            <w:webHidden/>
          </w:rPr>
          <w:fldChar w:fldCharType="begin"/>
        </w:r>
        <w:r w:rsidR="000601A8">
          <w:rPr>
            <w:noProof/>
            <w:webHidden/>
          </w:rPr>
          <w:instrText xml:space="preserve"> PAGEREF _Toc371008349 \h </w:instrText>
        </w:r>
        <w:r w:rsidR="000601A8">
          <w:rPr>
            <w:noProof/>
            <w:webHidden/>
          </w:rPr>
        </w:r>
        <w:r w:rsidR="000601A8">
          <w:rPr>
            <w:noProof/>
            <w:webHidden/>
          </w:rPr>
          <w:fldChar w:fldCharType="separate"/>
        </w:r>
        <w:r w:rsidR="004457B5">
          <w:rPr>
            <w:noProof/>
            <w:webHidden/>
          </w:rPr>
          <w:t>14</w:t>
        </w:r>
        <w:r w:rsidR="000601A8">
          <w:rPr>
            <w:noProof/>
            <w:webHidden/>
          </w:rPr>
          <w:fldChar w:fldCharType="end"/>
        </w:r>
      </w:hyperlink>
    </w:p>
    <w:p w:rsidR="000601A8" w:rsidRDefault="002A72F2">
      <w:pPr>
        <w:pStyle w:val="TOC1"/>
        <w:rPr>
          <w:rFonts w:asciiTheme="minorHAnsi" w:eastAsiaTheme="minorEastAsia" w:hAnsiTheme="minorHAnsi" w:cstheme="minorBidi"/>
          <w:b w:val="0"/>
          <w:noProof/>
          <w:sz w:val="22"/>
          <w:szCs w:val="22"/>
          <w:u w:val="none"/>
        </w:rPr>
      </w:pPr>
      <w:hyperlink w:anchor="_Toc371008350" w:history="1">
        <w:r w:rsidR="000601A8">
          <w:rPr>
            <w:rStyle w:val="Hyperlink"/>
            <w:noProof/>
          </w:rPr>
          <w:t>Chapter 3 R</w:t>
        </w:r>
        <w:r w:rsidR="000601A8" w:rsidRPr="00DC068B">
          <w:rPr>
            <w:rStyle w:val="Hyperlink"/>
            <w:noProof/>
          </w:rPr>
          <w:t>eports</w:t>
        </w:r>
        <w:r w:rsidR="000601A8">
          <w:rPr>
            <w:noProof/>
            <w:webHidden/>
          </w:rPr>
          <w:tab/>
        </w:r>
        <w:r w:rsidR="000601A8">
          <w:rPr>
            <w:noProof/>
            <w:webHidden/>
          </w:rPr>
          <w:fldChar w:fldCharType="begin"/>
        </w:r>
        <w:r w:rsidR="000601A8">
          <w:rPr>
            <w:noProof/>
            <w:webHidden/>
          </w:rPr>
          <w:instrText xml:space="preserve"> PAGEREF _Toc371008350 \h </w:instrText>
        </w:r>
        <w:r w:rsidR="000601A8">
          <w:rPr>
            <w:noProof/>
            <w:webHidden/>
          </w:rPr>
        </w:r>
        <w:r w:rsidR="000601A8">
          <w:rPr>
            <w:noProof/>
            <w:webHidden/>
          </w:rPr>
          <w:fldChar w:fldCharType="separate"/>
        </w:r>
        <w:r w:rsidR="004457B5">
          <w:rPr>
            <w:noProof/>
            <w:webHidden/>
          </w:rPr>
          <w:t>17</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51" w:history="1">
        <w:r w:rsidR="000601A8" w:rsidRPr="00DC068B">
          <w:rPr>
            <w:rStyle w:val="Hyperlink"/>
            <w:noProof/>
          </w:rPr>
          <w:t>Individual Details Report</w:t>
        </w:r>
        <w:r w:rsidR="000601A8">
          <w:rPr>
            <w:noProof/>
            <w:webHidden/>
          </w:rPr>
          <w:tab/>
        </w:r>
        <w:r w:rsidR="000601A8">
          <w:rPr>
            <w:noProof/>
            <w:webHidden/>
          </w:rPr>
          <w:fldChar w:fldCharType="begin"/>
        </w:r>
        <w:r w:rsidR="000601A8">
          <w:rPr>
            <w:noProof/>
            <w:webHidden/>
          </w:rPr>
          <w:instrText xml:space="preserve"> PAGEREF _Toc371008351 \h </w:instrText>
        </w:r>
        <w:r w:rsidR="000601A8">
          <w:rPr>
            <w:noProof/>
            <w:webHidden/>
          </w:rPr>
        </w:r>
        <w:r w:rsidR="000601A8">
          <w:rPr>
            <w:noProof/>
            <w:webHidden/>
          </w:rPr>
          <w:fldChar w:fldCharType="separate"/>
        </w:r>
        <w:r w:rsidR="004457B5">
          <w:rPr>
            <w:noProof/>
            <w:webHidden/>
          </w:rPr>
          <w:t>17</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52" w:history="1">
        <w:r w:rsidR="000601A8" w:rsidRPr="00DC068B">
          <w:rPr>
            <w:rStyle w:val="Hyperlink"/>
            <w:noProof/>
          </w:rPr>
          <w:t>Individual Measures Report</w:t>
        </w:r>
        <w:r w:rsidR="000601A8">
          <w:rPr>
            <w:noProof/>
            <w:webHidden/>
          </w:rPr>
          <w:tab/>
        </w:r>
        <w:r w:rsidR="000601A8">
          <w:rPr>
            <w:noProof/>
            <w:webHidden/>
          </w:rPr>
          <w:fldChar w:fldCharType="begin"/>
        </w:r>
        <w:r w:rsidR="000601A8">
          <w:rPr>
            <w:noProof/>
            <w:webHidden/>
          </w:rPr>
          <w:instrText xml:space="preserve"> PAGEREF _Toc371008352 \h </w:instrText>
        </w:r>
        <w:r w:rsidR="000601A8">
          <w:rPr>
            <w:noProof/>
            <w:webHidden/>
          </w:rPr>
        </w:r>
        <w:r w:rsidR="000601A8">
          <w:rPr>
            <w:noProof/>
            <w:webHidden/>
          </w:rPr>
          <w:fldChar w:fldCharType="separate"/>
        </w:r>
        <w:r w:rsidR="004457B5">
          <w:rPr>
            <w:noProof/>
            <w:webHidden/>
          </w:rPr>
          <w:t>17</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53" w:history="1">
        <w:r w:rsidR="000601A8" w:rsidRPr="00DC068B">
          <w:rPr>
            <w:rStyle w:val="Hyperlink"/>
            <w:noProof/>
          </w:rPr>
          <w:t>Generating Reports</w:t>
        </w:r>
        <w:r w:rsidR="000601A8">
          <w:rPr>
            <w:noProof/>
            <w:webHidden/>
          </w:rPr>
          <w:tab/>
        </w:r>
        <w:r w:rsidR="000601A8">
          <w:rPr>
            <w:noProof/>
            <w:webHidden/>
          </w:rPr>
          <w:fldChar w:fldCharType="begin"/>
        </w:r>
        <w:r w:rsidR="000601A8">
          <w:rPr>
            <w:noProof/>
            <w:webHidden/>
          </w:rPr>
          <w:instrText xml:space="preserve"> PAGEREF _Toc371008353 \h </w:instrText>
        </w:r>
        <w:r w:rsidR="000601A8">
          <w:rPr>
            <w:noProof/>
            <w:webHidden/>
          </w:rPr>
        </w:r>
        <w:r w:rsidR="000601A8">
          <w:rPr>
            <w:noProof/>
            <w:webHidden/>
          </w:rPr>
          <w:fldChar w:fldCharType="separate"/>
        </w:r>
        <w:r w:rsidR="004457B5">
          <w:rPr>
            <w:noProof/>
            <w:webHidden/>
          </w:rPr>
          <w:t>18</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54" w:history="1">
        <w:r w:rsidR="000601A8" w:rsidRPr="00DC068B">
          <w:rPr>
            <w:rStyle w:val="Hyperlink"/>
            <w:noProof/>
          </w:rPr>
          <w:t>Report Options</w:t>
        </w:r>
        <w:r w:rsidR="000601A8">
          <w:rPr>
            <w:noProof/>
            <w:webHidden/>
          </w:rPr>
          <w:tab/>
        </w:r>
        <w:r w:rsidR="000601A8">
          <w:rPr>
            <w:noProof/>
            <w:webHidden/>
          </w:rPr>
          <w:fldChar w:fldCharType="begin"/>
        </w:r>
        <w:r w:rsidR="000601A8">
          <w:rPr>
            <w:noProof/>
            <w:webHidden/>
          </w:rPr>
          <w:instrText xml:space="preserve"> PAGEREF _Toc371008354 \h </w:instrText>
        </w:r>
        <w:r w:rsidR="000601A8">
          <w:rPr>
            <w:noProof/>
            <w:webHidden/>
          </w:rPr>
        </w:r>
        <w:r w:rsidR="000601A8">
          <w:rPr>
            <w:noProof/>
            <w:webHidden/>
          </w:rPr>
          <w:fldChar w:fldCharType="separate"/>
        </w:r>
        <w:r w:rsidR="004457B5">
          <w:rPr>
            <w:noProof/>
            <w:webHidden/>
          </w:rPr>
          <w:t>19</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55" w:history="1">
        <w:r w:rsidR="000601A8" w:rsidRPr="00DC068B">
          <w:rPr>
            <w:rStyle w:val="Hyperlink"/>
            <w:noProof/>
          </w:rPr>
          <w:t>Viewing Reports in Expanded Mode</w:t>
        </w:r>
        <w:r w:rsidR="000601A8">
          <w:rPr>
            <w:noProof/>
            <w:webHidden/>
          </w:rPr>
          <w:tab/>
        </w:r>
        <w:r w:rsidR="000601A8">
          <w:rPr>
            <w:noProof/>
            <w:webHidden/>
          </w:rPr>
          <w:fldChar w:fldCharType="begin"/>
        </w:r>
        <w:r w:rsidR="000601A8">
          <w:rPr>
            <w:noProof/>
            <w:webHidden/>
          </w:rPr>
          <w:instrText xml:space="preserve"> PAGEREF _Toc371008355 \h </w:instrText>
        </w:r>
        <w:r w:rsidR="000601A8">
          <w:rPr>
            <w:noProof/>
            <w:webHidden/>
          </w:rPr>
        </w:r>
        <w:r w:rsidR="000601A8">
          <w:rPr>
            <w:noProof/>
            <w:webHidden/>
          </w:rPr>
          <w:fldChar w:fldCharType="separate"/>
        </w:r>
        <w:r w:rsidR="004457B5">
          <w:rPr>
            <w:noProof/>
            <w:webHidden/>
          </w:rPr>
          <w:t>19</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56" w:history="1">
        <w:r w:rsidR="000601A8" w:rsidRPr="00DC068B">
          <w:rPr>
            <w:rStyle w:val="Hyperlink"/>
            <w:noProof/>
          </w:rPr>
          <w:t>Flexible Date Reports</w:t>
        </w:r>
        <w:r w:rsidR="000601A8">
          <w:rPr>
            <w:noProof/>
            <w:webHidden/>
          </w:rPr>
          <w:tab/>
        </w:r>
        <w:r w:rsidR="000601A8">
          <w:rPr>
            <w:noProof/>
            <w:webHidden/>
          </w:rPr>
          <w:fldChar w:fldCharType="begin"/>
        </w:r>
        <w:r w:rsidR="000601A8">
          <w:rPr>
            <w:noProof/>
            <w:webHidden/>
          </w:rPr>
          <w:instrText xml:space="preserve"> PAGEREF _Toc371008356 \h </w:instrText>
        </w:r>
        <w:r w:rsidR="000601A8">
          <w:rPr>
            <w:noProof/>
            <w:webHidden/>
          </w:rPr>
        </w:r>
        <w:r w:rsidR="000601A8">
          <w:rPr>
            <w:noProof/>
            <w:webHidden/>
          </w:rPr>
          <w:fldChar w:fldCharType="separate"/>
        </w:r>
        <w:r w:rsidR="004457B5">
          <w:rPr>
            <w:noProof/>
            <w:webHidden/>
          </w:rPr>
          <w:t>20</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57" w:history="1">
        <w:r w:rsidR="000601A8" w:rsidRPr="00DC068B">
          <w:rPr>
            <w:rStyle w:val="Hyperlink"/>
            <w:noProof/>
          </w:rPr>
          <w:t>Configuration</w:t>
        </w:r>
        <w:r w:rsidR="000601A8">
          <w:rPr>
            <w:noProof/>
            <w:webHidden/>
          </w:rPr>
          <w:tab/>
        </w:r>
        <w:r w:rsidR="000601A8">
          <w:rPr>
            <w:noProof/>
            <w:webHidden/>
          </w:rPr>
          <w:fldChar w:fldCharType="begin"/>
        </w:r>
        <w:r w:rsidR="000601A8">
          <w:rPr>
            <w:noProof/>
            <w:webHidden/>
          </w:rPr>
          <w:instrText xml:space="preserve"> PAGEREF _Toc371008357 \h </w:instrText>
        </w:r>
        <w:r w:rsidR="000601A8">
          <w:rPr>
            <w:noProof/>
            <w:webHidden/>
          </w:rPr>
        </w:r>
        <w:r w:rsidR="000601A8">
          <w:rPr>
            <w:noProof/>
            <w:webHidden/>
          </w:rPr>
          <w:fldChar w:fldCharType="separate"/>
        </w:r>
        <w:r w:rsidR="004457B5">
          <w:rPr>
            <w:noProof/>
            <w:webHidden/>
          </w:rPr>
          <w:t>20</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58" w:history="1">
        <w:r w:rsidR="000601A8" w:rsidRPr="00DC068B">
          <w:rPr>
            <w:rStyle w:val="Hyperlink"/>
            <w:noProof/>
          </w:rPr>
          <w:t>Report Jobs</w:t>
        </w:r>
        <w:r w:rsidR="000601A8">
          <w:rPr>
            <w:noProof/>
            <w:webHidden/>
          </w:rPr>
          <w:tab/>
        </w:r>
        <w:r w:rsidR="000601A8">
          <w:rPr>
            <w:noProof/>
            <w:webHidden/>
          </w:rPr>
          <w:fldChar w:fldCharType="begin"/>
        </w:r>
        <w:r w:rsidR="000601A8">
          <w:rPr>
            <w:noProof/>
            <w:webHidden/>
          </w:rPr>
          <w:instrText xml:space="preserve"> PAGEREF _Toc371008358 \h </w:instrText>
        </w:r>
        <w:r w:rsidR="000601A8">
          <w:rPr>
            <w:noProof/>
            <w:webHidden/>
          </w:rPr>
        </w:r>
        <w:r w:rsidR="000601A8">
          <w:rPr>
            <w:noProof/>
            <w:webHidden/>
          </w:rPr>
          <w:fldChar w:fldCharType="separate"/>
        </w:r>
        <w:r w:rsidR="004457B5">
          <w:rPr>
            <w:noProof/>
            <w:webHidden/>
          </w:rPr>
          <w:t>21</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59" w:history="1">
        <w:r w:rsidR="000601A8" w:rsidRPr="00DC068B">
          <w:rPr>
            <w:rStyle w:val="Hyperlink"/>
            <w:noProof/>
          </w:rPr>
          <w:t>Reports</w:t>
        </w:r>
        <w:r w:rsidR="000601A8">
          <w:rPr>
            <w:noProof/>
            <w:webHidden/>
          </w:rPr>
          <w:tab/>
        </w:r>
        <w:r w:rsidR="000601A8">
          <w:rPr>
            <w:noProof/>
            <w:webHidden/>
          </w:rPr>
          <w:fldChar w:fldCharType="begin"/>
        </w:r>
        <w:r w:rsidR="000601A8">
          <w:rPr>
            <w:noProof/>
            <w:webHidden/>
          </w:rPr>
          <w:instrText xml:space="preserve"> PAGEREF _Toc371008359 \h </w:instrText>
        </w:r>
        <w:r w:rsidR="000601A8">
          <w:rPr>
            <w:noProof/>
            <w:webHidden/>
          </w:rPr>
        </w:r>
        <w:r w:rsidR="000601A8">
          <w:rPr>
            <w:noProof/>
            <w:webHidden/>
          </w:rPr>
          <w:fldChar w:fldCharType="separate"/>
        </w:r>
        <w:r w:rsidR="004457B5">
          <w:rPr>
            <w:noProof/>
            <w:webHidden/>
          </w:rPr>
          <w:t>21</w:t>
        </w:r>
        <w:r w:rsidR="000601A8">
          <w:rPr>
            <w:noProof/>
            <w:webHidden/>
          </w:rPr>
          <w:fldChar w:fldCharType="end"/>
        </w:r>
      </w:hyperlink>
    </w:p>
    <w:p w:rsidR="000601A8" w:rsidRDefault="002A72F2">
      <w:pPr>
        <w:pStyle w:val="TOC3"/>
        <w:rPr>
          <w:rFonts w:asciiTheme="minorHAnsi" w:eastAsiaTheme="minorEastAsia" w:hAnsiTheme="minorHAnsi" w:cstheme="minorBidi"/>
          <w:noProof/>
          <w:sz w:val="22"/>
          <w:szCs w:val="22"/>
        </w:rPr>
      </w:pPr>
      <w:hyperlink w:anchor="_Toc371008360" w:history="1">
        <w:r w:rsidR="000601A8" w:rsidRPr="00DC068B">
          <w:rPr>
            <w:rStyle w:val="Hyperlink"/>
            <w:noProof/>
          </w:rPr>
          <w:t>Individual Detail Report</w:t>
        </w:r>
        <w:r w:rsidR="000601A8">
          <w:rPr>
            <w:noProof/>
            <w:webHidden/>
          </w:rPr>
          <w:tab/>
        </w:r>
        <w:r w:rsidR="000601A8">
          <w:rPr>
            <w:noProof/>
            <w:webHidden/>
          </w:rPr>
          <w:fldChar w:fldCharType="begin"/>
        </w:r>
        <w:r w:rsidR="000601A8">
          <w:rPr>
            <w:noProof/>
            <w:webHidden/>
          </w:rPr>
          <w:instrText xml:space="preserve"> PAGEREF _Toc371008360 \h </w:instrText>
        </w:r>
        <w:r w:rsidR="000601A8">
          <w:rPr>
            <w:noProof/>
            <w:webHidden/>
          </w:rPr>
        </w:r>
        <w:r w:rsidR="000601A8">
          <w:rPr>
            <w:noProof/>
            <w:webHidden/>
          </w:rPr>
          <w:fldChar w:fldCharType="separate"/>
        </w:r>
        <w:r w:rsidR="004457B5">
          <w:rPr>
            <w:noProof/>
            <w:webHidden/>
          </w:rPr>
          <w:t>22</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61" w:history="1">
        <w:r w:rsidR="000601A8" w:rsidRPr="00DC068B">
          <w:rPr>
            <w:rStyle w:val="Hyperlink"/>
            <w:noProof/>
          </w:rPr>
          <w:t>Viewing Memorized Reports</w:t>
        </w:r>
        <w:r w:rsidR="000601A8">
          <w:rPr>
            <w:noProof/>
            <w:webHidden/>
          </w:rPr>
          <w:tab/>
        </w:r>
        <w:r w:rsidR="000601A8">
          <w:rPr>
            <w:noProof/>
            <w:webHidden/>
          </w:rPr>
          <w:fldChar w:fldCharType="begin"/>
        </w:r>
        <w:r w:rsidR="000601A8">
          <w:rPr>
            <w:noProof/>
            <w:webHidden/>
          </w:rPr>
          <w:instrText xml:space="preserve"> PAGEREF _Toc371008361 \h </w:instrText>
        </w:r>
        <w:r w:rsidR="000601A8">
          <w:rPr>
            <w:noProof/>
            <w:webHidden/>
          </w:rPr>
        </w:r>
        <w:r w:rsidR="000601A8">
          <w:rPr>
            <w:noProof/>
            <w:webHidden/>
          </w:rPr>
          <w:fldChar w:fldCharType="separate"/>
        </w:r>
        <w:r w:rsidR="004457B5">
          <w:rPr>
            <w:noProof/>
            <w:webHidden/>
          </w:rPr>
          <w:t>22</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62" w:history="1">
        <w:r w:rsidR="000601A8" w:rsidRPr="00DC068B">
          <w:rPr>
            <w:rStyle w:val="Hyperlink"/>
            <w:noProof/>
          </w:rPr>
          <w:t>Editing Memorized Reports</w:t>
        </w:r>
        <w:r w:rsidR="000601A8">
          <w:rPr>
            <w:noProof/>
            <w:webHidden/>
          </w:rPr>
          <w:tab/>
        </w:r>
        <w:r w:rsidR="000601A8">
          <w:rPr>
            <w:noProof/>
            <w:webHidden/>
          </w:rPr>
          <w:fldChar w:fldCharType="begin"/>
        </w:r>
        <w:r w:rsidR="000601A8">
          <w:rPr>
            <w:noProof/>
            <w:webHidden/>
          </w:rPr>
          <w:instrText xml:space="preserve"> PAGEREF _Toc371008362 \h </w:instrText>
        </w:r>
        <w:r w:rsidR="000601A8">
          <w:rPr>
            <w:noProof/>
            <w:webHidden/>
          </w:rPr>
        </w:r>
        <w:r w:rsidR="000601A8">
          <w:rPr>
            <w:noProof/>
            <w:webHidden/>
          </w:rPr>
          <w:fldChar w:fldCharType="separate"/>
        </w:r>
        <w:r w:rsidR="004457B5">
          <w:rPr>
            <w:noProof/>
            <w:webHidden/>
          </w:rPr>
          <w:t>22</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63" w:history="1">
        <w:r w:rsidR="000601A8" w:rsidRPr="00DC068B">
          <w:rPr>
            <w:rStyle w:val="Hyperlink"/>
            <w:noProof/>
          </w:rPr>
          <w:t>Deleting Saved Reports</w:t>
        </w:r>
        <w:r w:rsidR="000601A8">
          <w:rPr>
            <w:noProof/>
            <w:webHidden/>
          </w:rPr>
          <w:tab/>
        </w:r>
        <w:r w:rsidR="000601A8">
          <w:rPr>
            <w:noProof/>
            <w:webHidden/>
          </w:rPr>
          <w:fldChar w:fldCharType="begin"/>
        </w:r>
        <w:r w:rsidR="000601A8">
          <w:rPr>
            <w:noProof/>
            <w:webHidden/>
          </w:rPr>
          <w:instrText xml:space="preserve"> PAGEREF _Toc371008363 \h </w:instrText>
        </w:r>
        <w:r w:rsidR="000601A8">
          <w:rPr>
            <w:noProof/>
            <w:webHidden/>
          </w:rPr>
        </w:r>
        <w:r w:rsidR="000601A8">
          <w:rPr>
            <w:noProof/>
            <w:webHidden/>
          </w:rPr>
          <w:fldChar w:fldCharType="separate"/>
        </w:r>
        <w:r w:rsidR="004457B5">
          <w:rPr>
            <w:noProof/>
            <w:webHidden/>
          </w:rPr>
          <w:t>23</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64" w:history="1">
        <w:r w:rsidR="000601A8" w:rsidRPr="00DC068B">
          <w:rPr>
            <w:rStyle w:val="Hyperlink"/>
            <w:noProof/>
          </w:rPr>
          <w:t>Exporting Reports</w:t>
        </w:r>
        <w:r w:rsidR="000601A8">
          <w:rPr>
            <w:noProof/>
            <w:webHidden/>
          </w:rPr>
          <w:tab/>
        </w:r>
        <w:r w:rsidR="000601A8">
          <w:rPr>
            <w:noProof/>
            <w:webHidden/>
          </w:rPr>
          <w:fldChar w:fldCharType="begin"/>
        </w:r>
        <w:r w:rsidR="000601A8">
          <w:rPr>
            <w:noProof/>
            <w:webHidden/>
          </w:rPr>
          <w:instrText xml:space="preserve"> PAGEREF _Toc371008364 \h </w:instrText>
        </w:r>
        <w:r w:rsidR="000601A8">
          <w:rPr>
            <w:noProof/>
            <w:webHidden/>
          </w:rPr>
        </w:r>
        <w:r w:rsidR="000601A8">
          <w:rPr>
            <w:noProof/>
            <w:webHidden/>
          </w:rPr>
          <w:fldChar w:fldCharType="separate"/>
        </w:r>
        <w:r w:rsidR="004457B5">
          <w:rPr>
            <w:noProof/>
            <w:webHidden/>
          </w:rPr>
          <w:t>23</w:t>
        </w:r>
        <w:r w:rsidR="000601A8">
          <w:rPr>
            <w:noProof/>
            <w:webHidden/>
          </w:rPr>
          <w:fldChar w:fldCharType="end"/>
        </w:r>
      </w:hyperlink>
    </w:p>
    <w:p w:rsidR="000601A8" w:rsidRDefault="002A72F2">
      <w:pPr>
        <w:pStyle w:val="TOC2"/>
        <w:rPr>
          <w:rFonts w:asciiTheme="minorHAnsi" w:eastAsiaTheme="minorEastAsia" w:hAnsiTheme="minorHAnsi" w:cstheme="minorBidi"/>
          <w:noProof/>
          <w:sz w:val="22"/>
          <w:szCs w:val="22"/>
        </w:rPr>
      </w:pPr>
      <w:hyperlink w:anchor="_Toc371008365" w:history="1">
        <w:r w:rsidR="000601A8" w:rsidRPr="00DC068B">
          <w:rPr>
            <w:rStyle w:val="Hyperlink"/>
            <w:noProof/>
          </w:rPr>
          <w:t>Printing Reports</w:t>
        </w:r>
        <w:r w:rsidR="000601A8">
          <w:rPr>
            <w:noProof/>
            <w:webHidden/>
          </w:rPr>
          <w:tab/>
        </w:r>
        <w:r w:rsidR="000601A8">
          <w:rPr>
            <w:noProof/>
            <w:webHidden/>
          </w:rPr>
          <w:fldChar w:fldCharType="begin"/>
        </w:r>
        <w:r w:rsidR="000601A8">
          <w:rPr>
            <w:noProof/>
            <w:webHidden/>
          </w:rPr>
          <w:instrText xml:space="preserve"> PAGEREF _Toc371008365 \h </w:instrText>
        </w:r>
        <w:r w:rsidR="000601A8">
          <w:rPr>
            <w:noProof/>
            <w:webHidden/>
          </w:rPr>
        </w:r>
        <w:r w:rsidR="000601A8">
          <w:rPr>
            <w:noProof/>
            <w:webHidden/>
          </w:rPr>
          <w:fldChar w:fldCharType="separate"/>
        </w:r>
        <w:r w:rsidR="004457B5">
          <w:rPr>
            <w:noProof/>
            <w:webHidden/>
          </w:rPr>
          <w:t>24</w:t>
        </w:r>
        <w:r w:rsidR="000601A8">
          <w:rPr>
            <w:noProof/>
            <w:webHidden/>
          </w:rPr>
          <w:fldChar w:fldCharType="end"/>
        </w:r>
      </w:hyperlink>
    </w:p>
    <w:p w:rsidR="000601A8" w:rsidRDefault="002A72F2">
      <w:pPr>
        <w:pStyle w:val="TOC1"/>
        <w:rPr>
          <w:rFonts w:asciiTheme="minorHAnsi" w:eastAsiaTheme="minorEastAsia" w:hAnsiTheme="minorHAnsi" w:cstheme="minorBidi"/>
          <w:b w:val="0"/>
          <w:noProof/>
          <w:sz w:val="22"/>
          <w:szCs w:val="22"/>
          <w:u w:val="none"/>
        </w:rPr>
      </w:pPr>
      <w:hyperlink w:anchor="_Toc371008366" w:history="1">
        <w:r w:rsidR="000601A8" w:rsidRPr="00DC068B">
          <w:rPr>
            <w:rStyle w:val="Hyperlink"/>
            <w:noProof/>
          </w:rPr>
          <w:t>Index</w:t>
        </w:r>
        <w:r w:rsidR="000601A8">
          <w:rPr>
            <w:noProof/>
            <w:webHidden/>
          </w:rPr>
          <w:tab/>
        </w:r>
        <w:r w:rsidR="000601A8">
          <w:rPr>
            <w:noProof/>
            <w:webHidden/>
          </w:rPr>
          <w:fldChar w:fldCharType="begin"/>
        </w:r>
        <w:r w:rsidR="000601A8">
          <w:rPr>
            <w:noProof/>
            <w:webHidden/>
          </w:rPr>
          <w:instrText xml:space="preserve"> PAGEREF _Toc371008366 \h </w:instrText>
        </w:r>
        <w:r w:rsidR="000601A8">
          <w:rPr>
            <w:noProof/>
            <w:webHidden/>
          </w:rPr>
        </w:r>
        <w:r w:rsidR="000601A8">
          <w:rPr>
            <w:noProof/>
            <w:webHidden/>
          </w:rPr>
          <w:fldChar w:fldCharType="separate"/>
        </w:r>
        <w:r w:rsidR="004457B5">
          <w:rPr>
            <w:noProof/>
            <w:webHidden/>
          </w:rPr>
          <w:t>25</w:t>
        </w:r>
        <w:r w:rsidR="000601A8">
          <w:rPr>
            <w:noProof/>
            <w:webHidden/>
          </w:rPr>
          <w:fldChar w:fldCharType="end"/>
        </w:r>
      </w:hyperlink>
    </w:p>
    <w:p w:rsidR="00406BBC" w:rsidRPr="00C82EA5" w:rsidRDefault="000601A8" w:rsidP="00C82EA5">
      <w:r>
        <w:rPr>
          <w:b/>
          <w:sz w:val="24"/>
          <w:szCs w:val="24"/>
          <w:u w:val="single"/>
        </w:rPr>
        <w:fldChar w:fldCharType="end"/>
      </w:r>
      <w:r w:rsidR="00406BBC" w:rsidRPr="00C82EA5">
        <w:t xml:space="preserve"> </w:t>
      </w:r>
    </w:p>
    <w:p w:rsidR="0078523A" w:rsidRDefault="0078523A" w:rsidP="0078523A">
      <w:pPr>
        <w:pStyle w:val="BodyTextCentered"/>
      </w:pPr>
      <w:r>
        <w:br w:type="page"/>
      </w:r>
    </w:p>
    <w:p w:rsidR="00406BBC" w:rsidRPr="00C82EA5" w:rsidRDefault="0078523A" w:rsidP="0078523A">
      <w:pPr>
        <w:pStyle w:val="BodyTextCentered"/>
        <w:sectPr w:rsidR="00406BBC" w:rsidRPr="00C82EA5" w:rsidSect="00C82EA5">
          <w:headerReference w:type="even" r:id="rId20"/>
          <w:headerReference w:type="default" r:id="rId21"/>
          <w:footerReference w:type="even" r:id="rId22"/>
          <w:footerReference w:type="default" r:id="rId23"/>
          <w:pgSz w:w="12242" w:h="15842"/>
          <w:pgMar w:top="1418" w:right="1418" w:bottom="1418" w:left="1418" w:header="992" w:footer="992" w:gutter="0"/>
          <w:cols w:space="720"/>
          <w:noEndnote/>
          <w:docGrid w:linePitch="299"/>
        </w:sectPr>
      </w:pPr>
      <w:r>
        <w:lastRenderedPageBreak/>
        <w:t>This page is intentionally left blank.</w:t>
      </w:r>
    </w:p>
    <w:p w:rsidR="00406BBC" w:rsidRPr="00C82EA5" w:rsidRDefault="00406BBC" w:rsidP="00C82EA5">
      <w:pPr>
        <w:pStyle w:val="SuperHeading"/>
        <w:framePr w:wrap="notBeside"/>
      </w:pPr>
      <w:r w:rsidRPr="00C82EA5">
        <w:lastRenderedPageBreak/>
        <w:t xml:space="preserve">Chapter </w:t>
      </w:r>
      <w:r w:rsidRPr="00C82EA5">
        <w:fldChar w:fldCharType="begin"/>
      </w:r>
      <w:r w:rsidR="00C82EA5">
        <w:instrText>SEQ "Chapter"  \n \* MERGEFORMAT</w:instrText>
      </w:r>
      <w:r w:rsidRPr="00C82EA5">
        <w:fldChar w:fldCharType="separate"/>
      </w:r>
      <w:r w:rsidR="0078523A">
        <w:rPr>
          <w:noProof/>
        </w:rPr>
        <w:t>1</w:t>
      </w:r>
      <w:r w:rsidRPr="00C82EA5">
        <w:fldChar w:fldCharType="end"/>
      </w:r>
    </w:p>
    <w:bookmarkStart w:id="4" w:name="O_1717"/>
    <w:bookmarkEnd w:id="4"/>
    <w:p w:rsidR="00406BBC" w:rsidRPr="00C82EA5" w:rsidRDefault="00406BBC" w:rsidP="00C82EA5">
      <w:pPr>
        <w:pStyle w:val="Heading1"/>
        <w:framePr w:wrap="notBeside"/>
      </w:pPr>
      <w:r w:rsidRPr="00C82EA5">
        <w:fldChar w:fldCharType="begin"/>
      </w:r>
      <w:r w:rsidR="00C82EA5">
        <w:instrText>XE "Introduction"</w:instrText>
      </w:r>
      <w:r w:rsidRPr="00C82EA5">
        <w:fldChar w:fldCharType="end"/>
      </w:r>
      <w:bookmarkStart w:id="5" w:name="_Toc371008341"/>
      <w:r w:rsidRPr="00C82EA5">
        <w:t>Introduction</w:t>
      </w:r>
      <w:bookmarkEnd w:id="5"/>
    </w:p>
    <w:p w:rsidR="00406BBC" w:rsidRPr="00C82EA5" w:rsidRDefault="00406BBC" w:rsidP="00C82EA5">
      <w:pPr>
        <w:pStyle w:val="BodyText"/>
      </w:pPr>
      <w:r w:rsidRPr="00C82EA5">
        <w:t>The</w:t>
      </w:r>
      <w:r w:rsidRPr="00C82EA5">
        <w:rPr>
          <w:rStyle w:val="Emphasis"/>
        </w:rPr>
        <w:t xml:space="preserve"> </w:t>
      </w:r>
      <w:r w:rsidR="001D3B27">
        <w:rPr>
          <w:rStyle w:val="Emphasis"/>
        </w:rPr>
        <w:t>ABC</w:t>
      </w:r>
      <w:r w:rsidRPr="00C82EA5">
        <w:rPr>
          <w:rStyle w:val="Superscript"/>
        </w:rPr>
        <w:t xml:space="preserve">® </w:t>
      </w:r>
      <w:r w:rsidRPr="00C82EA5">
        <w:rPr>
          <w:rStyle w:val="Emphasis"/>
        </w:rPr>
        <w:t>Portal Reports Guide</w:t>
      </w:r>
      <w:r w:rsidRPr="00C82EA5">
        <w:t xml:space="preserve"> describes how to generate </w:t>
      </w:r>
      <w:r w:rsidR="001D3B27">
        <w:t>ABC-XX</w:t>
      </w:r>
      <w:r w:rsidRPr="00C82EA5">
        <w:t xml:space="preserve"> reports. This guide is written for </w:t>
      </w:r>
      <w:r w:rsidR="001D3B27">
        <w:t>ABC</w:t>
      </w:r>
      <w:r w:rsidRPr="00C82EA5">
        <w:t xml:space="preserve"> </w:t>
      </w:r>
      <w:r w:rsidR="001D3B27">
        <w:t>XXX</w:t>
      </w:r>
      <w:r w:rsidRPr="00C82EA5">
        <w:rPr>
          <w:rStyle w:val="Emphasis"/>
        </w:rPr>
        <w:t xml:space="preserve"> </w:t>
      </w:r>
      <w:r w:rsidRPr="00C82EA5">
        <w:t xml:space="preserve">portal users who work for your practice and have the proper authorization (User ID and Password) to log in and use the portal to generate </w:t>
      </w:r>
      <w:r w:rsidR="001D3B27">
        <w:t>XXX</w:t>
      </w:r>
      <w:r w:rsidRPr="00C82EA5">
        <w:t xml:space="preserve"> reports. Your System Administrator determines the rights and permissions needed to use this application.</w:t>
      </w:r>
    </w:p>
    <w:p w:rsidR="00406BBC" w:rsidRPr="00C82EA5" w:rsidRDefault="00406BBC" w:rsidP="00C82EA5">
      <w:pPr>
        <w:pStyle w:val="BodyText"/>
      </w:pPr>
      <w:r w:rsidRPr="00C82EA5">
        <w:t xml:space="preserve">This section provides a brief overview of the </w:t>
      </w:r>
      <w:r w:rsidR="001D3B27">
        <w:t>ABC</w:t>
      </w:r>
      <w:r w:rsidRPr="00C82EA5">
        <w:t xml:space="preserve"> </w:t>
      </w:r>
      <w:r w:rsidR="001D3B27">
        <w:t>XXX</w:t>
      </w:r>
      <w:r w:rsidRPr="00C82EA5">
        <w:t xml:space="preserve"> portal, the requirements needed to use the portal successfully, and how to access the portal.</w:t>
      </w:r>
    </w:p>
    <w:bookmarkStart w:id="6" w:name="O_7516"/>
    <w:bookmarkEnd w:id="6"/>
    <w:p w:rsidR="00406BBC" w:rsidRPr="00C82EA5" w:rsidRDefault="00406BBC" w:rsidP="00C82EA5">
      <w:pPr>
        <w:pStyle w:val="Heading2"/>
      </w:pPr>
      <w:r w:rsidRPr="00C82EA5">
        <w:fldChar w:fldCharType="begin"/>
      </w:r>
      <w:r w:rsidR="00C82EA5">
        <w:instrText>XE "Assumptions"</w:instrText>
      </w:r>
      <w:r w:rsidRPr="00C82EA5">
        <w:fldChar w:fldCharType="end"/>
      </w:r>
      <w:bookmarkStart w:id="7" w:name="_Toc371008342"/>
      <w:r w:rsidRPr="00C82EA5">
        <w:t>Assumptions</w:t>
      </w:r>
      <w:bookmarkEnd w:id="7"/>
    </w:p>
    <w:p w:rsidR="00406BBC" w:rsidRPr="00C82EA5" w:rsidRDefault="00406BBC" w:rsidP="00C82EA5">
      <w:pPr>
        <w:pStyle w:val="BodyText"/>
      </w:pPr>
      <w:r w:rsidRPr="00C82EA5">
        <w:t>This guide assumes that users have experience working with the following systems and software:</w:t>
      </w:r>
    </w:p>
    <w:p w:rsidR="00406BBC" w:rsidRPr="00C82EA5" w:rsidRDefault="00406BBC" w:rsidP="00C82EA5">
      <w:pPr>
        <w:pStyle w:val="ListBullet"/>
      </w:pPr>
      <w:r w:rsidRPr="00C82EA5">
        <w:t>Microsoft</w:t>
      </w:r>
      <w:r w:rsidRPr="00C82EA5">
        <w:rPr>
          <w:rStyle w:val="Superscript"/>
        </w:rPr>
        <w:t>®</w:t>
      </w:r>
      <w:r w:rsidRPr="00C82EA5">
        <w:t xml:space="preserve"> Windows</w:t>
      </w:r>
      <w:r w:rsidRPr="00C82EA5">
        <w:rPr>
          <w:rStyle w:val="Superscript"/>
        </w:rPr>
        <w:t>®</w:t>
      </w:r>
      <w:r w:rsidRPr="00C82EA5">
        <w:t xml:space="preserve"> operating systems</w:t>
      </w:r>
    </w:p>
    <w:p w:rsidR="00406BBC" w:rsidRPr="00C82EA5" w:rsidRDefault="00406BBC" w:rsidP="00C82EA5">
      <w:pPr>
        <w:pStyle w:val="ListBullet"/>
      </w:pPr>
      <w:r w:rsidRPr="00C82EA5">
        <w:t>Microsoft</w:t>
      </w:r>
      <w:r w:rsidRPr="00C82EA5">
        <w:rPr>
          <w:rStyle w:val="Superscript"/>
        </w:rPr>
        <w:t>®</w:t>
      </w:r>
      <w:r w:rsidRPr="00C82EA5">
        <w:t xml:space="preserve"> Office applications</w:t>
      </w:r>
    </w:p>
    <w:p w:rsidR="00406BBC" w:rsidRPr="00C82EA5" w:rsidRDefault="00406BBC" w:rsidP="0091691F">
      <w:pPr>
        <w:pStyle w:val="AllowPageBreak"/>
        <w:numPr>
          <w:ilvl w:val="0"/>
          <w:numId w:val="33"/>
        </w:numPr>
      </w:pPr>
    </w:p>
    <w:bookmarkStart w:id="8" w:name="O_1719"/>
    <w:bookmarkEnd w:id="8"/>
    <w:p w:rsidR="00406BBC" w:rsidRPr="00C82EA5" w:rsidRDefault="00406BBC" w:rsidP="00C82EA5">
      <w:pPr>
        <w:pStyle w:val="Heading2"/>
      </w:pPr>
      <w:r w:rsidRPr="00C82EA5">
        <w:fldChar w:fldCharType="begin"/>
      </w:r>
      <w:r w:rsidR="00C82EA5">
        <w:instrText>XE "Requirements"</w:instrText>
      </w:r>
      <w:r w:rsidRPr="00C82EA5">
        <w:fldChar w:fldCharType="end"/>
      </w:r>
      <w:bookmarkStart w:id="9" w:name="_Toc371008343"/>
      <w:r w:rsidRPr="00C82EA5">
        <w:t>Requirements</w:t>
      </w:r>
      <w:bookmarkEnd w:id="9"/>
    </w:p>
    <w:p w:rsidR="00406BBC" w:rsidRPr="00C82EA5" w:rsidRDefault="00406BBC" w:rsidP="00C82EA5">
      <w:pPr>
        <w:pStyle w:val="BodyText"/>
      </w:pPr>
      <w:r w:rsidRPr="00C82EA5">
        <w:t xml:space="preserve">The following are requirements you must have in place to access and use the </w:t>
      </w:r>
      <w:r w:rsidR="001D3B27">
        <w:t>ABC</w:t>
      </w:r>
      <w:r w:rsidRPr="00C82EA5">
        <w:t xml:space="preserve"> </w:t>
      </w:r>
      <w:r w:rsidR="001D3B27">
        <w:t>XXX</w:t>
      </w:r>
      <w:r w:rsidRPr="00C82EA5">
        <w:t>s portal.</w:t>
      </w:r>
    </w:p>
    <w:p w:rsidR="00406BBC" w:rsidRPr="00C82EA5" w:rsidRDefault="00406BBC" w:rsidP="00C82EA5">
      <w:pPr>
        <w:pStyle w:val="SubHeading1"/>
      </w:pPr>
      <w:r w:rsidRPr="00C82EA5">
        <w:t>Workstation Requirements</w:t>
      </w:r>
    </w:p>
    <w:p w:rsidR="00406BBC" w:rsidRPr="00C82EA5" w:rsidRDefault="00406BBC" w:rsidP="00C82EA5">
      <w:pPr>
        <w:pStyle w:val="BodyText"/>
      </w:pPr>
      <w:r w:rsidRPr="00C82EA5">
        <w:t xml:space="preserve">To use the </w:t>
      </w:r>
      <w:r w:rsidR="001D3B27">
        <w:t>ABC</w:t>
      </w:r>
      <w:r w:rsidRPr="00C82EA5">
        <w:t xml:space="preserve"> </w:t>
      </w:r>
      <w:r w:rsidR="001D3B27">
        <w:t>XXX</w:t>
      </w:r>
      <w:r w:rsidRPr="00C82EA5">
        <w:t xml:space="preserve"> Portal successfully, make sure you have the following items installed and/or configured on your workstation:</w:t>
      </w:r>
    </w:p>
    <w:p w:rsidR="00406BBC" w:rsidRPr="00C82EA5" w:rsidRDefault="00406BBC" w:rsidP="00C82EA5">
      <w:pPr>
        <w:pStyle w:val="ListBullet"/>
      </w:pPr>
      <w:r w:rsidRPr="00C82EA5">
        <w:t>Microsoft</w:t>
      </w:r>
      <w:r w:rsidRPr="00C82EA5">
        <w:rPr>
          <w:rStyle w:val="Superscript"/>
        </w:rPr>
        <w:t>®</w:t>
      </w:r>
      <w:r w:rsidRPr="00C82EA5">
        <w:t xml:space="preserve"> Windows 2008 SP4 or later, Microsoft</w:t>
      </w:r>
      <w:r w:rsidRPr="00C82EA5">
        <w:rPr>
          <w:rStyle w:val="Superscript"/>
        </w:rPr>
        <w:t xml:space="preserve">® </w:t>
      </w:r>
      <w:r w:rsidRPr="00C82EA5">
        <w:t>Windows XP SP2 or later, Microsoft® Vista</w:t>
      </w:r>
    </w:p>
    <w:p w:rsidR="00406BBC" w:rsidRPr="00C82EA5" w:rsidRDefault="00406BBC" w:rsidP="00C82EA5">
      <w:pPr>
        <w:pStyle w:val="ListBullet"/>
      </w:pPr>
      <w:r w:rsidRPr="00C82EA5">
        <w:t>Microsoft</w:t>
      </w:r>
      <w:r w:rsidRPr="00C82EA5">
        <w:rPr>
          <w:rStyle w:val="Superscript"/>
        </w:rPr>
        <w:t>®</w:t>
      </w:r>
      <w:r w:rsidRPr="00C82EA5">
        <w:t xml:space="preserve"> .NET Framework 1.1 through 4.0 installed and any other subsequent security patches (available as downloads from Microsoft)</w:t>
      </w:r>
    </w:p>
    <w:p w:rsidR="00406BBC" w:rsidRPr="00C82EA5" w:rsidRDefault="00406BBC" w:rsidP="00C82EA5">
      <w:pPr>
        <w:pStyle w:val="ListBullet"/>
      </w:pPr>
      <w:r w:rsidRPr="00C82EA5">
        <w:t>Microsoft</w:t>
      </w:r>
      <w:r w:rsidRPr="00C82EA5">
        <w:rPr>
          <w:rStyle w:val="Superscript"/>
        </w:rPr>
        <w:t>®</w:t>
      </w:r>
      <w:r w:rsidRPr="00C82EA5">
        <w:t xml:space="preserve"> Internet Explorer</w:t>
      </w:r>
      <w:r w:rsidRPr="00C82EA5">
        <w:rPr>
          <w:rStyle w:val="Superscript"/>
        </w:rPr>
        <w:t>®</w:t>
      </w:r>
      <w:r w:rsidRPr="00C82EA5">
        <w:t xml:space="preserve"> 7.0 to 9.0 and higher with 128-bit Secure Socket Layers (SSL) encryption</w:t>
      </w:r>
    </w:p>
    <w:p w:rsidR="00406BBC" w:rsidRPr="00C82EA5" w:rsidRDefault="00406BBC" w:rsidP="00C82EA5">
      <w:pPr>
        <w:pStyle w:val="ListBullet"/>
      </w:pPr>
      <w:r w:rsidRPr="00C82EA5">
        <w:t>Microsoft Excel</w:t>
      </w:r>
      <w:r w:rsidRPr="00C82EA5">
        <w:rPr>
          <w:rStyle w:val="Superscript"/>
        </w:rPr>
        <w:t>®</w:t>
      </w:r>
      <w:r w:rsidRPr="00C82EA5">
        <w:t xml:space="preserve"> for Office 2000 or higher, and/or Adobe® Acrobat® Reader 6.0 or higher</w:t>
      </w:r>
    </w:p>
    <w:p w:rsidR="00406BBC" w:rsidRPr="00C82EA5" w:rsidRDefault="00406BBC" w:rsidP="00C82EA5">
      <w:pPr>
        <w:pStyle w:val="BodyText"/>
      </w:pPr>
      <w:r w:rsidRPr="00C82EA5">
        <w:t xml:space="preserve">To determine if your browser supports 128-bit encryption, click </w:t>
      </w:r>
      <w:r w:rsidRPr="00C82EA5">
        <w:rPr>
          <w:rStyle w:val="SpecialBold"/>
        </w:rPr>
        <w:t xml:space="preserve">Help </w:t>
      </w:r>
      <w:r w:rsidRPr="00C82EA5">
        <w:t xml:space="preserve">on your browser's toolbar and then click </w:t>
      </w:r>
      <w:proofErr w:type="gramStart"/>
      <w:r w:rsidRPr="00C82EA5">
        <w:rPr>
          <w:rStyle w:val="SpecialBold"/>
        </w:rPr>
        <w:t>About</w:t>
      </w:r>
      <w:proofErr w:type="gramEnd"/>
      <w:r w:rsidRPr="00C82EA5">
        <w:t xml:space="preserve">. If your browser does not support 128-bit encryption, please visit the Web site that provides upgrades to your browser software. </w:t>
      </w:r>
    </w:p>
    <w:p w:rsidR="000601A8" w:rsidRDefault="000601A8">
      <w:pPr>
        <w:keepNext w:val="0"/>
        <w:keepLines w:val="0"/>
        <w:rPr>
          <w:b/>
          <w:i/>
          <w:color w:val="0099D8"/>
          <w:sz w:val="24"/>
          <w:lang w:val="en-AU"/>
        </w:rPr>
      </w:pPr>
      <w:r>
        <w:br w:type="page"/>
      </w:r>
    </w:p>
    <w:p w:rsidR="00406BBC" w:rsidRPr="00C82EA5" w:rsidRDefault="00406BBC" w:rsidP="00C82EA5">
      <w:pPr>
        <w:pStyle w:val="SubHeading1"/>
      </w:pPr>
      <w:r w:rsidRPr="00C82EA5">
        <w:lastRenderedPageBreak/>
        <w:t>Internet Security</w:t>
      </w:r>
    </w:p>
    <w:p w:rsidR="00406BBC" w:rsidRPr="00C82EA5" w:rsidRDefault="00406BBC" w:rsidP="00C82EA5">
      <w:pPr>
        <w:pStyle w:val="BodyText"/>
      </w:pPr>
      <w:r w:rsidRPr="00C82EA5">
        <w:t>Here are some suggestions to help protect your privacy and keep your information secure:</w:t>
      </w:r>
    </w:p>
    <w:p w:rsidR="00406BBC" w:rsidRPr="00C82EA5" w:rsidRDefault="00406BBC" w:rsidP="00C82EA5">
      <w:pPr>
        <w:pStyle w:val="ListBullet"/>
      </w:pPr>
      <w:r w:rsidRPr="00C82EA5">
        <w:t xml:space="preserve">Do choose a password that is easy for you to remember but difficult for others to guess. Passwords are case sensitive and should contain a combination of alphabet, numeric value, </w:t>
      </w:r>
      <w:proofErr w:type="gramStart"/>
      <w:r w:rsidRPr="00C82EA5">
        <w:t>special</w:t>
      </w:r>
      <w:proofErr w:type="gramEnd"/>
      <w:r w:rsidRPr="00C82EA5">
        <w:t xml:space="preserve"> characters and, the length of the password should be at least seven characters.</w:t>
      </w:r>
    </w:p>
    <w:p w:rsidR="00406BBC" w:rsidRPr="00C82EA5" w:rsidRDefault="00406BBC" w:rsidP="00C82EA5">
      <w:pPr>
        <w:pStyle w:val="ListBullet"/>
      </w:pPr>
      <w:r w:rsidRPr="00C82EA5">
        <w:t xml:space="preserve">Do not save the password if prompted. Some Web browsers prompt you to save user names and passwords for various sites on the Internet. This feature can be useful, but can put your personal information at risk. If possible, you should disable this option so no one can log in as you. </w:t>
      </w:r>
    </w:p>
    <w:p w:rsidR="00406BBC" w:rsidRPr="00C82EA5" w:rsidRDefault="00406BBC" w:rsidP="00C82EA5">
      <w:pPr>
        <w:pStyle w:val="ListBullet"/>
      </w:pPr>
      <w:r w:rsidRPr="00C82EA5">
        <w:t xml:space="preserve">Do remember to completely logout when you leave your computer, especially if you use a public or shared computer. Sign out completely at the end of each session by clicking the </w:t>
      </w:r>
      <w:r w:rsidRPr="00C82EA5">
        <w:rPr>
          <w:rStyle w:val="SpecialBold"/>
        </w:rPr>
        <w:t xml:space="preserve">Logout </w:t>
      </w:r>
      <w:r w:rsidRPr="00C82EA5">
        <w:t>link. Doing this removes the possibility that another person could use the same computer to view the contents of your account. Where possible, delete the Web browser's cache and cookies. The cache maintains a copy of web pages that have been viewed recently.</w:t>
      </w:r>
    </w:p>
    <w:p w:rsidR="00406BBC" w:rsidRPr="00C82EA5" w:rsidRDefault="00406BBC" w:rsidP="00C82EA5">
      <w:pPr>
        <w:pStyle w:val="ListBullet"/>
      </w:pPr>
      <w:r w:rsidRPr="00C82EA5">
        <w:t>Do keep your anti-virus programs up-to-date and make use of a firewall. Computers are vulnerable to viruses or online attacks that seek to intercept sensitive information provided through the Internet. An up-to-date anti-virus program and firewall help protect your computer and private information.</w:t>
      </w:r>
    </w:p>
    <w:p w:rsidR="00406BBC" w:rsidRPr="00C82EA5" w:rsidRDefault="00406BBC" w:rsidP="00C82EA5">
      <w:pPr>
        <w:pStyle w:val="ListBullet"/>
      </w:pPr>
      <w:r w:rsidRPr="00C82EA5">
        <w:t xml:space="preserve">Do not leave your computer unattended while you are logged in. If you have to leave your computer, log out of all programs and close all windows that might display sensitive information. The </w:t>
      </w:r>
      <w:r w:rsidR="001D3B27">
        <w:t>ABC</w:t>
      </w:r>
      <w:r w:rsidRPr="00C82EA5">
        <w:t xml:space="preserve"> </w:t>
      </w:r>
      <w:r w:rsidR="001D3B27">
        <w:t>XXX</w:t>
      </w:r>
      <w:r w:rsidRPr="00C82EA5">
        <w:t xml:space="preserve"> Web Portal automatically logs you out if there has been no online activity for several minutes.</w:t>
      </w:r>
    </w:p>
    <w:p w:rsidR="00406BBC" w:rsidRPr="00C82EA5" w:rsidRDefault="00406BBC" w:rsidP="00C82EA5">
      <w:pPr>
        <w:pStyle w:val="ListBullet"/>
      </w:pPr>
      <w:r w:rsidRPr="00C82EA5">
        <w:t xml:space="preserve">Do use unique passwords whenever changing your password. If you do not regularly change your password, your password expires every six months. </w:t>
      </w:r>
    </w:p>
    <w:p w:rsidR="00406BBC" w:rsidRPr="00C82EA5" w:rsidRDefault="00406BBC" w:rsidP="0091691F">
      <w:pPr>
        <w:pStyle w:val="AllowPageBreak"/>
        <w:numPr>
          <w:ilvl w:val="0"/>
          <w:numId w:val="34"/>
        </w:numPr>
      </w:pPr>
    </w:p>
    <w:bookmarkStart w:id="10" w:name="O_1718"/>
    <w:bookmarkEnd w:id="10"/>
    <w:p w:rsidR="00406BBC" w:rsidRPr="00C82EA5" w:rsidRDefault="00406BBC" w:rsidP="00C82EA5">
      <w:pPr>
        <w:pStyle w:val="Heading2"/>
      </w:pPr>
      <w:r w:rsidRPr="00C82EA5">
        <w:fldChar w:fldCharType="begin"/>
      </w:r>
      <w:r w:rsidR="00C82EA5">
        <w:instrText>XE "Overview"</w:instrText>
      </w:r>
      <w:r w:rsidRPr="00C82EA5">
        <w:fldChar w:fldCharType="end"/>
      </w:r>
      <w:bookmarkStart w:id="11" w:name="_Toc371008344"/>
      <w:r w:rsidRPr="00C82EA5">
        <w:t>Overview</w:t>
      </w:r>
      <w:bookmarkEnd w:id="11"/>
    </w:p>
    <w:p w:rsidR="00406BBC" w:rsidRPr="00C82EA5" w:rsidRDefault="00406BBC" w:rsidP="00C82EA5">
      <w:pPr>
        <w:pStyle w:val="BodyText"/>
      </w:pPr>
      <w:r w:rsidRPr="00C82EA5">
        <w:t xml:space="preserve">The </w:t>
      </w:r>
      <w:r w:rsidR="001D3B27">
        <w:t>ABC</w:t>
      </w:r>
      <w:r w:rsidRPr="00C82EA5">
        <w:t xml:space="preserve"> </w:t>
      </w:r>
      <w:r w:rsidR="001D3B27">
        <w:t>XXX</w:t>
      </w:r>
      <w:r w:rsidRPr="00C82EA5">
        <w:t xml:space="preserve">s Reporting Module is a clinical data repository used for automatic registry reporting of clinical outcomes and quality measure data required by pay-for-performance (P4P) programs. </w:t>
      </w:r>
    </w:p>
    <w:p w:rsidR="00406BBC" w:rsidRPr="00C82EA5" w:rsidRDefault="00406BBC" w:rsidP="00C82EA5">
      <w:pPr>
        <w:pStyle w:val="SubHeading1"/>
      </w:pPr>
      <w:r w:rsidRPr="00C82EA5">
        <w:t xml:space="preserve">What is </w:t>
      </w:r>
      <w:r w:rsidR="001D3B27">
        <w:t>ABC</w:t>
      </w:r>
      <w:r w:rsidRPr="00C82EA5">
        <w:t xml:space="preserve"> </w:t>
      </w:r>
      <w:r w:rsidR="001D3B27">
        <w:t>XXX</w:t>
      </w:r>
      <w:r w:rsidRPr="00C82EA5">
        <w:t>s?</w:t>
      </w:r>
    </w:p>
    <w:p w:rsidR="00406BBC" w:rsidRPr="00C82EA5" w:rsidRDefault="001D3B27" w:rsidP="00C82EA5">
      <w:pPr>
        <w:pStyle w:val="BodyText"/>
      </w:pPr>
      <w:r>
        <w:t>ABC</w:t>
      </w:r>
      <w:r w:rsidR="00406BBC" w:rsidRPr="00C82EA5">
        <w:t xml:space="preserve"> </w:t>
      </w:r>
      <w:r>
        <w:t>XXX</w:t>
      </w:r>
      <w:r w:rsidR="00406BBC" w:rsidRPr="00C82EA5">
        <w:t xml:space="preserve">s application is designed to seamlessly extract patient data from your </w:t>
      </w:r>
      <w:r>
        <w:t>ABC</w:t>
      </w:r>
      <w:r w:rsidR="00406BBC" w:rsidRPr="00C82EA5">
        <w:t xml:space="preserve"> Report Server and allow report generation for organizations that offer performance based incentives. The ability to submit reports directly is available for certain organizations but not all of these organizations and </w:t>
      </w:r>
      <w:proofErr w:type="gramStart"/>
      <w:r w:rsidR="00406BBC" w:rsidRPr="00C82EA5">
        <w:t>are</w:t>
      </w:r>
      <w:proofErr w:type="gramEnd"/>
      <w:r w:rsidR="00406BBC" w:rsidRPr="00C82EA5">
        <w:t xml:space="preserve"> denoted on the program list with an asterisk (*). Some examples of currently supported programs are:</w:t>
      </w:r>
    </w:p>
    <w:p w:rsidR="00406BBC" w:rsidRPr="00C82EA5" w:rsidRDefault="00406BBC" w:rsidP="00C82EA5">
      <w:pPr>
        <w:pStyle w:val="ListBullet"/>
      </w:pPr>
      <w:r w:rsidRPr="00C82EA5">
        <w:lastRenderedPageBreak/>
        <w:t>Bridges to Excellence (BTE)*</w:t>
      </w:r>
    </w:p>
    <w:p w:rsidR="00406BBC" w:rsidRPr="00C82EA5" w:rsidRDefault="00406BBC" w:rsidP="00C82EA5">
      <w:pPr>
        <w:pStyle w:val="ListBullet"/>
      </w:pPr>
      <w:r w:rsidRPr="00C82EA5">
        <w:t>Physician Quality Reporting System (PQRS)*</w:t>
      </w:r>
    </w:p>
    <w:p w:rsidR="00406BBC" w:rsidRPr="00C82EA5" w:rsidRDefault="00406BBC" w:rsidP="00C82EA5">
      <w:pPr>
        <w:pStyle w:val="ListBullet"/>
      </w:pPr>
      <w:r w:rsidRPr="00C82EA5">
        <w:t>Electronic Prescribing Incentive Program (</w:t>
      </w:r>
      <w:proofErr w:type="spellStart"/>
      <w:r w:rsidRPr="00C82EA5">
        <w:t>eRx</w:t>
      </w:r>
      <w:proofErr w:type="spellEnd"/>
      <w:r w:rsidRPr="00C82EA5">
        <w:t>)*</w:t>
      </w:r>
    </w:p>
    <w:p w:rsidR="00406BBC" w:rsidRPr="00C82EA5" w:rsidRDefault="00406BBC" w:rsidP="00C82EA5">
      <w:pPr>
        <w:pStyle w:val="ListBullet"/>
      </w:pPr>
      <w:r w:rsidRPr="00C82EA5">
        <w:t>Meaningful Use (MU)</w:t>
      </w:r>
    </w:p>
    <w:p w:rsidR="00406BBC" w:rsidRPr="00C82EA5" w:rsidRDefault="00406BBC" w:rsidP="00C82EA5">
      <w:pPr>
        <w:pStyle w:val="SubHeading1"/>
      </w:pPr>
      <w:r w:rsidRPr="00C82EA5">
        <w:t xml:space="preserve">How </w:t>
      </w:r>
      <w:r w:rsidR="001D3B27">
        <w:t>ABC</w:t>
      </w:r>
      <w:r w:rsidRPr="00C82EA5">
        <w:t xml:space="preserve"> </w:t>
      </w:r>
      <w:r w:rsidR="001D3B27">
        <w:t>XXX</w:t>
      </w:r>
      <w:r w:rsidRPr="00C82EA5">
        <w:t xml:space="preserve"> Works?</w:t>
      </w:r>
    </w:p>
    <w:p w:rsidR="00406BBC" w:rsidRPr="00C82EA5" w:rsidRDefault="00406BBC" w:rsidP="00C82EA5">
      <w:pPr>
        <w:pStyle w:val="BodyText"/>
      </w:pPr>
      <w:proofErr w:type="gramStart"/>
      <w:r w:rsidRPr="00C82EA5">
        <w:t>A</w:t>
      </w:r>
      <w:proofErr w:type="gramEnd"/>
      <w:r w:rsidRPr="00C82EA5">
        <w:t xml:space="preserve"> </w:t>
      </w:r>
      <w:r w:rsidR="001D3B27">
        <w:t>ABC</w:t>
      </w:r>
      <w:r w:rsidRPr="00C82EA5">
        <w:t xml:space="preserve"> </w:t>
      </w:r>
      <w:r w:rsidR="001D3B27">
        <w:t>XXX</w:t>
      </w:r>
      <w:r w:rsidRPr="00C82EA5">
        <w:t xml:space="preserve"> client agent (a Windows-based service) that is installed on your </w:t>
      </w:r>
      <w:r w:rsidR="001D3B27">
        <w:t>ABC</w:t>
      </w:r>
      <w:r w:rsidRPr="00C82EA5">
        <w:t xml:space="preserve"> database server is used for reporting and monitoring changes and additions on your system. The Windows-based service then extracts any qualified data and sends it to the </w:t>
      </w:r>
      <w:r w:rsidR="001D3B27">
        <w:t>ABC</w:t>
      </w:r>
      <w:r w:rsidRPr="00C82EA5">
        <w:t xml:space="preserve"> </w:t>
      </w:r>
      <w:r w:rsidR="001D3B27">
        <w:t>XXX</w:t>
      </w:r>
      <w:r w:rsidRPr="00C82EA5">
        <w:t xml:space="preserve"> Portal Server. The data is then evaluated and formatted into practice and provider feedback reports. Registered users can access these reports to monitor their performance by logging in to the </w:t>
      </w:r>
      <w:r w:rsidR="001D3B27">
        <w:t>XXX</w:t>
      </w:r>
      <w:r w:rsidRPr="00C82EA5">
        <w:t xml:space="preserve"> Portal. On a periodic basis (set by each Measures Program organization), the data is electronically sent to the appropriate organization upon client approval, which then processes the information to determine the incentives for participating providers.</w:t>
      </w:r>
    </w:p>
    <w:p w:rsidR="00406BBC" w:rsidRPr="00C82EA5" w:rsidRDefault="00406BBC" w:rsidP="00C82EA5">
      <w:pPr>
        <w:pStyle w:val="BodyText"/>
      </w:pPr>
      <w:r w:rsidRPr="00C82EA5">
        <w:t xml:space="preserve">The data is extracted with a 14-day lag from the current date to ensure all information has been entered by the user into an encounter prior to extraction which is configurable. In addition, </w:t>
      </w:r>
      <w:r w:rsidR="001D3B27">
        <w:t>XXX</w:t>
      </w:r>
      <w:r w:rsidRPr="00C82EA5">
        <w:t xml:space="preserve"> implements a 4-day waiting period on reprocessing as some processing may take from several hours to several days to complete, depending on the complexity of measures that have been selected. </w:t>
      </w:r>
    </w:p>
    <w:bookmarkStart w:id="12" w:name="O_1633"/>
    <w:bookmarkEnd w:id="12"/>
    <w:p w:rsidR="00406BBC" w:rsidRPr="00C82EA5" w:rsidRDefault="00406BBC" w:rsidP="00C82EA5">
      <w:pPr>
        <w:pStyle w:val="Heading2"/>
      </w:pPr>
      <w:r w:rsidRPr="00C82EA5">
        <w:fldChar w:fldCharType="begin"/>
      </w:r>
      <w:r w:rsidR="00C82EA5">
        <w:instrText>XE "Accessing the HQM Reporting Portal"</w:instrText>
      </w:r>
      <w:r w:rsidRPr="00C82EA5">
        <w:fldChar w:fldCharType="end"/>
      </w:r>
      <w:bookmarkStart w:id="13" w:name="_Toc371008345"/>
      <w:r w:rsidRPr="00C82EA5">
        <w:t xml:space="preserve">Accessing the </w:t>
      </w:r>
      <w:r w:rsidR="001D3B27">
        <w:t>XXX</w:t>
      </w:r>
      <w:r w:rsidRPr="00C82EA5">
        <w:t xml:space="preserve"> Reporting Portal</w:t>
      </w:r>
      <w:bookmarkEnd w:id="13"/>
    </w:p>
    <w:p w:rsidR="00406BBC" w:rsidRPr="00C82EA5" w:rsidRDefault="00406BBC" w:rsidP="00C82EA5">
      <w:pPr>
        <w:pStyle w:val="BodyText"/>
      </w:pPr>
      <w:r w:rsidRPr="00C82EA5">
        <w:t xml:space="preserve">Once you have set up a </w:t>
      </w:r>
      <w:r w:rsidR="001D3B27">
        <w:t>XXX</w:t>
      </w:r>
      <w:r w:rsidRPr="00C82EA5">
        <w:t xml:space="preserve">s account and have been set up as a user by your System Administrator you can access the </w:t>
      </w:r>
      <w:r w:rsidR="001D3B27">
        <w:t>ABC</w:t>
      </w:r>
      <w:r w:rsidRPr="00C82EA5">
        <w:t xml:space="preserve"> </w:t>
      </w:r>
      <w:r w:rsidR="001D3B27">
        <w:t>XXX</w:t>
      </w:r>
      <w:r w:rsidRPr="00C82EA5">
        <w:t>s portal.</w:t>
      </w:r>
    </w:p>
    <w:p w:rsidR="00406BBC" w:rsidRPr="00C82EA5" w:rsidRDefault="00406BBC" w:rsidP="00C82EA5">
      <w:pPr>
        <w:pStyle w:val="ProcedureIntro"/>
      </w:pPr>
      <w:r w:rsidRPr="00C82EA5">
        <w:t xml:space="preserve">To log in to the </w:t>
      </w:r>
      <w:r w:rsidR="001D3B27">
        <w:t>ABC</w:t>
      </w:r>
      <w:r w:rsidRPr="00C82EA5">
        <w:t xml:space="preserve"> </w:t>
      </w:r>
      <w:r w:rsidR="001D3B27">
        <w:t>XXX</w:t>
      </w:r>
      <w:r w:rsidRPr="00C82EA5">
        <w:t>s portal:</w:t>
      </w:r>
    </w:p>
    <w:p w:rsidR="00406BBC" w:rsidRPr="00C82EA5" w:rsidRDefault="00406BBC" w:rsidP="00C82EA5">
      <w:pPr>
        <w:pStyle w:val="ListNumber"/>
      </w:pPr>
      <w:r w:rsidRPr="00C82EA5">
        <w:t>Launch your web browser.</w:t>
      </w:r>
    </w:p>
    <w:p w:rsidR="00406BBC" w:rsidRPr="00C82EA5" w:rsidRDefault="00406BBC" w:rsidP="00C82EA5">
      <w:pPr>
        <w:pStyle w:val="ListNumber"/>
      </w:pPr>
      <w:r w:rsidRPr="00C82EA5">
        <w:t>Type</w:t>
      </w:r>
      <w:r w:rsidRPr="00C82EA5">
        <w:rPr>
          <w:rStyle w:val="SpecialBold"/>
        </w:rPr>
        <w:t xml:space="preserve"> </w:t>
      </w:r>
      <w:hyperlink r:id="rId24" w:history="1">
        <w:r w:rsidR="0078523A" w:rsidRPr="00D475F6">
          <w:rPr>
            <w:rStyle w:val="Hyperlink"/>
            <w:rFonts w:ascii="Arial Narrow" w:hAnsi="Arial Narrow"/>
          </w:rPr>
          <w:t>https://</w:t>
        </w:r>
        <w:r w:rsidR="001D3B27">
          <w:rPr>
            <w:rStyle w:val="Hyperlink"/>
            <w:rFonts w:ascii="Arial Narrow" w:hAnsi="Arial Narrow"/>
          </w:rPr>
          <w:t>XXX</w:t>
        </w:r>
        <w:r w:rsidR="0078523A" w:rsidRPr="00D475F6">
          <w:rPr>
            <w:rStyle w:val="Hyperlink"/>
            <w:rFonts w:ascii="Arial Narrow" w:hAnsi="Arial Narrow"/>
          </w:rPr>
          <w:t>webprod.</w:t>
        </w:r>
        <w:r w:rsidR="001D3B27">
          <w:rPr>
            <w:rStyle w:val="Hyperlink"/>
            <w:rFonts w:ascii="Arial Narrow" w:hAnsi="Arial Narrow"/>
          </w:rPr>
          <w:t>ABC</w:t>
        </w:r>
        <w:r w:rsidR="0078523A" w:rsidRPr="00D475F6">
          <w:rPr>
            <w:rStyle w:val="Hyperlink"/>
            <w:rFonts w:ascii="Arial Narrow" w:hAnsi="Arial Narrow"/>
          </w:rPr>
          <w:t>isp.com</w:t>
        </w:r>
      </w:hyperlink>
      <w:r w:rsidRPr="00C82EA5">
        <w:t xml:space="preserve"> in your web browser's address bar.</w:t>
      </w:r>
    </w:p>
    <w:p w:rsidR="00406BBC" w:rsidRPr="00C82EA5" w:rsidRDefault="00406BBC" w:rsidP="00C82EA5">
      <w:pPr>
        <w:pStyle w:val="ListContinue"/>
        <w:keepNext/>
      </w:pPr>
      <w:r w:rsidRPr="00C82EA5">
        <w:t>The</w:t>
      </w:r>
      <w:r w:rsidRPr="00C82EA5">
        <w:rPr>
          <w:rStyle w:val="Emphasis"/>
        </w:rPr>
        <w:t xml:space="preserve"> </w:t>
      </w:r>
      <w:r w:rsidR="001D3B27">
        <w:t>ABC</w:t>
      </w:r>
      <w:r w:rsidRPr="00C82EA5">
        <w:t xml:space="preserve"> </w:t>
      </w:r>
      <w:r w:rsidR="001D3B27">
        <w:t>XXX</w:t>
      </w:r>
      <w:r w:rsidRPr="00C82EA5">
        <w:t>s portal</w:t>
      </w:r>
      <w:r w:rsidRPr="00C82EA5">
        <w:rPr>
          <w:rStyle w:val="Emphasis"/>
        </w:rPr>
        <w:t xml:space="preserve"> Log In</w:t>
      </w:r>
      <w:r w:rsidRPr="00C82EA5">
        <w:t xml:space="preserve"> page displays.</w:t>
      </w:r>
    </w:p>
    <w:p w:rsidR="00406BBC" w:rsidRPr="00C82EA5" w:rsidRDefault="00406BBC" w:rsidP="00C82EA5">
      <w:pPr>
        <w:pStyle w:val="ListNumber"/>
      </w:pPr>
      <w:r w:rsidRPr="00C82EA5">
        <w:t>Enter your registered</w:t>
      </w:r>
      <w:r w:rsidRPr="00C82EA5">
        <w:rPr>
          <w:rStyle w:val="SpecialBold"/>
        </w:rPr>
        <w:t xml:space="preserve"> Email</w:t>
      </w:r>
      <w:r w:rsidRPr="00C82EA5">
        <w:t xml:space="preserve"> or </w:t>
      </w:r>
      <w:r w:rsidRPr="00C82EA5">
        <w:rPr>
          <w:rStyle w:val="SpecialBold"/>
        </w:rPr>
        <w:t>User name</w:t>
      </w:r>
      <w:r w:rsidRPr="00C82EA5">
        <w:t xml:space="preserve"> and then </w:t>
      </w:r>
      <w:r w:rsidRPr="00C82EA5">
        <w:rPr>
          <w:rStyle w:val="SpecialBold"/>
        </w:rPr>
        <w:t xml:space="preserve">Password </w:t>
      </w:r>
      <w:r w:rsidRPr="00C82EA5">
        <w:t>in the fields provided.</w:t>
      </w:r>
    </w:p>
    <w:p w:rsidR="00406BBC" w:rsidRPr="00C82EA5" w:rsidRDefault="00406BBC" w:rsidP="00C82EA5">
      <w:pPr>
        <w:pStyle w:val="ListNote"/>
      </w:pPr>
      <w:r w:rsidRPr="00C82EA5">
        <w:rPr>
          <w:rStyle w:val="SpecialBold"/>
        </w:rPr>
        <w:t>Note</w:t>
      </w:r>
      <w:r w:rsidRPr="00C82EA5">
        <w:t>: If you cannot remember your password, refer to Forgot Password.</w:t>
      </w:r>
    </w:p>
    <w:p w:rsidR="00406BBC" w:rsidRPr="00C82EA5" w:rsidRDefault="00406BBC" w:rsidP="00C82EA5">
      <w:pPr>
        <w:pStyle w:val="ListNumber"/>
      </w:pPr>
      <w:r w:rsidRPr="00C82EA5">
        <w:t xml:space="preserve">Click </w:t>
      </w:r>
      <w:r w:rsidRPr="00C82EA5">
        <w:rPr>
          <w:rStyle w:val="SpecialBold"/>
        </w:rPr>
        <w:t>Log In</w:t>
      </w:r>
      <w:r w:rsidRPr="00C82EA5">
        <w:t>.</w:t>
      </w:r>
    </w:p>
    <w:p w:rsidR="00406BBC" w:rsidRPr="00C82EA5" w:rsidRDefault="00406BBC" w:rsidP="00C82EA5">
      <w:pPr>
        <w:pStyle w:val="ListContinue"/>
        <w:keepNext/>
      </w:pPr>
      <w:r w:rsidRPr="00C82EA5">
        <w:t xml:space="preserve">The </w:t>
      </w:r>
      <w:r w:rsidRPr="00C82EA5">
        <w:rPr>
          <w:rStyle w:val="Emphasis"/>
        </w:rPr>
        <w:t xml:space="preserve">Home </w:t>
      </w:r>
      <w:r w:rsidRPr="00C82EA5">
        <w:t>page displays.</w:t>
      </w:r>
    </w:p>
    <w:p w:rsidR="00406BBC" w:rsidRPr="00C82EA5" w:rsidRDefault="00406BBC" w:rsidP="00C82EA5">
      <w:pPr>
        <w:pStyle w:val="DrawingSteps"/>
        <w:keepNext w:val="0"/>
      </w:pPr>
    </w:p>
    <w:p w:rsidR="00406BBC" w:rsidRPr="00C82EA5" w:rsidRDefault="00406BBC" w:rsidP="0091691F">
      <w:pPr>
        <w:pStyle w:val="AllowPageBreak"/>
        <w:numPr>
          <w:ilvl w:val="0"/>
          <w:numId w:val="35"/>
        </w:numPr>
      </w:pPr>
    </w:p>
    <w:p w:rsidR="001D3B27" w:rsidRDefault="001D3B27">
      <w:pPr>
        <w:keepNext w:val="0"/>
        <w:keepLines w:val="0"/>
        <w:rPr>
          <w:b/>
          <w:i/>
          <w:color w:val="0099D8"/>
          <w:sz w:val="44"/>
          <w:lang w:val="en-AU"/>
        </w:rPr>
      </w:pPr>
      <w:bookmarkStart w:id="14" w:name="O_7746"/>
      <w:bookmarkEnd w:id="14"/>
      <w:r>
        <w:br w:type="page"/>
      </w:r>
    </w:p>
    <w:p w:rsidR="00406BBC" w:rsidRPr="00C82EA5" w:rsidRDefault="00406BBC" w:rsidP="00C82EA5">
      <w:pPr>
        <w:pStyle w:val="Heading2"/>
      </w:pPr>
      <w:r w:rsidRPr="00C82EA5">
        <w:lastRenderedPageBreak/>
        <w:fldChar w:fldCharType="begin"/>
      </w:r>
      <w:r w:rsidR="00C82EA5">
        <w:instrText>XE "Forgotten Password"</w:instrText>
      </w:r>
      <w:r w:rsidRPr="00C82EA5">
        <w:fldChar w:fldCharType="end"/>
      </w:r>
      <w:bookmarkStart w:id="15" w:name="_Toc371008346"/>
      <w:r w:rsidRPr="00C82EA5">
        <w:t>Forgotten Password</w:t>
      </w:r>
      <w:bookmarkEnd w:id="15"/>
    </w:p>
    <w:p w:rsidR="00406BBC" w:rsidRPr="00C82EA5" w:rsidRDefault="00406BBC" w:rsidP="00C82EA5">
      <w:pPr>
        <w:pStyle w:val="BodyText"/>
      </w:pPr>
      <w:r w:rsidRPr="00C82EA5">
        <w:t>If you forget your password, you can have a password sent to your email address.</w:t>
      </w:r>
    </w:p>
    <w:p w:rsidR="00406BBC" w:rsidRPr="00C82EA5" w:rsidRDefault="00406BBC" w:rsidP="00C82EA5">
      <w:pPr>
        <w:pStyle w:val="ProcedureIntro"/>
      </w:pPr>
      <w:r w:rsidRPr="00C82EA5">
        <w:t>To retrieve your password:</w:t>
      </w:r>
    </w:p>
    <w:p w:rsidR="00406BBC" w:rsidRPr="00C82EA5" w:rsidRDefault="00406BBC" w:rsidP="00406BBC">
      <w:pPr>
        <w:pStyle w:val="ListNumber"/>
        <w:numPr>
          <w:ilvl w:val="0"/>
          <w:numId w:val="13"/>
        </w:numPr>
      </w:pPr>
      <w:r w:rsidRPr="00C82EA5">
        <w:t>Launch your web browser.</w:t>
      </w:r>
    </w:p>
    <w:p w:rsidR="00406BBC" w:rsidRPr="00C82EA5" w:rsidRDefault="00406BBC" w:rsidP="00C82EA5">
      <w:pPr>
        <w:pStyle w:val="ListNumber"/>
      </w:pPr>
      <w:r w:rsidRPr="00C82EA5">
        <w:t>Type</w:t>
      </w:r>
      <w:r w:rsidRPr="00C82EA5">
        <w:rPr>
          <w:rStyle w:val="SpecialBold"/>
        </w:rPr>
        <w:t xml:space="preserve"> </w:t>
      </w:r>
      <w:hyperlink r:id="rId25" w:history="1">
        <w:r w:rsidR="0078523A" w:rsidRPr="00D475F6">
          <w:rPr>
            <w:rStyle w:val="Hyperlink"/>
            <w:rFonts w:ascii="Arial Narrow" w:hAnsi="Arial Narrow"/>
          </w:rPr>
          <w:t>https://</w:t>
        </w:r>
        <w:r w:rsidR="001D3B27">
          <w:rPr>
            <w:rStyle w:val="Hyperlink"/>
            <w:rFonts w:ascii="Arial Narrow" w:hAnsi="Arial Narrow"/>
          </w:rPr>
          <w:t>XXX</w:t>
        </w:r>
        <w:r w:rsidR="0078523A" w:rsidRPr="00D475F6">
          <w:rPr>
            <w:rStyle w:val="Hyperlink"/>
            <w:rFonts w:ascii="Arial Narrow" w:hAnsi="Arial Narrow"/>
          </w:rPr>
          <w:t>webprod.</w:t>
        </w:r>
        <w:r w:rsidR="001D3B27">
          <w:rPr>
            <w:rStyle w:val="Hyperlink"/>
            <w:rFonts w:ascii="Arial Narrow" w:hAnsi="Arial Narrow"/>
          </w:rPr>
          <w:t>ABC</w:t>
        </w:r>
        <w:r w:rsidR="0078523A" w:rsidRPr="00D475F6">
          <w:rPr>
            <w:rStyle w:val="Hyperlink"/>
            <w:rFonts w:ascii="Arial Narrow" w:hAnsi="Arial Narrow"/>
          </w:rPr>
          <w:t>isp.com</w:t>
        </w:r>
      </w:hyperlink>
      <w:r w:rsidRPr="00C82EA5">
        <w:t xml:space="preserve"> in your web browser's address bar.</w:t>
      </w:r>
    </w:p>
    <w:p w:rsidR="00406BBC" w:rsidRPr="00C82EA5" w:rsidRDefault="00406BBC" w:rsidP="00C82EA5">
      <w:pPr>
        <w:pStyle w:val="ListContinue"/>
        <w:keepNext/>
      </w:pPr>
      <w:r w:rsidRPr="00C82EA5">
        <w:t xml:space="preserve">The </w:t>
      </w:r>
      <w:r w:rsidR="001D3B27">
        <w:t>ABC</w:t>
      </w:r>
      <w:r w:rsidRPr="00C82EA5">
        <w:t xml:space="preserve"> </w:t>
      </w:r>
      <w:r w:rsidR="001D3B27">
        <w:t>XXX</w:t>
      </w:r>
      <w:r w:rsidRPr="00C82EA5">
        <w:t>s portal</w:t>
      </w:r>
      <w:r w:rsidRPr="00C82EA5">
        <w:rPr>
          <w:rStyle w:val="Emphasis"/>
        </w:rPr>
        <w:t xml:space="preserve"> Log In</w:t>
      </w:r>
      <w:r w:rsidRPr="00C82EA5">
        <w:t xml:space="preserve"> page displays.</w:t>
      </w:r>
    </w:p>
    <w:p w:rsidR="00406BBC" w:rsidRPr="00C82EA5" w:rsidRDefault="00406BBC" w:rsidP="00C82EA5">
      <w:pPr>
        <w:pStyle w:val="ListNumber"/>
      </w:pPr>
      <w:r w:rsidRPr="00C82EA5">
        <w:t xml:space="preserve">Click the </w:t>
      </w:r>
      <w:r w:rsidRPr="00C82EA5">
        <w:rPr>
          <w:rStyle w:val="SpecialBold"/>
        </w:rPr>
        <w:t>Forgot Password?</w:t>
      </w:r>
      <w:r w:rsidRPr="00C82EA5">
        <w:t xml:space="preserve"> </w:t>
      </w:r>
      <w:proofErr w:type="gramStart"/>
      <w:r w:rsidRPr="00C82EA5">
        <w:t>link</w:t>
      </w:r>
      <w:proofErr w:type="gramEnd"/>
      <w:r w:rsidRPr="00C82EA5">
        <w:t>.</w:t>
      </w:r>
    </w:p>
    <w:p w:rsidR="00406BBC" w:rsidRPr="00C82EA5" w:rsidRDefault="00406BBC" w:rsidP="00C82EA5">
      <w:pPr>
        <w:pStyle w:val="ListContinue"/>
        <w:keepNext/>
      </w:pPr>
      <w:r w:rsidRPr="00C82EA5">
        <w:t xml:space="preserve">The </w:t>
      </w:r>
      <w:r w:rsidRPr="00C82EA5">
        <w:rPr>
          <w:rStyle w:val="Emphasis"/>
        </w:rPr>
        <w:t xml:space="preserve">Forgot Your Password </w:t>
      </w:r>
      <w:r w:rsidRPr="00C82EA5">
        <w:t>page displays.</w:t>
      </w:r>
    </w:p>
    <w:p w:rsidR="00406BBC" w:rsidRPr="00C82EA5" w:rsidRDefault="00406BBC" w:rsidP="00C82EA5">
      <w:pPr>
        <w:pStyle w:val="ListNumber"/>
      </w:pPr>
      <w:r w:rsidRPr="00C82EA5">
        <w:t xml:space="preserve">Enter your </w:t>
      </w:r>
      <w:r w:rsidRPr="00C82EA5">
        <w:rPr>
          <w:rStyle w:val="SpecialBold"/>
        </w:rPr>
        <w:t xml:space="preserve">Email </w:t>
      </w:r>
      <w:r w:rsidRPr="00C82EA5">
        <w:t xml:space="preserve">or </w:t>
      </w:r>
      <w:r w:rsidRPr="00C82EA5">
        <w:rPr>
          <w:rStyle w:val="SpecialBold"/>
        </w:rPr>
        <w:t>User Name</w:t>
      </w:r>
      <w:r w:rsidRPr="00C82EA5">
        <w:t xml:space="preserve"> and click </w:t>
      </w:r>
      <w:r w:rsidRPr="00C82EA5">
        <w:rPr>
          <w:rStyle w:val="SpecialBold"/>
        </w:rPr>
        <w:t>Send</w:t>
      </w:r>
      <w:r w:rsidRPr="00C82EA5">
        <w:t>.</w:t>
      </w:r>
    </w:p>
    <w:p w:rsidR="00406BBC" w:rsidRPr="00C82EA5" w:rsidRDefault="00406BBC" w:rsidP="00C82EA5">
      <w:pPr>
        <w:pStyle w:val="ListContinue"/>
      </w:pPr>
      <w:r w:rsidRPr="00C82EA5">
        <w:t>Your password is sent to your registered email account.</w:t>
      </w:r>
    </w:p>
    <w:p w:rsidR="00406BBC" w:rsidRPr="00C82EA5" w:rsidRDefault="00406BBC" w:rsidP="00C82EA5">
      <w:pPr>
        <w:pStyle w:val="ListContinue"/>
      </w:pPr>
      <w:r w:rsidRPr="00C82EA5">
        <w:t>Open the email and follow the instructions in the email to retrieve your password.</w:t>
      </w:r>
    </w:p>
    <w:p w:rsidR="0078523A" w:rsidRDefault="0078523A" w:rsidP="0078523A">
      <w:pPr>
        <w:pStyle w:val="BodyTextCentered"/>
      </w:pPr>
      <w:r>
        <w:br w:type="page"/>
      </w:r>
    </w:p>
    <w:p w:rsidR="00406BBC" w:rsidRPr="00C82EA5" w:rsidRDefault="0078523A" w:rsidP="0078523A">
      <w:pPr>
        <w:pStyle w:val="BodyTextCentered"/>
        <w:sectPr w:rsidR="00406BBC" w:rsidRPr="00C82EA5" w:rsidSect="00C82EA5">
          <w:headerReference w:type="even" r:id="rId26"/>
          <w:headerReference w:type="default" r:id="rId27"/>
          <w:footerReference w:type="even" r:id="rId28"/>
          <w:footerReference w:type="default" r:id="rId29"/>
          <w:type w:val="oddPage"/>
          <w:pgSz w:w="12242" w:h="15842"/>
          <w:pgMar w:top="1418" w:right="1418" w:bottom="1418" w:left="1798" w:header="992" w:footer="992" w:gutter="0"/>
          <w:cols w:space="720"/>
          <w:noEndnote/>
          <w:docGrid w:linePitch="299"/>
        </w:sectPr>
      </w:pPr>
      <w:r>
        <w:lastRenderedPageBreak/>
        <w:t>This page is intentionally left blank.</w:t>
      </w:r>
    </w:p>
    <w:p w:rsidR="00406BBC" w:rsidRPr="00C82EA5" w:rsidRDefault="00406BBC" w:rsidP="00C82EA5">
      <w:pPr>
        <w:pStyle w:val="SuperHeading"/>
        <w:framePr w:wrap="notBeside"/>
      </w:pPr>
      <w:r w:rsidRPr="00C82EA5">
        <w:lastRenderedPageBreak/>
        <w:t xml:space="preserve">Chapter </w:t>
      </w:r>
      <w:r w:rsidRPr="00C82EA5">
        <w:fldChar w:fldCharType="begin"/>
      </w:r>
      <w:r w:rsidR="00C82EA5">
        <w:instrText>SEQ "Chapter"  \n \* MERGEFORMAT</w:instrText>
      </w:r>
      <w:r w:rsidRPr="00C82EA5">
        <w:fldChar w:fldCharType="separate"/>
      </w:r>
      <w:r w:rsidR="0078523A">
        <w:rPr>
          <w:noProof/>
        </w:rPr>
        <w:t>2</w:t>
      </w:r>
      <w:r w:rsidRPr="00C82EA5">
        <w:fldChar w:fldCharType="end"/>
      </w:r>
    </w:p>
    <w:bookmarkStart w:id="16" w:name="O_7455"/>
    <w:bookmarkEnd w:id="16"/>
    <w:p w:rsidR="00406BBC" w:rsidRPr="00C82EA5" w:rsidRDefault="00406BBC" w:rsidP="00C82EA5">
      <w:pPr>
        <w:pStyle w:val="Heading1"/>
        <w:framePr w:wrap="notBeside"/>
      </w:pPr>
      <w:r w:rsidRPr="00C82EA5">
        <w:fldChar w:fldCharType="begin"/>
      </w:r>
      <w:r w:rsidR="00C82EA5">
        <w:instrText>XE "Updating Your Profile"</w:instrText>
      </w:r>
      <w:r w:rsidRPr="00C82EA5">
        <w:fldChar w:fldCharType="end"/>
      </w:r>
      <w:bookmarkStart w:id="17" w:name="_Toc371008347"/>
      <w:r w:rsidRPr="00C82EA5">
        <w:t>Updating Your Profile</w:t>
      </w:r>
      <w:bookmarkEnd w:id="17"/>
    </w:p>
    <w:p w:rsidR="00406BBC" w:rsidRPr="00C82EA5" w:rsidRDefault="00406BBC" w:rsidP="00C82EA5">
      <w:pPr>
        <w:pStyle w:val="BodyText"/>
      </w:pPr>
      <w:r w:rsidRPr="00C82EA5">
        <w:t>Your profile contains your First and Last Names, Username, a unique Email Address and Password.</w:t>
      </w:r>
    </w:p>
    <w:p w:rsidR="00406BBC" w:rsidRPr="00C82EA5" w:rsidRDefault="00406BBC" w:rsidP="00C82EA5">
      <w:pPr>
        <w:pStyle w:val="ProcedureIntro"/>
      </w:pPr>
      <w:r w:rsidRPr="00C82EA5">
        <w:t>To update your user profile:</w:t>
      </w:r>
    </w:p>
    <w:p w:rsidR="00406BBC" w:rsidRPr="00C82EA5" w:rsidRDefault="00406BBC" w:rsidP="00406BBC">
      <w:pPr>
        <w:pStyle w:val="ListNumber"/>
        <w:numPr>
          <w:ilvl w:val="0"/>
          <w:numId w:val="14"/>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keepNext/>
      </w:pPr>
      <w:r w:rsidRPr="00C82EA5">
        <w:t xml:space="preserve">Click the </w:t>
      </w:r>
      <w:r w:rsidRPr="00C82EA5">
        <w:rPr>
          <w:rStyle w:val="SpecialBold"/>
        </w:rPr>
        <w:t xml:space="preserve">Edit </w:t>
      </w:r>
      <w:r w:rsidRPr="00C82EA5">
        <w:t>button.</w:t>
      </w:r>
    </w:p>
    <w:p w:rsidR="00406BBC" w:rsidRPr="00C82EA5" w:rsidRDefault="00406BBC" w:rsidP="00C82EA5">
      <w:pPr>
        <w:pStyle w:val="ListContinue"/>
        <w:keepNext/>
      </w:pPr>
      <w:r w:rsidRPr="00C82EA5">
        <w:t>Your user setting page displays.</w:t>
      </w:r>
    </w:p>
    <w:p w:rsidR="00406BBC" w:rsidRPr="00C82EA5" w:rsidRDefault="00406BBC" w:rsidP="00C82EA5">
      <w:pPr>
        <w:pStyle w:val="ListNumber"/>
      </w:pPr>
      <w:r w:rsidRPr="00C82EA5">
        <w:t>If needed, update the following fields:</w:t>
      </w:r>
    </w:p>
    <w:p w:rsidR="00406BBC" w:rsidRPr="00C82EA5" w:rsidRDefault="00406BBC" w:rsidP="00C82EA5">
      <w:pPr>
        <w:pStyle w:val="ListBullet2"/>
      </w:pPr>
      <w:r w:rsidRPr="00C82EA5">
        <w:rPr>
          <w:rStyle w:val="SpecialBold"/>
        </w:rPr>
        <w:t>First Name</w:t>
      </w:r>
    </w:p>
    <w:p w:rsidR="00406BBC" w:rsidRPr="00C82EA5" w:rsidRDefault="00406BBC" w:rsidP="00C82EA5">
      <w:pPr>
        <w:pStyle w:val="ListBullet2"/>
      </w:pPr>
      <w:r w:rsidRPr="00C82EA5">
        <w:rPr>
          <w:rStyle w:val="SpecialBold"/>
        </w:rPr>
        <w:t xml:space="preserve">Last Name </w:t>
      </w:r>
    </w:p>
    <w:p w:rsidR="00406BBC" w:rsidRPr="00C82EA5" w:rsidRDefault="00406BBC" w:rsidP="00C82EA5">
      <w:pPr>
        <w:pStyle w:val="ListBullet2"/>
      </w:pPr>
      <w:r w:rsidRPr="00C82EA5">
        <w:rPr>
          <w:rStyle w:val="SpecialBold"/>
        </w:rPr>
        <w:t>Email Address</w:t>
      </w:r>
    </w:p>
    <w:p w:rsidR="00406BBC" w:rsidRPr="00C82EA5" w:rsidRDefault="00406BBC" w:rsidP="00C82EA5">
      <w:pPr>
        <w:pStyle w:val="Important"/>
      </w:pPr>
      <w:r w:rsidRPr="00C82EA5">
        <w:rPr>
          <w:rStyle w:val="SpecialBold"/>
        </w:rPr>
        <w:t>Note</w:t>
      </w:r>
      <w:r w:rsidRPr="00C82EA5">
        <w:t>: You can also click the link displaying your name and user access to update your profile.</w:t>
      </w:r>
    </w:p>
    <w:bookmarkStart w:id="18" w:name="O_7747"/>
    <w:bookmarkEnd w:id="18"/>
    <w:p w:rsidR="00406BBC" w:rsidRPr="00C82EA5" w:rsidRDefault="00406BBC" w:rsidP="00C82EA5">
      <w:pPr>
        <w:pStyle w:val="Heading2"/>
      </w:pPr>
      <w:r w:rsidRPr="00C82EA5">
        <w:fldChar w:fldCharType="begin"/>
      </w:r>
      <w:r w:rsidR="00C82EA5">
        <w:instrText>XE "Changing Your Password"</w:instrText>
      </w:r>
      <w:r w:rsidRPr="00C82EA5">
        <w:fldChar w:fldCharType="end"/>
      </w:r>
      <w:bookmarkStart w:id="19" w:name="_Toc371008348"/>
      <w:r w:rsidRPr="00C82EA5">
        <w:t>Changing Your Password</w:t>
      </w:r>
      <w:bookmarkEnd w:id="19"/>
    </w:p>
    <w:p w:rsidR="00406BBC" w:rsidRPr="00C82EA5" w:rsidRDefault="00406BBC" w:rsidP="00C82EA5">
      <w:pPr>
        <w:pStyle w:val="BodyText"/>
      </w:pPr>
      <w:r w:rsidRPr="00C82EA5">
        <w:t>There are two ways to change your password. You can change password from your Profile page or from the Home page.</w:t>
      </w:r>
    </w:p>
    <w:p w:rsidR="00406BBC" w:rsidRPr="00C82EA5" w:rsidRDefault="00406BBC" w:rsidP="00C82EA5">
      <w:pPr>
        <w:pStyle w:val="ProcedureIntro"/>
      </w:pPr>
      <w:r w:rsidRPr="00C82EA5">
        <w:t>To change your password from your Profile page:</w:t>
      </w:r>
    </w:p>
    <w:p w:rsidR="00406BBC" w:rsidRPr="00C82EA5" w:rsidRDefault="00406BBC" w:rsidP="00406BBC">
      <w:pPr>
        <w:pStyle w:val="ListNumber"/>
        <w:numPr>
          <w:ilvl w:val="0"/>
          <w:numId w:val="15"/>
        </w:numPr>
      </w:pPr>
      <w:r w:rsidRPr="00C82EA5">
        <w:t xml:space="preserve">Access your </w:t>
      </w:r>
      <w:r w:rsidRPr="00C82EA5">
        <w:rPr>
          <w:rStyle w:val="HotSpot"/>
        </w:rPr>
        <w:t>profile</w:t>
      </w:r>
      <w:bookmarkStart w:id="20" w:name="H_7518"/>
      <w:bookmarkEnd w:id="20"/>
      <w:r w:rsidRPr="00C82EA5">
        <w:t xml:space="preserve"> (see "</w:t>
      </w:r>
      <w:hyperlink w:anchor="O_7455" w:history="1">
        <w:r w:rsidRPr="00C82EA5">
          <w:rPr>
            <w:rStyle w:val="HotSpot"/>
          </w:rPr>
          <w:t>Updating Your Profile</w:t>
        </w:r>
      </w:hyperlink>
      <w:r w:rsidRPr="00C82EA5">
        <w:t xml:space="preserve">" on page </w:t>
      </w:r>
      <w:r w:rsidRPr="00C82EA5">
        <w:rPr>
          <w:color w:val="000000"/>
          <w:szCs w:val="24"/>
        </w:rPr>
        <w:fldChar w:fldCharType="begin"/>
      </w:r>
      <w:r w:rsidR="00C82EA5">
        <w:rPr>
          <w:color w:val="000000"/>
          <w:szCs w:val="24"/>
        </w:rPr>
        <w:instrText>PAGEREF O_7455 \h</w:instrText>
      </w:r>
      <w:r w:rsidRPr="00C82EA5">
        <w:rPr>
          <w:color w:val="000000"/>
          <w:szCs w:val="24"/>
        </w:rPr>
      </w:r>
      <w:r w:rsidRPr="00C82EA5">
        <w:rPr>
          <w:color w:val="000000"/>
          <w:szCs w:val="24"/>
        </w:rPr>
        <w:fldChar w:fldCharType="separate"/>
      </w:r>
      <w:r w:rsidR="0078523A">
        <w:rPr>
          <w:noProof/>
          <w:color w:val="000000"/>
          <w:szCs w:val="24"/>
        </w:rPr>
        <w:t>13</w:t>
      </w:r>
      <w:r w:rsidRPr="00C82EA5">
        <w:rPr>
          <w:color w:val="000000"/>
          <w:szCs w:val="24"/>
        </w:rPr>
        <w:fldChar w:fldCharType="end"/>
      </w:r>
      <w:r w:rsidRPr="00C82EA5">
        <w:t>).</w:t>
      </w:r>
    </w:p>
    <w:p w:rsidR="00406BBC" w:rsidRPr="00C82EA5" w:rsidRDefault="00406BBC" w:rsidP="00C82EA5">
      <w:pPr>
        <w:pStyle w:val="ListNumber"/>
      </w:pPr>
      <w:r w:rsidRPr="00C82EA5">
        <w:t xml:space="preserve">Enter your password in the </w:t>
      </w:r>
      <w:r w:rsidRPr="00C82EA5">
        <w:rPr>
          <w:rStyle w:val="SpecialBold"/>
        </w:rPr>
        <w:t>New Password</w:t>
      </w:r>
      <w:r w:rsidRPr="00C82EA5">
        <w:t xml:space="preserve"> field.</w:t>
      </w:r>
    </w:p>
    <w:p w:rsidR="00406BBC" w:rsidRPr="00C82EA5" w:rsidRDefault="00406BBC" w:rsidP="00C82EA5">
      <w:pPr>
        <w:pStyle w:val="ListNumber"/>
      </w:pPr>
      <w:r w:rsidRPr="00C82EA5">
        <w:t xml:space="preserve">Re-enter your new password in the </w:t>
      </w:r>
      <w:r w:rsidRPr="00C82EA5">
        <w:rPr>
          <w:rStyle w:val="SpecialBold"/>
        </w:rPr>
        <w:t>Confirm New Password</w:t>
      </w:r>
      <w:r w:rsidRPr="00C82EA5">
        <w:t xml:space="preserve"> field.</w:t>
      </w:r>
    </w:p>
    <w:p w:rsidR="00406BBC" w:rsidRPr="00C82EA5" w:rsidRDefault="00406BBC" w:rsidP="00C82EA5">
      <w:pPr>
        <w:pStyle w:val="ListNote"/>
      </w:pPr>
      <w:r w:rsidRPr="00C82EA5">
        <w:rPr>
          <w:rStyle w:val="SpecialBold"/>
        </w:rPr>
        <w:t>Note</w:t>
      </w:r>
      <w:r w:rsidRPr="00C82EA5">
        <w:t xml:space="preserve">: Choose a password that is easy for you to remember but difficult for others to guess. Passwords are case sensitive and should contain a combination of alphabet, numeric </w:t>
      </w:r>
      <w:proofErr w:type="gramStart"/>
      <w:r w:rsidRPr="00C82EA5">
        <w:t>value,</w:t>
      </w:r>
      <w:proofErr w:type="gramEnd"/>
      <w:r w:rsidRPr="00C82EA5">
        <w:t xml:space="preserve"> special characters and the length of the password should be at least seven characters.</w:t>
      </w:r>
    </w:p>
    <w:p w:rsidR="00406BBC" w:rsidRPr="00C82EA5" w:rsidRDefault="00406BBC" w:rsidP="00C82EA5">
      <w:pPr>
        <w:pStyle w:val="ListNumber"/>
      </w:pPr>
      <w:r w:rsidRPr="00C82EA5">
        <w:t xml:space="preserve">Click </w:t>
      </w:r>
      <w:r w:rsidRPr="00C82EA5">
        <w:rPr>
          <w:rStyle w:val="SpecialBold"/>
        </w:rPr>
        <w:t>Save</w:t>
      </w:r>
      <w:r w:rsidRPr="00C82EA5">
        <w:t>.</w:t>
      </w:r>
    </w:p>
    <w:p w:rsidR="00406BBC" w:rsidRPr="00C82EA5" w:rsidRDefault="00406BBC" w:rsidP="00C82EA5">
      <w:pPr>
        <w:pStyle w:val="ListContinue"/>
      </w:pPr>
      <w:r w:rsidRPr="00C82EA5">
        <w:t>A message displays indicating that your password has been successfully changed.</w:t>
      </w:r>
    </w:p>
    <w:p w:rsidR="00406BBC" w:rsidRPr="00C82EA5" w:rsidRDefault="00406BBC" w:rsidP="00C82EA5">
      <w:pPr>
        <w:pStyle w:val="ProcedureIntro"/>
      </w:pPr>
      <w:r w:rsidRPr="00C82EA5">
        <w:t xml:space="preserve">To change your password from the </w:t>
      </w:r>
      <w:r w:rsidRPr="00C82EA5">
        <w:rPr>
          <w:rStyle w:val="Emphasis"/>
        </w:rPr>
        <w:t xml:space="preserve">Home </w:t>
      </w:r>
      <w:r w:rsidRPr="00C82EA5">
        <w:t>page:</w:t>
      </w:r>
    </w:p>
    <w:p w:rsidR="00406BBC" w:rsidRPr="00C82EA5" w:rsidRDefault="00406BBC" w:rsidP="00406BBC">
      <w:pPr>
        <w:pStyle w:val="ListNumber"/>
        <w:numPr>
          <w:ilvl w:val="0"/>
          <w:numId w:val="16"/>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Continue"/>
        <w:keepNext/>
      </w:pPr>
      <w:r w:rsidRPr="00C82EA5">
        <w:t xml:space="preserve">The </w:t>
      </w:r>
      <w:r w:rsidRPr="00C82EA5">
        <w:rPr>
          <w:rStyle w:val="Emphasis"/>
        </w:rPr>
        <w:t xml:space="preserve">Home </w:t>
      </w:r>
      <w:r w:rsidRPr="00C82EA5">
        <w:t>page displays.</w:t>
      </w:r>
    </w:p>
    <w:p w:rsidR="00406BBC" w:rsidRPr="00C82EA5" w:rsidRDefault="00406BBC" w:rsidP="00C82EA5">
      <w:pPr>
        <w:pStyle w:val="ListNumber"/>
      </w:pPr>
      <w:r w:rsidRPr="00C82EA5">
        <w:t xml:space="preserve">Click </w:t>
      </w:r>
      <w:r w:rsidRPr="00C82EA5">
        <w:rPr>
          <w:rStyle w:val="SpecialBold"/>
        </w:rPr>
        <w:t>Change Password</w:t>
      </w:r>
      <w:r w:rsidRPr="00C82EA5">
        <w:t>.</w:t>
      </w:r>
    </w:p>
    <w:p w:rsidR="00406BBC" w:rsidRPr="00C82EA5" w:rsidRDefault="00406BBC" w:rsidP="00C82EA5">
      <w:pPr>
        <w:pStyle w:val="ListContinue"/>
        <w:keepNext/>
      </w:pPr>
      <w:r w:rsidRPr="00C82EA5">
        <w:t xml:space="preserve">The </w:t>
      </w:r>
      <w:r w:rsidRPr="00C82EA5">
        <w:rPr>
          <w:rStyle w:val="Emphasis"/>
        </w:rPr>
        <w:t>Change Your Password</w:t>
      </w:r>
      <w:r w:rsidRPr="00C82EA5">
        <w:t xml:space="preserve"> page displays.</w:t>
      </w:r>
    </w:p>
    <w:p w:rsidR="00406BBC" w:rsidRPr="00C82EA5" w:rsidRDefault="00406BBC" w:rsidP="00C82EA5">
      <w:pPr>
        <w:pStyle w:val="ListNumber"/>
      </w:pPr>
      <w:r w:rsidRPr="00C82EA5">
        <w:t>Enter your current password.</w:t>
      </w:r>
    </w:p>
    <w:p w:rsidR="00406BBC" w:rsidRPr="00C82EA5" w:rsidRDefault="00406BBC" w:rsidP="00C82EA5">
      <w:pPr>
        <w:pStyle w:val="ListNumber"/>
      </w:pPr>
      <w:r w:rsidRPr="00C82EA5">
        <w:t>Enter your new password.</w:t>
      </w:r>
    </w:p>
    <w:p w:rsidR="00406BBC" w:rsidRPr="00C82EA5" w:rsidRDefault="00406BBC" w:rsidP="00C82EA5">
      <w:pPr>
        <w:pStyle w:val="ListNumber"/>
      </w:pPr>
      <w:r w:rsidRPr="00C82EA5">
        <w:t>Confirm your new password.</w:t>
      </w:r>
    </w:p>
    <w:p w:rsidR="00406BBC" w:rsidRPr="00C82EA5" w:rsidRDefault="00406BBC" w:rsidP="00C82EA5">
      <w:pPr>
        <w:pStyle w:val="ListNumber"/>
      </w:pPr>
      <w:r w:rsidRPr="00C82EA5">
        <w:t xml:space="preserve">Click </w:t>
      </w:r>
      <w:r w:rsidRPr="00C82EA5">
        <w:rPr>
          <w:rStyle w:val="SpecialBold"/>
        </w:rPr>
        <w:t xml:space="preserve">Change Password </w:t>
      </w:r>
      <w:r w:rsidRPr="00C82EA5">
        <w:t xml:space="preserve">to save your changes. </w:t>
      </w:r>
    </w:p>
    <w:p w:rsidR="00406BBC" w:rsidRPr="00C82EA5" w:rsidRDefault="00406BBC" w:rsidP="00C82EA5">
      <w:pPr>
        <w:pStyle w:val="ListContinue"/>
        <w:keepNext/>
      </w:pPr>
      <w:r w:rsidRPr="00C82EA5">
        <w:lastRenderedPageBreak/>
        <w:t>A confirmation message displays indicating that your password has been changed.</w:t>
      </w:r>
    </w:p>
    <w:p w:rsidR="00406BBC" w:rsidRPr="00C82EA5" w:rsidRDefault="00406BBC" w:rsidP="00C82EA5">
      <w:pPr>
        <w:pStyle w:val="DrawingSteps"/>
        <w:keepNext w:val="0"/>
      </w:pPr>
    </w:p>
    <w:p w:rsidR="00406BBC" w:rsidRPr="00C82EA5" w:rsidRDefault="00406BBC" w:rsidP="0091691F">
      <w:pPr>
        <w:pStyle w:val="AllowPageBreak"/>
        <w:numPr>
          <w:ilvl w:val="0"/>
          <w:numId w:val="36"/>
        </w:numPr>
      </w:pPr>
    </w:p>
    <w:bookmarkStart w:id="21" w:name="O_7459"/>
    <w:bookmarkEnd w:id="21"/>
    <w:p w:rsidR="00406BBC" w:rsidRPr="00C82EA5" w:rsidRDefault="00406BBC" w:rsidP="00C82EA5">
      <w:pPr>
        <w:pStyle w:val="Heading2"/>
      </w:pPr>
      <w:r w:rsidRPr="00C82EA5">
        <w:fldChar w:fldCharType="begin"/>
      </w:r>
      <w:r w:rsidR="00C82EA5">
        <w:instrText>XE "Logging Out"</w:instrText>
      </w:r>
      <w:r w:rsidRPr="00C82EA5">
        <w:fldChar w:fldCharType="end"/>
      </w:r>
      <w:bookmarkStart w:id="22" w:name="_Toc371008349"/>
      <w:r w:rsidRPr="00C82EA5">
        <w:t>Logging Out</w:t>
      </w:r>
      <w:bookmarkEnd w:id="22"/>
    </w:p>
    <w:p w:rsidR="00406BBC" w:rsidRPr="00C82EA5" w:rsidRDefault="00406BBC" w:rsidP="00C82EA5">
      <w:pPr>
        <w:pStyle w:val="BodyText"/>
        <w:keepNext/>
      </w:pPr>
      <w:r w:rsidRPr="00C82EA5">
        <w:t xml:space="preserve">To exit the </w:t>
      </w:r>
      <w:r w:rsidR="001D3B27">
        <w:t>ABC</w:t>
      </w:r>
      <w:r w:rsidRPr="00C82EA5">
        <w:t xml:space="preserve"> </w:t>
      </w:r>
      <w:r w:rsidR="001D3B27">
        <w:t>XXX</w:t>
      </w:r>
      <w:r w:rsidRPr="00C82EA5">
        <w:t xml:space="preserve">s Portal, click the </w:t>
      </w:r>
      <w:r w:rsidRPr="00C82EA5">
        <w:rPr>
          <w:rStyle w:val="SpecialBold"/>
        </w:rPr>
        <w:t>Logout</w:t>
      </w:r>
      <w:r w:rsidRPr="00C82EA5">
        <w:t xml:space="preserve"> link located in the upper right of the Web page.</w:t>
      </w:r>
    </w:p>
    <w:p w:rsidR="00406BBC" w:rsidRPr="00C82EA5" w:rsidRDefault="00406BBC" w:rsidP="00C82EA5">
      <w:pPr>
        <w:pStyle w:val="DrawingSteps"/>
        <w:keepNext w:val="0"/>
      </w:pPr>
    </w:p>
    <w:p w:rsidR="00406BBC" w:rsidRPr="00C82EA5" w:rsidRDefault="00406BBC" w:rsidP="00C82EA5"/>
    <w:p w:rsidR="0078523A" w:rsidRDefault="0078523A" w:rsidP="0078523A">
      <w:pPr>
        <w:pStyle w:val="BodyTextCentered"/>
      </w:pPr>
      <w:r>
        <w:br w:type="page"/>
      </w:r>
    </w:p>
    <w:p w:rsidR="00406BBC" w:rsidRPr="00C82EA5" w:rsidRDefault="0078523A" w:rsidP="0078523A">
      <w:pPr>
        <w:pStyle w:val="BodyTextCentered"/>
        <w:sectPr w:rsidR="00406BBC" w:rsidRPr="00C82EA5" w:rsidSect="00C82EA5">
          <w:headerReference w:type="even" r:id="rId30"/>
          <w:headerReference w:type="default" r:id="rId31"/>
          <w:footerReference w:type="even" r:id="rId32"/>
          <w:footerReference w:type="default" r:id="rId33"/>
          <w:type w:val="oddPage"/>
          <w:pgSz w:w="12242" w:h="15842"/>
          <w:pgMar w:top="1418" w:right="1418" w:bottom="1418" w:left="1798" w:header="992" w:footer="992" w:gutter="0"/>
          <w:cols w:space="720"/>
          <w:noEndnote/>
          <w:docGrid w:linePitch="299"/>
        </w:sectPr>
      </w:pPr>
      <w:r>
        <w:lastRenderedPageBreak/>
        <w:t>This page is intentionally left blank.</w:t>
      </w:r>
    </w:p>
    <w:p w:rsidR="00406BBC" w:rsidRPr="00C82EA5" w:rsidRDefault="00406BBC" w:rsidP="00C82EA5">
      <w:pPr>
        <w:pStyle w:val="SuperHeading"/>
        <w:framePr w:wrap="notBeside"/>
      </w:pPr>
      <w:r w:rsidRPr="00C82EA5">
        <w:lastRenderedPageBreak/>
        <w:t xml:space="preserve">Chapter </w:t>
      </w:r>
      <w:r w:rsidRPr="00C82EA5">
        <w:fldChar w:fldCharType="begin"/>
      </w:r>
      <w:r w:rsidR="00C82EA5">
        <w:instrText>SEQ "Chapter"  \n \* MERGEFORMAT</w:instrText>
      </w:r>
      <w:r w:rsidRPr="00C82EA5">
        <w:fldChar w:fldCharType="separate"/>
      </w:r>
      <w:r w:rsidR="0078523A">
        <w:rPr>
          <w:noProof/>
        </w:rPr>
        <w:t>3</w:t>
      </w:r>
      <w:r w:rsidRPr="00C82EA5">
        <w:fldChar w:fldCharType="end"/>
      </w:r>
    </w:p>
    <w:bookmarkStart w:id="23" w:name="O_1619"/>
    <w:bookmarkEnd w:id="23"/>
    <w:p w:rsidR="00406BBC" w:rsidRPr="00C82EA5" w:rsidRDefault="00406BBC" w:rsidP="00C82EA5">
      <w:pPr>
        <w:pStyle w:val="Heading1"/>
        <w:framePr w:wrap="notBeside"/>
      </w:pPr>
      <w:r w:rsidRPr="00C82EA5">
        <w:fldChar w:fldCharType="begin"/>
      </w:r>
      <w:r w:rsidR="00C82EA5">
        <w:instrText>XE "Reports"</w:instrText>
      </w:r>
      <w:r w:rsidRPr="00C82EA5">
        <w:fldChar w:fldCharType="end"/>
      </w:r>
      <w:bookmarkStart w:id="24" w:name="_Toc371008350"/>
      <w:r w:rsidRPr="00C82EA5">
        <w:t>Reports</w:t>
      </w:r>
      <w:bookmarkEnd w:id="24"/>
    </w:p>
    <w:p w:rsidR="00406BBC" w:rsidRPr="00C82EA5" w:rsidRDefault="00406BBC" w:rsidP="00C82EA5">
      <w:pPr>
        <w:pStyle w:val="BodyText"/>
      </w:pPr>
      <w:r w:rsidRPr="00C82EA5">
        <w:t xml:space="preserve">This section describes how to generate, save, edit and delete reports for </w:t>
      </w:r>
      <w:r w:rsidR="001D3B27">
        <w:t>ABC</w:t>
      </w:r>
      <w:r w:rsidRPr="00C82EA5">
        <w:t xml:space="preserve"> </w:t>
      </w:r>
      <w:r w:rsidR="001D3B27">
        <w:t>XXX</w:t>
      </w:r>
      <w:r w:rsidRPr="00C82EA5">
        <w:t>s portal.</w:t>
      </w:r>
    </w:p>
    <w:bookmarkStart w:id="25" w:name="O_7610"/>
    <w:bookmarkEnd w:id="25"/>
    <w:p w:rsidR="00406BBC" w:rsidRPr="00C82EA5" w:rsidRDefault="00406BBC" w:rsidP="00C82EA5">
      <w:pPr>
        <w:pStyle w:val="Heading2"/>
      </w:pPr>
      <w:r w:rsidRPr="00C82EA5">
        <w:fldChar w:fldCharType="begin"/>
      </w:r>
      <w:r w:rsidR="00C82EA5">
        <w:instrText>XE "Individual Details Report"</w:instrText>
      </w:r>
      <w:r w:rsidRPr="00C82EA5">
        <w:fldChar w:fldCharType="end"/>
      </w:r>
      <w:bookmarkStart w:id="26" w:name="_Toc371008351"/>
      <w:r w:rsidRPr="00C82EA5">
        <w:t>Individual Details Report</w:t>
      </w:r>
      <w:bookmarkEnd w:id="26"/>
    </w:p>
    <w:p w:rsidR="00406BBC" w:rsidRPr="00C82EA5" w:rsidRDefault="00406BBC" w:rsidP="00C82EA5">
      <w:pPr>
        <w:pStyle w:val="BodyText"/>
      </w:pPr>
      <w:r w:rsidRPr="00C82EA5">
        <w:t>The</w:t>
      </w:r>
      <w:r w:rsidRPr="00C82EA5">
        <w:rPr>
          <w:rStyle w:val="Emphasis"/>
        </w:rPr>
        <w:t xml:space="preserve"> Individual Details Report</w:t>
      </w:r>
      <w:r w:rsidRPr="00C82EA5">
        <w:t xml:space="preserve"> enables you to review all patient related encounter data for a patient. If needed, you can generate an </w:t>
      </w:r>
      <w:r w:rsidRPr="00C82EA5">
        <w:rPr>
          <w:rStyle w:val="Emphasis"/>
        </w:rPr>
        <w:t>Individual Details Report</w:t>
      </w:r>
      <w:r w:rsidRPr="00C82EA5">
        <w:t xml:space="preserve"> by entering the patient's </w:t>
      </w:r>
      <w:r w:rsidR="001D3B27">
        <w:t>ABC</w:t>
      </w:r>
      <w:r w:rsidRPr="00C82EA5">
        <w:t xml:space="preserve"> Ambulatory EHR person number. </w:t>
      </w:r>
    </w:p>
    <w:p w:rsidR="00406BBC" w:rsidRPr="00C82EA5" w:rsidRDefault="00406BBC" w:rsidP="00C82EA5">
      <w:pPr>
        <w:pStyle w:val="ProcedureIntro"/>
      </w:pPr>
      <w:r w:rsidRPr="00C82EA5">
        <w:t>To generate an Individual Details report:</w:t>
      </w:r>
    </w:p>
    <w:p w:rsidR="00406BBC" w:rsidRPr="00C82EA5" w:rsidRDefault="00406BBC" w:rsidP="00406BBC">
      <w:pPr>
        <w:pStyle w:val="ListNumber"/>
        <w:numPr>
          <w:ilvl w:val="0"/>
          <w:numId w:val="17"/>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pPr>
      <w:r w:rsidRPr="00C82EA5">
        <w:t xml:space="preserve">On the </w:t>
      </w:r>
      <w:r w:rsidRPr="00C82EA5">
        <w:rPr>
          <w:rStyle w:val="Emphasis"/>
        </w:rPr>
        <w:t xml:space="preserve">Home </w:t>
      </w:r>
      <w:r w:rsidRPr="00C82EA5">
        <w:t>page, click the</w:t>
      </w:r>
      <w:r w:rsidRPr="00C82EA5">
        <w:rPr>
          <w:rStyle w:val="SpecialBold"/>
        </w:rPr>
        <w:t xml:space="preserve"> Individual Details </w:t>
      </w:r>
      <w:r w:rsidRPr="00C82EA5">
        <w:t>link.</w:t>
      </w:r>
    </w:p>
    <w:p w:rsidR="00406BBC" w:rsidRPr="00C82EA5" w:rsidRDefault="00406BBC" w:rsidP="00C82EA5">
      <w:pPr>
        <w:pStyle w:val="ListContinue"/>
        <w:keepNext/>
      </w:pPr>
      <w:r w:rsidRPr="00C82EA5">
        <w:t xml:space="preserve">The </w:t>
      </w:r>
      <w:r w:rsidRPr="00C82EA5">
        <w:rPr>
          <w:rStyle w:val="Emphasis"/>
        </w:rPr>
        <w:t>Individual Details Report</w:t>
      </w:r>
      <w:r w:rsidRPr="00C82EA5">
        <w:t xml:space="preserve"> page displays.</w:t>
      </w:r>
    </w:p>
    <w:p w:rsidR="00406BBC" w:rsidRPr="00C82EA5" w:rsidRDefault="00406BBC" w:rsidP="00C82EA5">
      <w:pPr>
        <w:pStyle w:val="ListNumber"/>
      </w:pPr>
      <w:r w:rsidRPr="00C82EA5">
        <w:t xml:space="preserve">Enter the person number and click the </w:t>
      </w:r>
      <w:r w:rsidRPr="00C82EA5">
        <w:rPr>
          <w:rStyle w:val="SpecialBold"/>
        </w:rPr>
        <w:t xml:space="preserve">Show Report </w:t>
      </w:r>
      <w:r w:rsidRPr="00C82EA5">
        <w:t>button</w:t>
      </w:r>
      <w:r w:rsidRPr="00C82EA5">
        <w:rPr>
          <w:rStyle w:val="SpecialBold"/>
        </w:rPr>
        <w:t>.</w:t>
      </w:r>
    </w:p>
    <w:p w:rsidR="00406BBC" w:rsidRPr="00C82EA5" w:rsidRDefault="00406BBC" w:rsidP="00C82EA5">
      <w:pPr>
        <w:pStyle w:val="ListContinue"/>
        <w:keepNext/>
      </w:pPr>
      <w:r w:rsidRPr="00C82EA5">
        <w:t>The</w:t>
      </w:r>
      <w:r w:rsidRPr="00C82EA5">
        <w:rPr>
          <w:rStyle w:val="Emphasis"/>
        </w:rPr>
        <w:t xml:space="preserve"> Individual Details Report</w:t>
      </w:r>
      <w:r w:rsidRPr="00C82EA5">
        <w:t xml:space="preserve"> displays.</w:t>
      </w:r>
    </w:p>
    <w:p w:rsidR="00406BBC" w:rsidRPr="00C82EA5" w:rsidRDefault="00406BBC" w:rsidP="00C82EA5">
      <w:pPr>
        <w:pStyle w:val="DrawingSteps"/>
        <w:keepNext w:val="0"/>
      </w:pPr>
    </w:p>
    <w:p w:rsidR="00406BBC" w:rsidRPr="00C82EA5" w:rsidRDefault="00406BBC" w:rsidP="00C82EA5">
      <w:pPr>
        <w:pStyle w:val="BodyText"/>
      </w:pPr>
      <w:r w:rsidRPr="00C82EA5">
        <w:t xml:space="preserve">See sections </w:t>
      </w:r>
      <w:r w:rsidRPr="00C82EA5">
        <w:rPr>
          <w:rStyle w:val="HotSpot"/>
        </w:rPr>
        <w:t>Exporting Reports</w:t>
      </w:r>
      <w:r w:rsidRPr="00C82EA5">
        <w:t xml:space="preserve"> (on page </w:t>
      </w:r>
      <w:r>
        <w:rPr>
          <w:color w:val="000000"/>
          <w:szCs w:val="24"/>
        </w:rPr>
        <w:fldChar w:fldCharType="begin"/>
      </w:r>
      <w:r w:rsidR="00C82EA5">
        <w:rPr>
          <w:color w:val="000000"/>
          <w:szCs w:val="24"/>
        </w:rPr>
        <w:instrText>PAGEREF O_7525 \h</w:instrText>
      </w:r>
      <w:r>
        <w:rPr>
          <w:color w:val="000000"/>
          <w:szCs w:val="24"/>
        </w:rPr>
      </w:r>
      <w:r>
        <w:rPr>
          <w:color w:val="000000"/>
          <w:szCs w:val="24"/>
        </w:rPr>
        <w:fldChar w:fldCharType="separate"/>
      </w:r>
      <w:r w:rsidR="0078523A">
        <w:rPr>
          <w:noProof/>
          <w:color w:val="000000"/>
          <w:szCs w:val="24"/>
        </w:rPr>
        <w:t>32</w:t>
      </w:r>
      <w:r>
        <w:rPr>
          <w:color w:val="000000"/>
          <w:szCs w:val="24"/>
        </w:rPr>
        <w:fldChar w:fldCharType="end"/>
      </w:r>
      <w:r w:rsidRPr="00C82EA5">
        <w:t xml:space="preserve">) or </w:t>
      </w:r>
      <w:r w:rsidRPr="00C82EA5">
        <w:rPr>
          <w:rStyle w:val="HotSpot"/>
        </w:rPr>
        <w:t>Printing Reports</w:t>
      </w:r>
      <w:r w:rsidRPr="00C82EA5">
        <w:t xml:space="preserve"> (on page </w:t>
      </w:r>
      <w:r>
        <w:rPr>
          <w:color w:val="000000"/>
          <w:szCs w:val="24"/>
        </w:rPr>
        <w:fldChar w:fldCharType="begin"/>
      </w:r>
      <w:r w:rsidR="00C82EA5">
        <w:rPr>
          <w:color w:val="000000"/>
          <w:szCs w:val="24"/>
        </w:rPr>
        <w:instrText>PAGEREF O_7526 \h</w:instrText>
      </w:r>
      <w:r>
        <w:rPr>
          <w:color w:val="000000"/>
          <w:szCs w:val="24"/>
        </w:rPr>
      </w:r>
      <w:r>
        <w:rPr>
          <w:color w:val="000000"/>
          <w:szCs w:val="24"/>
        </w:rPr>
        <w:fldChar w:fldCharType="separate"/>
      </w:r>
      <w:r w:rsidR="0078523A">
        <w:rPr>
          <w:noProof/>
          <w:color w:val="000000"/>
          <w:szCs w:val="24"/>
        </w:rPr>
        <w:t>33</w:t>
      </w:r>
      <w:r>
        <w:rPr>
          <w:color w:val="000000"/>
          <w:szCs w:val="24"/>
        </w:rPr>
        <w:fldChar w:fldCharType="end"/>
      </w:r>
      <w:r w:rsidRPr="00C82EA5">
        <w:t>) for more details on how to export or print the report.</w:t>
      </w:r>
    </w:p>
    <w:p w:rsidR="00406BBC" w:rsidRPr="00C82EA5" w:rsidRDefault="00406BBC" w:rsidP="00C82EA5">
      <w:pPr>
        <w:pStyle w:val="Important"/>
      </w:pPr>
      <w:r w:rsidRPr="00C82EA5">
        <w:rPr>
          <w:rStyle w:val="SpecialBold"/>
        </w:rPr>
        <w:t>Note</w:t>
      </w:r>
      <w:r w:rsidRPr="00C82EA5">
        <w:t xml:space="preserve">: </w:t>
      </w:r>
      <w:r w:rsidR="001D3B27">
        <w:t>XXX</w:t>
      </w:r>
      <w:r w:rsidRPr="00C82EA5">
        <w:t xml:space="preserve"> Encounter Number is specific to </w:t>
      </w:r>
      <w:r w:rsidR="001D3B27">
        <w:t>ABC</w:t>
      </w:r>
      <w:r w:rsidRPr="00C82EA5">
        <w:t xml:space="preserve"> </w:t>
      </w:r>
      <w:r w:rsidR="001D3B27">
        <w:t>XXX</w:t>
      </w:r>
      <w:r w:rsidRPr="00C82EA5">
        <w:t xml:space="preserve"> and is not similar to the </w:t>
      </w:r>
      <w:r w:rsidR="001D3B27">
        <w:t>ABC</w:t>
      </w:r>
      <w:r w:rsidRPr="00C82EA5">
        <w:t xml:space="preserve"> Ambulatory EHR Encounter number.</w:t>
      </w:r>
    </w:p>
    <w:bookmarkStart w:id="27" w:name="O_7611"/>
    <w:bookmarkEnd w:id="27"/>
    <w:p w:rsidR="00406BBC" w:rsidRPr="00C82EA5" w:rsidRDefault="00406BBC" w:rsidP="00C82EA5">
      <w:pPr>
        <w:pStyle w:val="Heading2"/>
      </w:pPr>
      <w:r w:rsidRPr="00C82EA5">
        <w:fldChar w:fldCharType="begin"/>
      </w:r>
      <w:r w:rsidR="00C82EA5">
        <w:instrText>XE "Individual Measures Report"</w:instrText>
      </w:r>
      <w:r w:rsidRPr="00C82EA5">
        <w:fldChar w:fldCharType="end"/>
      </w:r>
      <w:bookmarkStart w:id="28" w:name="_Toc371008352"/>
      <w:r w:rsidRPr="00C82EA5">
        <w:t>Individual Measures Report</w:t>
      </w:r>
      <w:bookmarkEnd w:id="28"/>
    </w:p>
    <w:p w:rsidR="00406BBC" w:rsidRPr="00C82EA5" w:rsidRDefault="00406BBC" w:rsidP="00C82EA5">
      <w:pPr>
        <w:pStyle w:val="BodyText"/>
      </w:pPr>
      <w:r w:rsidRPr="00C82EA5">
        <w:t>The</w:t>
      </w:r>
      <w:r w:rsidRPr="00C82EA5">
        <w:rPr>
          <w:rStyle w:val="Emphasis"/>
        </w:rPr>
        <w:t xml:space="preserve"> Individual Measure Report</w:t>
      </w:r>
      <w:r w:rsidRPr="00C82EA5">
        <w:t xml:space="preserve"> enables you to review the measures of a patient that is included as performance </w:t>
      </w:r>
      <w:proofErr w:type="gramStart"/>
      <w:r w:rsidRPr="00C82EA5">
        <w:t>met,</w:t>
      </w:r>
      <w:proofErr w:type="gramEnd"/>
      <w:r w:rsidRPr="00C82EA5">
        <w:t xml:space="preserve"> treatment opportunity or a provider that has been configured for a measure. To generate an </w:t>
      </w:r>
      <w:r w:rsidRPr="00C82EA5">
        <w:rPr>
          <w:rStyle w:val="Emphasis"/>
        </w:rPr>
        <w:t>Individual Measure Report</w:t>
      </w:r>
      <w:r w:rsidRPr="00C82EA5">
        <w:t xml:space="preserve">, you need to enter the patient's </w:t>
      </w:r>
      <w:r w:rsidR="001D3B27">
        <w:t>ABC</w:t>
      </w:r>
      <w:r w:rsidRPr="00C82EA5">
        <w:t xml:space="preserve"> Ambulatory EHR person number.</w:t>
      </w:r>
    </w:p>
    <w:p w:rsidR="00406BBC" w:rsidRPr="00C82EA5" w:rsidRDefault="00406BBC" w:rsidP="00C82EA5">
      <w:pPr>
        <w:pStyle w:val="ProcedureIntro"/>
      </w:pPr>
      <w:r w:rsidRPr="00C82EA5">
        <w:t>To generate an Individual Measures report:</w:t>
      </w:r>
    </w:p>
    <w:p w:rsidR="00406BBC" w:rsidRPr="00C82EA5" w:rsidRDefault="00406BBC" w:rsidP="00406BBC">
      <w:pPr>
        <w:pStyle w:val="ListNumber"/>
        <w:numPr>
          <w:ilvl w:val="0"/>
          <w:numId w:val="18"/>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pPr>
      <w:r w:rsidRPr="00C82EA5">
        <w:t xml:space="preserve">On the </w:t>
      </w:r>
      <w:r w:rsidRPr="00C82EA5">
        <w:rPr>
          <w:rStyle w:val="Emphasis"/>
        </w:rPr>
        <w:t xml:space="preserve">Home </w:t>
      </w:r>
      <w:r w:rsidRPr="00C82EA5">
        <w:t>page, click the</w:t>
      </w:r>
      <w:r w:rsidRPr="00C82EA5">
        <w:rPr>
          <w:rStyle w:val="SpecialBold"/>
        </w:rPr>
        <w:t xml:space="preserve"> Individual Measures </w:t>
      </w:r>
      <w:r w:rsidRPr="00C82EA5">
        <w:t>link.</w:t>
      </w:r>
    </w:p>
    <w:p w:rsidR="00406BBC" w:rsidRPr="00C82EA5" w:rsidRDefault="00406BBC" w:rsidP="00C82EA5">
      <w:pPr>
        <w:pStyle w:val="ListContinue"/>
        <w:keepNext/>
      </w:pPr>
      <w:r w:rsidRPr="00C82EA5">
        <w:t>The</w:t>
      </w:r>
      <w:r w:rsidRPr="00C82EA5">
        <w:rPr>
          <w:rStyle w:val="Emphasis"/>
        </w:rPr>
        <w:t xml:space="preserve"> Individual Measures</w:t>
      </w:r>
      <w:r w:rsidRPr="00C82EA5">
        <w:t xml:space="preserve"> page displays. </w:t>
      </w:r>
    </w:p>
    <w:p w:rsidR="00406BBC" w:rsidRPr="00C82EA5" w:rsidRDefault="00406BBC" w:rsidP="00C82EA5">
      <w:pPr>
        <w:pStyle w:val="ListNumber"/>
      </w:pPr>
      <w:r w:rsidRPr="00C82EA5">
        <w:t>Enter the</w:t>
      </w:r>
      <w:r w:rsidRPr="00C82EA5">
        <w:rPr>
          <w:rStyle w:val="SpecialBold"/>
        </w:rPr>
        <w:t xml:space="preserve"> Person Number</w:t>
      </w:r>
      <w:r w:rsidRPr="00C82EA5">
        <w:t xml:space="preserve"> and click the </w:t>
      </w:r>
      <w:r w:rsidRPr="00C82EA5">
        <w:rPr>
          <w:rStyle w:val="SpecialBold"/>
        </w:rPr>
        <w:t xml:space="preserve">Show Report </w:t>
      </w:r>
      <w:r w:rsidRPr="00C82EA5">
        <w:t>button.</w:t>
      </w:r>
    </w:p>
    <w:p w:rsidR="00406BBC" w:rsidRPr="00C82EA5" w:rsidRDefault="00406BBC" w:rsidP="00C82EA5">
      <w:pPr>
        <w:pStyle w:val="ListContinue"/>
        <w:keepNext/>
      </w:pPr>
      <w:r w:rsidRPr="00C82EA5">
        <w:t>The</w:t>
      </w:r>
      <w:r w:rsidRPr="00C82EA5">
        <w:rPr>
          <w:rStyle w:val="Emphasis"/>
        </w:rPr>
        <w:t xml:space="preserve"> Individual Measures </w:t>
      </w:r>
      <w:r w:rsidRPr="00C82EA5">
        <w:t>report displays.</w:t>
      </w:r>
    </w:p>
    <w:p w:rsidR="00406BBC" w:rsidRPr="00C82EA5" w:rsidRDefault="00406BBC" w:rsidP="00C82EA5">
      <w:pPr>
        <w:pStyle w:val="BodyText"/>
      </w:pPr>
      <w:r w:rsidRPr="00C82EA5">
        <w:t xml:space="preserve">See sections </w:t>
      </w:r>
      <w:r w:rsidRPr="00C82EA5">
        <w:rPr>
          <w:rStyle w:val="HotSpot"/>
        </w:rPr>
        <w:t>Exporting Reports</w:t>
      </w:r>
      <w:bookmarkStart w:id="29" w:name="H_11728"/>
      <w:bookmarkEnd w:id="29"/>
      <w:r w:rsidRPr="00C82EA5">
        <w:t xml:space="preserve"> (on page </w:t>
      </w:r>
      <w:r>
        <w:rPr>
          <w:color w:val="000000"/>
          <w:szCs w:val="24"/>
        </w:rPr>
        <w:fldChar w:fldCharType="begin"/>
      </w:r>
      <w:r w:rsidR="00C82EA5">
        <w:rPr>
          <w:color w:val="000000"/>
          <w:szCs w:val="24"/>
        </w:rPr>
        <w:instrText>PAGEREF O_7525 \h</w:instrText>
      </w:r>
      <w:r>
        <w:rPr>
          <w:color w:val="000000"/>
          <w:szCs w:val="24"/>
        </w:rPr>
      </w:r>
      <w:r>
        <w:rPr>
          <w:color w:val="000000"/>
          <w:szCs w:val="24"/>
        </w:rPr>
        <w:fldChar w:fldCharType="separate"/>
      </w:r>
      <w:r w:rsidR="0078523A">
        <w:rPr>
          <w:noProof/>
          <w:color w:val="000000"/>
          <w:szCs w:val="24"/>
        </w:rPr>
        <w:t>32</w:t>
      </w:r>
      <w:r>
        <w:rPr>
          <w:color w:val="000000"/>
          <w:szCs w:val="24"/>
        </w:rPr>
        <w:fldChar w:fldCharType="end"/>
      </w:r>
      <w:r w:rsidRPr="00C82EA5">
        <w:t xml:space="preserve">) or </w:t>
      </w:r>
      <w:r w:rsidRPr="00C82EA5">
        <w:rPr>
          <w:rStyle w:val="HotSpot"/>
        </w:rPr>
        <w:t>Printing Reports</w:t>
      </w:r>
      <w:bookmarkStart w:id="30" w:name="H_11729"/>
      <w:bookmarkEnd w:id="30"/>
      <w:r w:rsidRPr="00C82EA5">
        <w:t xml:space="preserve"> (on page </w:t>
      </w:r>
      <w:r>
        <w:rPr>
          <w:color w:val="000000"/>
          <w:szCs w:val="24"/>
        </w:rPr>
        <w:fldChar w:fldCharType="begin"/>
      </w:r>
      <w:r w:rsidR="00C82EA5">
        <w:rPr>
          <w:color w:val="000000"/>
          <w:szCs w:val="24"/>
        </w:rPr>
        <w:instrText>PAGEREF O_7526 \h</w:instrText>
      </w:r>
      <w:r>
        <w:rPr>
          <w:color w:val="000000"/>
          <w:szCs w:val="24"/>
        </w:rPr>
      </w:r>
      <w:r>
        <w:rPr>
          <w:color w:val="000000"/>
          <w:szCs w:val="24"/>
        </w:rPr>
        <w:fldChar w:fldCharType="separate"/>
      </w:r>
      <w:r w:rsidR="0078523A">
        <w:rPr>
          <w:noProof/>
          <w:color w:val="000000"/>
          <w:szCs w:val="24"/>
        </w:rPr>
        <w:t>33</w:t>
      </w:r>
      <w:r>
        <w:rPr>
          <w:color w:val="000000"/>
          <w:szCs w:val="24"/>
        </w:rPr>
        <w:fldChar w:fldCharType="end"/>
      </w:r>
      <w:r w:rsidRPr="00C82EA5">
        <w:t>) for more details on how to export or print the report.</w:t>
      </w:r>
    </w:p>
    <w:bookmarkStart w:id="31" w:name="O_7461"/>
    <w:bookmarkEnd w:id="31"/>
    <w:p w:rsidR="00406BBC" w:rsidRPr="00C82EA5" w:rsidRDefault="00406BBC" w:rsidP="00C82EA5">
      <w:pPr>
        <w:pStyle w:val="Heading2"/>
      </w:pPr>
      <w:r w:rsidRPr="00C82EA5">
        <w:lastRenderedPageBreak/>
        <w:fldChar w:fldCharType="begin"/>
      </w:r>
      <w:r w:rsidR="00C82EA5">
        <w:instrText>XE "Generating Reports"</w:instrText>
      </w:r>
      <w:r w:rsidRPr="00C82EA5">
        <w:fldChar w:fldCharType="end"/>
      </w:r>
      <w:bookmarkStart w:id="32" w:name="_Toc371008353"/>
      <w:r w:rsidRPr="00C82EA5">
        <w:t>Generating Reports</w:t>
      </w:r>
      <w:bookmarkEnd w:id="32"/>
    </w:p>
    <w:p w:rsidR="00406BBC" w:rsidRPr="00C82EA5" w:rsidRDefault="00406BBC" w:rsidP="00C82EA5">
      <w:pPr>
        <w:pStyle w:val="BodyText"/>
      </w:pPr>
      <w:r w:rsidRPr="00C82EA5">
        <w:t>When generating reports, you can filter the data by selecting the options such as report type (Detail, Summary, etc.), program (BTE etc.) and measure period. You can save the reports by exporting the reports in several formats including .pdf and .</w:t>
      </w:r>
      <w:proofErr w:type="spellStart"/>
      <w:r w:rsidRPr="00C82EA5">
        <w:t>xlsx</w:t>
      </w:r>
      <w:proofErr w:type="spellEnd"/>
      <w:r w:rsidRPr="00C82EA5">
        <w:t xml:space="preserve"> or .</w:t>
      </w:r>
      <w:proofErr w:type="spellStart"/>
      <w:r w:rsidRPr="00C82EA5">
        <w:t>xls</w:t>
      </w:r>
      <w:proofErr w:type="spellEnd"/>
      <w:r w:rsidRPr="00C82EA5">
        <w:t>.</w:t>
      </w:r>
    </w:p>
    <w:p w:rsidR="00406BBC" w:rsidRPr="00C82EA5" w:rsidRDefault="00406BBC" w:rsidP="00C82EA5">
      <w:pPr>
        <w:pStyle w:val="ProcedureIntro"/>
      </w:pPr>
      <w:r w:rsidRPr="00C82EA5">
        <w:t>To generate a report:</w:t>
      </w:r>
    </w:p>
    <w:p w:rsidR="00406BBC" w:rsidRPr="00C82EA5" w:rsidRDefault="00406BBC" w:rsidP="00406BBC">
      <w:pPr>
        <w:pStyle w:val="ListNumber"/>
        <w:numPr>
          <w:ilvl w:val="0"/>
          <w:numId w:val="19"/>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keepNext/>
      </w:pPr>
      <w:r w:rsidRPr="00C82EA5">
        <w:t xml:space="preserve">From your </w:t>
      </w:r>
      <w:r w:rsidRPr="00C82EA5">
        <w:rPr>
          <w:rStyle w:val="Emphasis"/>
        </w:rPr>
        <w:t xml:space="preserve">Home </w:t>
      </w:r>
      <w:r w:rsidRPr="00C82EA5">
        <w:t xml:space="preserve">page, click the </w:t>
      </w:r>
      <w:r w:rsidRPr="00C82EA5">
        <w:rPr>
          <w:rStyle w:val="SpecialBold"/>
        </w:rPr>
        <w:t>Quality Program</w:t>
      </w:r>
      <w:r w:rsidRPr="00C82EA5">
        <w:t xml:space="preserve"> </w:t>
      </w:r>
      <w:r w:rsidRPr="00C82EA5">
        <w:rPr>
          <w:rStyle w:val="SpecialBold"/>
        </w:rPr>
        <w:t xml:space="preserve">Reports </w:t>
      </w:r>
      <w:r w:rsidRPr="00C82EA5">
        <w:t>link.</w:t>
      </w:r>
    </w:p>
    <w:p w:rsidR="00406BBC" w:rsidRPr="00C82EA5" w:rsidRDefault="00406BBC" w:rsidP="00C82EA5">
      <w:pPr>
        <w:pStyle w:val="ListContinue"/>
        <w:keepNext/>
      </w:pPr>
      <w:r w:rsidRPr="00C82EA5">
        <w:t xml:space="preserve">The </w:t>
      </w:r>
      <w:r w:rsidRPr="00C82EA5">
        <w:rPr>
          <w:rStyle w:val="Emphasis"/>
        </w:rPr>
        <w:t xml:space="preserve">Reports </w:t>
      </w:r>
      <w:r w:rsidRPr="00C82EA5">
        <w:t>page displays.</w:t>
      </w:r>
    </w:p>
    <w:p w:rsidR="00406BBC" w:rsidRPr="00C82EA5" w:rsidRDefault="00406BBC" w:rsidP="00C82EA5">
      <w:pPr>
        <w:pStyle w:val="ListNumber"/>
        <w:keepNext/>
      </w:pPr>
      <w:r w:rsidRPr="00C82EA5">
        <w:t>Select a report from the list of reports.</w:t>
      </w:r>
    </w:p>
    <w:p w:rsidR="00406BBC" w:rsidRPr="00C82EA5" w:rsidRDefault="00406BBC" w:rsidP="00C82EA5">
      <w:pPr>
        <w:pStyle w:val="ListNumber"/>
      </w:pPr>
      <w:r w:rsidRPr="00C82EA5">
        <w:t>Based on the report you select, click the filters (Program, Measure, Practice, etc.) and make your selections. Once you click the filters, a green check mark appears next to the corresponding filter.</w:t>
      </w:r>
    </w:p>
    <w:p w:rsidR="00406BBC" w:rsidRPr="00C82EA5" w:rsidRDefault="00406BBC" w:rsidP="00C82EA5">
      <w:pPr>
        <w:pStyle w:val="ListNote"/>
      </w:pPr>
      <w:r w:rsidRPr="00C82EA5">
        <w:rPr>
          <w:rStyle w:val="SpecialBold"/>
        </w:rPr>
        <w:t>Note</w:t>
      </w:r>
      <w:r w:rsidRPr="00C82EA5">
        <w:t>: Filter options vary according to the report type selected.</w:t>
      </w:r>
    </w:p>
    <w:p w:rsidR="00406BBC" w:rsidRPr="00C82EA5" w:rsidRDefault="00406BBC" w:rsidP="00C82EA5">
      <w:pPr>
        <w:pStyle w:val="ListNumber"/>
        <w:keepNext/>
      </w:pPr>
      <w:r w:rsidRPr="00C82EA5">
        <w:t xml:space="preserve">After making all your selections, click the </w:t>
      </w:r>
      <w:r w:rsidRPr="00C82EA5">
        <w:rPr>
          <w:rStyle w:val="SpecialBold"/>
        </w:rPr>
        <w:t xml:space="preserve">Generate Report </w:t>
      </w:r>
      <w:r w:rsidRPr="00C82EA5">
        <w:t>button.</w:t>
      </w:r>
    </w:p>
    <w:p w:rsidR="00406BBC" w:rsidRPr="00C82EA5" w:rsidRDefault="00406BBC" w:rsidP="00C82EA5">
      <w:pPr>
        <w:pStyle w:val="ListContinue"/>
        <w:keepNext/>
      </w:pPr>
      <w:r w:rsidRPr="00C82EA5">
        <w:t>The report according to your selection displays.</w:t>
      </w:r>
    </w:p>
    <w:p w:rsidR="00406BBC" w:rsidRPr="00C82EA5" w:rsidRDefault="00406BBC" w:rsidP="00C82EA5">
      <w:pPr>
        <w:pStyle w:val="ListContinue"/>
      </w:pPr>
      <w:r w:rsidRPr="00C82EA5">
        <w:t xml:space="preserve">The Measure Rate consists of a numerator and a denominator. The Denominator is the patient population for the given measure. The Numerator is the eligible clinical cases or patients who satisfied the criteria for the given measure. There are also </w:t>
      </w:r>
      <w:proofErr w:type="gramStart"/>
      <w:r w:rsidRPr="00C82EA5">
        <w:t>Exclusion possibilities which removes</w:t>
      </w:r>
      <w:proofErr w:type="gramEnd"/>
      <w:r w:rsidRPr="00C82EA5">
        <w:t xml:space="preserve"> the patient from the measure count.</w:t>
      </w:r>
    </w:p>
    <w:p w:rsidR="00406BBC" w:rsidRPr="00C82EA5" w:rsidRDefault="00406BBC" w:rsidP="00C82EA5">
      <w:pPr>
        <w:pStyle w:val="ListNote"/>
      </w:pPr>
      <w:r w:rsidRPr="00C82EA5">
        <w:rPr>
          <w:rStyle w:val="SpecialBold"/>
        </w:rPr>
        <w:t>Note</w:t>
      </w:r>
      <w:r w:rsidRPr="00C82EA5">
        <w:t xml:space="preserve">: </w:t>
      </w:r>
      <w:bookmarkStart w:id="33" w:name="O_7750"/>
      <w:r w:rsidR="0091691F">
        <w:rPr>
          <w:noProof/>
        </w:rPr>
        <w:drawing>
          <wp:inline distT="0" distB="0" distL="0" distR="0" wp14:anchorId="5CE9B108" wp14:editId="0C397399">
            <wp:extent cx="1431290" cy="207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1290" cy="207010"/>
                    </a:xfrm>
                    <a:prstGeom prst="rect">
                      <a:avLst/>
                    </a:prstGeom>
                    <a:noFill/>
                    <a:ln>
                      <a:noFill/>
                    </a:ln>
                  </pic:spPr>
                </pic:pic>
              </a:graphicData>
            </a:graphic>
          </wp:inline>
        </w:drawing>
      </w:r>
      <w:bookmarkEnd w:id="33"/>
      <w:r w:rsidRPr="00C82EA5">
        <w:t>- Indicates that the performance was within + or - 3% from the goal.</w:t>
      </w:r>
    </w:p>
    <w:p w:rsidR="00406BBC" w:rsidRPr="00C82EA5" w:rsidRDefault="0091691F" w:rsidP="00C82EA5">
      <w:pPr>
        <w:pStyle w:val="ListNote"/>
      </w:pPr>
      <w:bookmarkStart w:id="34" w:name="O_7751"/>
      <w:r>
        <w:rPr>
          <w:noProof/>
        </w:rPr>
        <w:drawing>
          <wp:inline distT="0" distB="0" distL="0" distR="0" wp14:anchorId="13147972" wp14:editId="1383BB1F">
            <wp:extent cx="1327785" cy="23050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7785" cy="230505"/>
                    </a:xfrm>
                    <a:prstGeom prst="rect">
                      <a:avLst/>
                    </a:prstGeom>
                    <a:noFill/>
                    <a:ln>
                      <a:noFill/>
                    </a:ln>
                  </pic:spPr>
                </pic:pic>
              </a:graphicData>
            </a:graphic>
          </wp:inline>
        </w:drawing>
      </w:r>
      <w:bookmarkEnd w:id="34"/>
      <w:r w:rsidR="00406BBC" w:rsidRPr="00C82EA5">
        <w:t>- Indicates that the performance was less than 3% from the goal.</w:t>
      </w:r>
    </w:p>
    <w:p w:rsidR="00406BBC" w:rsidRPr="00C82EA5" w:rsidRDefault="0091691F" w:rsidP="00C82EA5">
      <w:pPr>
        <w:pStyle w:val="ListNote"/>
      </w:pPr>
      <w:bookmarkStart w:id="35" w:name="O_7752"/>
      <w:r>
        <w:rPr>
          <w:noProof/>
        </w:rPr>
        <w:drawing>
          <wp:inline distT="0" distB="0" distL="0" distR="0" wp14:anchorId="3FAE4A49" wp14:editId="1C64AAF0">
            <wp:extent cx="1336040" cy="222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6040" cy="222885"/>
                    </a:xfrm>
                    <a:prstGeom prst="rect">
                      <a:avLst/>
                    </a:prstGeom>
                    <a:noFill/>
                    <a:ln>
                      <a:noFill/>
                    </a:ln>
                  </pic:spPr>
                </pic:pic>
              </a:graphicData>
            </a:graphic>
          </wp:inline>
        </w:drawing>
      </w:r>
      <w:bookmarkEnd w:id="35"/>
      <w:r w:rsidR="00406BBC" w:rsidRPr="00C82EA5">
        <w:t>- Indicates that the performance was greater than 3% from the goal.</w:t>
      </w:r>
    </w:p>
    <w:p w:rsidR="00406BBC" w:rsidRPr="00C82EA5" w:rsidRDefault="00406BBC" w:rsidP="00C82EA5">
      <w:pPr>
        <w:pStyle w:val="ListNumber"/>
      </w:pPr>
      <w:r w:rsidRPr="00C82EA5">
        <w:t xml:space="preserve">To save the report filters for fast recall, click </w:t>
      </w:r>
      <w:r w:rsidRPr="00C82EA5">
        <w:rPr>
          <w:rStyle w:val="SpecialBold"/>
        </w:rPr>
        <w:t xml:space="preserve">Memorize </w:t>
      </w:r>
      <w:proofErr w:type="gramStart"/>
      <w:r w:rsidRPr="00C82EA5">
        <w:rPr>
          <w:rStyle w:val="SpecialBold"/>
        </w:rPr>
        <w:t>Report</w:t>
      </w:r>
      <w:r w:rsidRPr="00C82EA5">
        <w:t xml:space="preserve"> </w:t>
      </w:r>
      <w:bookmarkStart w:id="36" w:name="O_1638"/>
      <w:proofErr w:type="gramEnd"/>
      <w:r w:rsidR="0091691F">
        <w:rPr>
          <w:noProof/>
        </w:rPr>
        <w:drawing>
          <wp:inline distT="0" distB="0" distL="0" distR="0" wp14:anchorId="5CFE798D" wp14:editId="2989F130">
            <wp:extent cx="103505" cy="103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bookmarkEnd w:id="36"/>
      <w:r w:rsidRPr="00C82EA5">
        <w:t>.</w:t>
      </w:r>
    </w:p>
    <w:p w:rsidR="00406BBC" w:rsidRPr="00C82EA5" w:rsidRDefault="00406BBC" w:rsidP="00C82EA5">
      <w:pPr>
        <w:pStyle w:val="ListNumber"/>
        <w:keepNext/>
      </w:pPr>
      <w:r w:rsidRPr="00C82EA5">
        <w:t>A Memorize</w:t>
      </w:r>
      <w:r w:rsidRPr="00C82EA5">
        <w:rPr>
          <w:rStyle w:val="Emphasis"/>
        </w:rPr>
        <w:t xml:space="preserve"> Report</w:t>
      </w:r>
      <w:r w:rsidRPr="00C82EA5">
        <w:t xml:space="preserve"> dialog box to enter the report name displays.</w:t>
      </w:r>
    </w:p>
    <w:p w:rsidR="00406BBC" w:rsidRPr="00C82EA5" w:rsidRDefault="00406BBC" w:rsidP="00C82EA5">
      <w:pPr>
        <w:pStyle w:val="ListNumber"/>
      </w:pPr>
      <w:r w:rsidRPr="00C82EA5">
        <w:t xml:space="preserve">Enter the report name and click </w:t>
      </w:r>
      <w:r w:rsidRPr="00C82EA5">
        <w:rPr>
          <w:rStyle w:val="SpecialBold"/>
        </w:rPr>
        <w:t>Memorize Report</w:t>
      </w:r>
      <w:r w:rsidRPr="00C82EA5">
        <w:t>.</w:t>
      </w:r>
    </w:p>
    <w:p w:rsidR="00406BBC" w:rsidRPr="00C82EA5" w:rsidRDefault="00406BBC" w:rsidP="0091691F">
      <w:pPr>
        <w:pStyle w:val="AllowPageBreak"/>
        <w:numPr>
          <w:ilvl w:val="0"/>
          <w:numId w:val="37"/>
        </w:numPr>
      </w:pPr>
    </w:p>
    <w:p w:rsidR="000601A8" w:rsidRDefault="000601A8">
      <w:pPr>
        <w:keepNext w:val="0"/>
        <w:keepLines w:val="0"/>
        <w:rPr>
          <w:b/>
          <w:i/>
          <w:color w:val="0099D8"/>
          <w:spacing w:val="-10"/>
          <w:kern w:val="32"/>
          <w:sz w:val="36"/>
          <w:lang w:val="en-AU"/>
        </w:rPr>
      </w:pPr>
      <w:bookmarkStart w:id="37" w:name="O_6926"/>
      <w:bookmarkEnd w:id="37"/>
      <w:r>
        <w:br w:type="page"/>
      </w:r>
    </w:p>
    <w:p w:rsidR="00406BBC" w:rsidRPr="00C82EA5" w:rsidRDefault="00406BBC" w:rsidP="00C82EA5">
      <w:pPr>
        <w:pStyle w:val="Heading3"/>
      </w:pPr>
      <w:r w:rsidRPr="00C82EA5">
        <w:lastRenderedPageBreak/>
        <w:fldChar w:fldCharType="begin"/>
      </w:r>
      <w:r w:rsidR="00C82EA5">
        <w:instrText>XE "Report Options"</w:instrText>
      </w:r>
      <w:r w:rsidRPr="00C82EA5">
        <w:fldChar w:fldCharType="end"/>
      </w:r>
      <w:bookmarkStart w:id="38" w:name="_Toc371008354"/>
      <w:r w:rsidRPr="00C82EA5">
        <w:t>Report Options</w:t>
      </w:r>
      <w:bookmarkEnd w:id="38"/>
    </w:p>
    <w:p w:rsidR="00406BBC" w:rsidRPr="00C82EA5" w:rsidRDefault="00406BBC" w:rsidP="00C82EA5">
      <w:pPr>
        <w:pStyle w:val="BodyText"/>
      </w:pPr>
      <w:r w:rsidRPr="00C82EA5">
        <w:t>There are seven report options available for you to generate based on your needs:</w:t>
      </w:r>
    </w:p>
    <w:tbl>
      <w:tblPr>
        <w:tblW w:w="8812" w:type="dxa"/>
        <w:tblLayout w:type="fixed"/>
        <w:tblCellMar>
          <w:left w:w="62" w:type="dxa"/>
          <w:right w:w="62" w:type="dxa"/>
        </w:tblCellMar>
        <w:tblLook w:val="0000" w:firstRow="0" w:lastRow="0" w:firstColumn="0" w:lastColumn="0" w:noHBand="0" w:noVBand="0"/>
      </w:tblPr>
      <w:tblGrid>
        <w:gridCol w:w="2700"/>
        <w:gridCol w:w="6112"/>
      </w:tblGrid>
      <w:tr w:rsidR="00406BBC" w:rsidTr="000601A8">
        <w:trPr>
          <w:cantSplit/>
        </w:trPr>
        <w:tc>
          <w:tcPr>
            <w:tcW w:w="2700"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406BBC" w:rsidRDefault="00406BBC" w:rsidP="00C82EA5">
            <w:pPr>
              <w:pStyle w:val="TableHeading3"/>
              <w:rPr>
                <w:lang w:val="en-NZ"/>
              </w:rPr>
            </w:pPr>
            <w:r w:rsidRPr="00C82EA5">
              <w:t>Report Type</w:t>
            </w:r>
          </w:p>
        </w:tc>
        <w:tc>
          <w:tcPr>
            <w:tcW w:w="6112" w:type="dxa"/>
            <w:tcBorders>
              <w:top w:val="single" w:sz="6" w:space="0" w:color="auto"/>
              <w:left w:val="single" w:sz="6" w:space="0" w:color="auto"/>
              <w:bottom w:val="single" w:sz="6" w:space="0" w:color="auto"/>
              <w:right w:val="single" w:sz="6" w:space="0" w:color="auto"/>
            </w:tcBorders>
            <w:shd w:val="clear" w:color="auto" w:fill="ACDEE6"/>
            <w:tcMar>
              <w:top w:w="0" w:type="dxa"/>
              <w:left w:w="62" w:type="dxa"/>
              <w:bottom w:w="0" w:type="dxa"/>
              <w:right w:w="62" w:type="dxa"/>
            </w:tcMar>
          </w:tcPr>
          <w:p w:rsidR="00406BBC" w:rsidRDefault="00406BBC" w:rsidP="00C82EA5">
            <w:pPr>
              <w:pStyle w:val="TableHeading3"/>
              <w:rPr>
                <w:lang w:val="en-NZ"/>
              </w:rPr>
            </w:pPr>
            <w:r w:rsidRPr="00C82EA5">
              <w:t>Report Description</w:t>
            </w:r>
          </w:p>
        </w:tc>
      </w:tr>
      <w:tr w:rsidR="00406BBC" w:rsidTr="000601A8">
        <w:trPr>
          <w:cantSplit/>
          <w:trHeight w:val="520"/>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Summary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the percentage and the counts for a given measure, one measure at a time displayed in tabular format. This report is recommended for Meaningful Use attestation and provider level program reports.</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Measure Summary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a percentage summary of measures met by the practice, in Matrix format and does not include Exclusions.</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Provider Dashboard</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gages of a practice's performance per measure. This can be drilled down by provider to show individual provider results.</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Individual Practices</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 xml:space="preserve">Shows a patient by patient view of the practice and providers status per measure. This can be drilled down by status to see </w:t>
            </w:r>
            <w:r w:rsidRPr="00C82EA5">
              <w:rPr>
                <w:rStyle w:val="Emphasis"/>
              </w:rPr>
              <w:t>Provider Patient Report</w:t>
            </w:r>
            <w:r w:rsidRPr="00C82EA5">
              <w:t xml:space="preserve"> for a specific provider measure status. </w:t>
            </w:r>
          </w:p>
        </w:tc>
      </w:tr>
      <w:tr w:rsidR="00406BBC" w:rsidTr="000601A8">
        <w:trPr>
          <w:cantSplit/>
          <w:trHeight w:val="470"/>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Measure Goal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the percentage of measure goals met based on the measure goal settings set up by the Client Admin user.</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Provider Patient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 xml:space="preserve">Shows all the details of the patient along with their provider details. This report can be drilled down by person number to see the </w:t>
            </w:r>
            <w:r w:rsidRPr="00C82EA5">
              <w:rPr>
                <w:rStyle w:val="Emphasis"/>
              </w:rPr>
              <w:t>Individual Details Report</w:t>
            </w:r>
            <w:r w:rsidRPr="00C82EA5">
              <w:t xml:space="preserve"> or, by measure to see specific patient's clinical data.</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Summary Report (Old)</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an old Summary Report which displays the percentage and counts for a given measure, one measure at a time displays in tabular format.</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Practice Summary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the aggregate count of patients for GPRO reporting</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Practice Patient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the detail reporting of patients for GPRO</w:t>
            </w:r>
          </w:p>
        </w:tc>
      </w:tr>
      <w:tr w:rsidR="00406BBC"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ASC Aggregate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BodyText"/>
              <w:rPr>
                <w:lang w:val="en-NZ"/>
              </w:rPr>
            </w:pPr>
            <w:r w:rsidRPr="00C82EA5">
              <w:t>Shows the details of the practice, organ system, along with the total count of the procedure category.</w:t>
            </w:r>
          </w:p>
        </w:tc>
      </w:tr>
      <w:tr w:rsidR="00406BBC" w:rsidRPr="00C82EA5" w:rsidTr="000601A8">
        <w:trPr>
          <w:cantSplit/>
        </w:trPr>
        <w:tc>
          <w:tcPr>
            <w:tcW w:w="27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Default="00406BBC" w:rsidP="00C82EA5">
            <w:pPr>
              <w:pStyle w:val="TableHeading2"/>
              <w:rPr>
                <w:lang w:val="en-NZ"/>
              </w:rPr>
            </w:pPr>
            <w:r w:rsidRPr="00C82EA5">
              <w:t>CPCI Summary Report</w:t>
            </w:r>
          </w:p>
        </w:tc>
        <w:tc>
          <w:tcPr>
            <w:tcW w:w="611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rsidR="00406BBC" w:rsidRPr="00C82EA5" w:rsidRDefault="00406BBC" w:rsidP="00C82EA5">
            <w:pPr>
              <w:pStyle w:val="TableBodyText"/>
            </w:pPr>
            <w:r w:rsidRPr="00C82EA5">
              <w:t>Shows the CPCI practice location summary report.</w:t>
            </w:r>
          </w:p>
        </w:tc>
      </w:tr>
    </w:tbl>
    <w:bookmarkStart w:id="39" w:name="O_6806"/>
    <w:bookmarkEnd w:id="39"/>
    <w:p w:rsidR="00406BBC" w:rsidRPr="00C82EA5" w:rsidRDefault="00406BBC" w:rsidP="00C82EA5">
      <w:pPr>
        <w:pStyle w:val="Heading3"/>
      </w:pPr>
      <w:r w:rsidRPr="00C82EA5">
        <w:fldChar w:fldCharType="begin"/>
      </w:r>
      <w:r w:rsidR="00C82EA5">
        <w:instrText>XE "Viewing Reports in Expanded Mode"</w:instrText>
      </w:r>
      <w:r w:rsidRPr="00C82EA5">
        <w:fldChar w:fldCharType="end"/>
      </w:r>
      <w:bookmarkStart w:id="40" w:name="_Toc371008355"/>
      <w:r w:rsidRPr="00C82EA5">
        <w:t>Viewing Reports in Expanded Mode</w:t>
      </w:r>
      <w:bookmarkEnd w:id="40"/>
    </w:p>
    <w:p w:rsidR="00406BBC" w:rsidRPr="00C82EA5" w:rsidRDefault="00406BBC" w:rsidP="00C82EA5">
      <w:pPr>
        <w:pStyle w:val="BodyText"/>
      </w:pPr>
      <w:r w:rsidRPr="00C82EA5">
        <w:t>When you generate a report with multifaceted results, such as multiple numerators and denominators, or multiple patient criteria, you have the ability to expand or collapse the information based on your viewing needs.</w:t>
      </w:r>
    </w:p>
    <w:p w:rsidR="00406BBC" w:rsidRPr="00C82EA5" w:rsidRDefault="00406BBC" w:rsidP="00C82EA5">
      <w:pPr>
        <w:pStyle w:val="BodyText"/>
        <w:keepNext/>
      </w:pPr>
      <w:r w:rsidRPr="00C82EA5">
        <w:t xml:space="preserve">By default, when you generate a report, the measures are expanded. In this state, a summary of the measures is viewable. </w:t>
      </w:r>
    </w:p>
    <w:p w:rsidR="00406BBC" w:rsidRPr="00C82EA5" w:rsidRDefault="00406BBC" w:rsidP="00C82EA5">
      <w:pPr>
        <w:pStyle w:val="DrawingSteps"/>
        <w:keepNext w:val="0"/>
      </w:pPr>
    </w:p>
    <w:p w:rsidR="00406BBC" w:rsidRPr="00C82EA5" w:rsidRDefault="00406BBC" w:rsidP="0091691F">
      <w:pPr>
        <w:pStyle w:val="AllowPageBreak"/>
        <w:numPr>
          <w:ilvl w:val="0"/>
          <w:numId w:val="39"/>
        </w:numPr>
      </w:pPr>
    </w:p>
    <w:p w:rsidR="001D3B27" w:rsidRDefault="001D3B27">
      <w:pPr>
        <w:keepNext w:val="0"/>
        <w:keepLines w:val="0"/>
        <w:rPr>
          <w:b/>
          <w:i/>
          <w:color w:val="0099D8"/>
          <w:sz w:val="44"/>
          <w:lang w:val="en-AU"/>
        </w:rPr>
      </w:pPr>
      <w:bookmarkStart w:id="41" w:name="O_13155"/>
      <w:bookmarkEnd w:id="41"/>
      <w:r>
        <w:br w:type="page"/>
      </w:r>
    </w:p>
    <w:p w:rsidR="00406BBC" w:rsidRPr="00C82EA5" w:rsidRDefault="00406BBC" w:rsidP="00C82EA5">
      <w:pPr>
        <w:pStyle w:val="Heading2"/>
      </w:pPr>
      <w:r w:rsidRPr="00C82EA5">
        <w:lastRenderedPageBreak/>
        <w:fldChar w:fldCharType="begin"/>
      </w:r>
      <w:r w:rsidR="00C82EA5">
        <w:instrText>XE "Flexible Date Reports"</w:instrText>
      </w:r>
      <w:r w:rsidRPr="00C82EA5">
        <w:fldChar w:fldCharType="end"/>
      </w:r>
      <w:bookmarkStart w:id="42" w:name="_Toc371008356"/>
      <w:r w:rsidRPr="00C82EA5">
        <w:t>Flexible Date Reports</w:t>
      </w:r>
      <w:bookmarkEnd w:id="42"/>
    </w:p>
    <w:p w:rsidR="00406BBC" w:rsidRPr="00C82EA5" w:rsidRDefault="00406BBC" w:rsidP="00C82EA5">
      <w:pPr>
        <w:pStyle w:val="BodyText"/>
      </w:pPr>
      <w:r w:rsidRPr="00C82EA5">
        <w:t xml:space="preserve">The Flexible Date Reports link is available only on request. </w:t>
      </w:r>
    </w:p>
    <w:p w:rsidR="00406BBC" w:rsidRPr="00C82EA5" w:rsidRDefault="00406BBC" w:rsidP="00C82EA5">
      <w:pPr>
        <w:pStyle w:val="Important"/>
      </w:pPr>
      <w:r w:rsidRPr="00C82EA5">
        <w:rPr>
          <w:rStyle w:val="SpecialBold"/>
        </w:rPr>
        <w:t>Reference</w:t>
      </w:r>
      <w:r w:rsidRPr="00C82EA5">
        <w:t xml:space="preserve">: For information on how to activate the </w:t>
      </w:r>
      <w:r w:rsidRPr="00C82EA5">
        <w:rPr>
          <w:rStyle w:val="SpecialBold"/>
        </w:rPr>
        <w:t>Flexible Date Reports</w:t>
      </w:r>
      <w:r w:rsidRPr="00C82EA5">
        <w:t xml:space="preserve"> link, refer to the </w:t>
      </w:r>
      <w:r w:rsidR="001D3B27">
        <w:rPr>
          <w:rStyle w:val="Emphasis"/>
        </w:rPr>
        <w:t>ABC</w:t>
      </w:r>
      <w:r w:rsidRPr="00C82EA5">
        <w:rPr>
          <w:rStyle w:val="Emphasis"/>
        </w:rPr>
        <w:t xml:space="preserve"> </w:t>
      </w:r>
      <w:r w:rsidR="001D3B27">
        <w:rPr>
          <w:rStyle w:val="Emphasis"/>
        </w:rPr>
        <w:t>XXX</w:t>
      </w:r>
      <w:r w:rsidRPr="00C82EA5">
        <w:rPr>
          <w:rStyle w:val="Emphasis"/>
        </w:rPr>
        <w:t xml:space="preserve"> Client Implementation Guide</w:t>
      </w:r>
      <w:r w:rsidRPr="00C82EA5">
        <w:t>.</w:t>
      </w:r>
    </w:p>
    <w:p w:rsidR="00406BBC" w:rsidRPr="00C82EA5" w:rsidRDefault="00406BBC" w:rsidP="0091691F">
      <w:pPr>
        <w:pStyle w:val="AllowPageBreak"/>
        <w:numPr>
          <w:ilvl w:val="0"/>
          <w:numId w:val="40"/>
        </w:numPr>
      </w:pPr>
    </w:p>
    <w:bookmarkStart w:id="43" w:name="O_13161"/>
    <w:bookmarkEnd w:id="43"/>
    <w:p w:rsidR="00406BBC" w:rsidRPr="00C82EA5" w:rsidRDefault="00406BBC" w:rsidP="00C82EA5">
      <w:pPr>
        <w:pStyle w:val="Heading3"/>
      </w:pPr>
      <w:r w:rsidRPr="00C82EA5">
        <w:fldChar w:fldCharType="begin"/>
      </w:r>
      <w:r w:rsidR="00C82EA5">
        <w:instrText>XE "Configuration"</w:instrText>
      </w:r>
      <w:r w:rsidRPr="00C82EA5">
        <w:fldChar w:fldCharType="end"/>
      </w:r>
      <w:bookmarkStart w:id="44" w:name="_Toc371008357"/>
      <w:r w:rsidRPr="00C82EA5">
        <w:t>Configuration</w:t>
      </w:r>
      <w:bookmarkEnd w:id="44"/>
    </w:p>
    <w:p w:rsidR="00406BBC" w:rsidRPr="00C82EA5" w:rsidRDefault="00406BBC" w:rsidP="00C82EA5">
      <w:pPr>
        <w:pStyle w:val="BodyText"/>
      </w:pPr>
      <w:r w:rsidRPr="00C82EA5">
        <w:t xml:space="preserve">The </w:t>
      </w:r>
      <w:r w:rsidRPr="00C82EA5">
        <w:rPr>
          <w:rStyle w:val="SpecialBold"/>
        </w:rPr>
        <w:t xml:space="preserve">Configuration </w:t>
      </w:r>
      <w:r w:rsidRPr="00C82EA5">
        <w:t>tab helps with configuring a new request for participating programs, participating measures and custom date ranges for evaluation. You can request a job to process flexible date range reports.</w:t>
      </w:r>
    </w:p>
    <w:p w:rsidR="00406BBC" w:rsidRPr="00C82EA5" w:rsidRDefault="00406BBC" w:rsidP="00C82EA5">
      <w:pPr>
        <w:pStyle w:val="Important"/>
      </w:pPr>
      <w:r w:rsidRPr="00C82EA5">
        <w:rPr>
          <w:rStyle w:val="SpecialBold"/>
        </w:rPr>
        <w:t>Note</w:t>
      </w:r>
      <w:r w:rsidRPr="00C82EA5">
        <w:t>: You can only select a program and measure that you are participating currently.</w:t>
      </w:r>
    </w:p>
    <w:p w:rsidR="00406BBC" w:rsidRPr="00C82EA5" w:rsidRDefault="00406BBC" w:rsidP="00C82EA5">
      <w:pPr>
        <w:pStyle w:val="ProcedureIntro"/>
      </w:pPr>
      <w:r w:rsidRPr="00C82EA5">
        <w:t>To configure reports:</w:t>
      </w:r>
    </w:p>
    <w:p w:rsidR="00406BBC" w:rsidRPr="00C82EA5" w:rsidRDefault="00406BBC" w:rsidP="00406BBC">
      <w:pPr>
        <w:pStyle w:val="ListNumber"/>
        <w:numPr>
          <w:ilvl w:val="0"/>
          <w:numId w:val="20"/>
        </w:numPr>
      </w:pPr>
      <w:r w:rsidRPr="00C82EA5">
        <w:t xml:space="preserve">Log on to </w:t>
      </w:r>
      <w:r w:rsidR="001D3B27">
        <w:t>ABC</w:t>
      </w:r>
      <w:r w:rsidRPr="00C82EA5">
        <w:t xml:space="preserve"> </w:t>
      </w:r>
      <w:r w:rsidR="001D3B27">
        <w:t>XXX</w:t>
      </w:r>
      <w:r w:rsidRPr="00C82EA5">
        <w:t>s portal.</w:t>
      </w:r>
    </w:p>
    <w:p w:rsidR="00406BBC" w:rsidRPr="00C82EA5" w:rsidRDefault="00406BBC" w:rsidP="00C82EA5">
      <w:pPr>
        <w:pStyle w:val="ListNumber"/>
      </w:pPr>
      <w:r w:rsidRPr="00C82EA5">
        <w:t xml:space="preserve">On the </w:t>
      </w:r>
      <w:r w:rsidRPr="00C82EA5">
        <w:rPr>
          <w:rStyle w:val="Emphasis"/>
        </w:rPr>
        <w:t xml:space="preserve">Home </w:t>
      </w:r>
      <w:r w:rsidRPr="00C82EA5">
        <w:t xml:space="preserve">page, click the </w:t>
      </w:r>
      <w:r w:rsidRPr="00C82EA5">
        <w:rPr>
          <w:rStyle w:val="SpecialBold"/>
        </w:rPr>
        <w:t xml:space="preserve">Flexible Date Reports </w:t>
      </w:r>
      <w:r w:rsidRPr="00C82EA5">
        <w:t xml:space="preserve">link. </w:t>
      </w:r>
    </w:p>
    <w:p w:rsidR="00406BBC" w:rsidRPr="00C82EA5" w:rsidRDefault="00406BBC" w:rsidP="00C82EA5">
      <w:pPr>
        <w:pStyle w:val="ListContinue"/>
        <w:keepNext/>
      </w:pPr>
      <w:r w:rsidRPr="00C82EA5">
        <w:t>The following reports page displays.</w:t>
      </w:r>
    </w:p>
    <w:p w:rsidR="00406BBC" w:rsidRPr="00C82EA5" w:rsidRDefault="00406BBC" w:rsidP="00C82EA5">
      <w:pPr>
        <w:pStyle w:val="ListNumber"/>
      </w:pPr>
      <w:r w:rsidRPr="00C82EA5">
        <w:t xml:space="preserve">Select the practice from the </w:t>
      </w:r>
      <w:r w:rsidRPr="00C82EA5">
        <w:rPr>
          <w:rStyle w:val="SpecialBold"/>
        </w:rPr>
        <w:t xml:space="preserve">Practice </w:t>
      </w:r>
      <w:r w:rsidRPr="00C82EA5">
        <w:t>list.</w:t>
      </w:r>
    </w:p>
    <w:p w:rsidR="00406BBC" w:rsidRPr="00C82EA5" w:rsidRDefault="00406BBC" w:rsidP="00C82EA5">
      <w:pPr>
        <w:pStyle w:val="ListNumber"/>
      </w:pPr>
      <w:r w:rsidRPr="00C82EA5">
        <w:t xml:space="preserve">Select the provider from the </w:t>
      </w:r>
      <w:r w:rsidRPr="00C82EA5">
        <w:rPr>
          <w:rStyle w:val="SpecialBold"/>
        </w:rPr>
        <w:t xml:space="preserve">Provider </w:t>
      </w:r>
      <w:r w:rsidRPr="00C82EA5">
        <w:t>list.</w:t>
      </w:r>
    </w:p>
    <w:p w:rsidR="00406BBC" w:rsidRPr="00C82EA5" w:rsidRDefault="00406BBC" w:rsidP="00C82EA5">
      <w:pPr>
        <w:pStyle w:val="ListNumber"/>
      </w:pPr>
      <w:r w:rsidRPr="00C82EA5">
        <w:t xml:space="preserve">Select the program from the </w:t>
      </w:r>
      <w:r w:rsidRPr="00C82EA5">
        <w:rPr>
          <w:rStyle w:val="SpecialBold"/>
        </w:rPr>
        <w:t xml:space="preserve">Program </w:t>
      </w:r>
      <w:r w:rsidRPr="00C82EA5">
        <w:t>list.</w:t>
      </w:r>
    </w:p>
    <w:p w:rsidR="00406BBC" w:rsidRPr="00C82EA5" w:rsidRDefault="00406BBC" w:rsidP="00C82EA5">
      <w:pPr>
        <w:pStyle w:val="ListContinue"/>
        <w:keepNext/>
      </w:pPr>
      <w:r w:rsidRPr="00C82EA5">
        <w:t xml:space="preserve">Based on the selection, the </w:t>
      </w:r>
      <w:r w:rsidRPr="00C82EA5">
        <w:rPr>
          <w:rStyle w:val="Emphasis"/>
        </w:rPr>
        <w:t xml:space="preserve">Measures </w:t>
      </w:r>
      <w:r w:rsidRPr="00C82EA5">
        <w:t>section displays the measures.</w:t>
      </w:r>
    </w:p>
    <w:p w:rsidR="00406BBC" w:rsidRPr="00C82EA5" w:rsidRDefault="00406BBC" w:rsidP="00C82EA5">
      <w:pPr>
        <w:pStyle w:val="ListNumber"/>
      </w:pPr>
      <w:r w:rsidRPr="00C82EA5">
        <w:t xml:space="preserve">Select the measures from the </w:t>
      </w:r>
      <w:r w:rsidRPr="00C82EA5">
        <w:rPr>
          <w:rStyle w:val="Emphasis"/>
        </w:rPr>
        <w:t xml:space="preserve">Measures </w:t>
      </w:r>
      <w:r w:rsidRPr="00C82EA5">
        <w:t xml:space="preserve">section you want to generate reports or click </w:t>
      </w:r>
      <w:r w:rsidRPr="00C82EA5">
        <w:rPr>
          <w:rStyle w:val="SpecialBold"/>
        </w:rPr>
        <w:t xml:space="preserve">all </w:t>
      </w:r>
      <w:r w:rsidRPr="00C82EA5">
        <w:t>to select all the measures.</w:t>
      </w:r>
    </w:p>
    <w:p w:rsidR="00406BBC" w:rsidRPr="00C82EA5" w:rsidRDefault="00406BBC" w:rsidP="00C82EA5">
      <w:pPr>
        <w:pStyle w:val="ListNumber"/>
      </w:pPr>
      <w:r w:rsidRPr="00C82EA5">
        <w:t xml:space="preserve">Select the </w:t>
      </w:r>
      <w:r w:rsidRPr="00C82EA5">
        <w:rPr>
          <w:rStyle w:val="SpecialBold"/>
        </w:rPr>
        <w:t>Start Date</w:t>
      </w:r>
      <w:r w:rsidRPr="00C82EA5">
        <w:t>.</w:t>
      </w:r>
    </w:p>
    <w:p w:rsidR="00406BBC" w:rsidRPr="00C82EA5" w:rsidRDefault="00406BBC" w:rsidP="00C82EA5">
      <w:pPr>
        <w:pStyle w:val="ListNumber"/>
      </w:pPr>
      <w:r w:rsidRPr="00C82EA5">
        <w:t xml:space="preserve">Select the </w:t>
      </w:r>
      <w:r w:rsidRPr="00C82EA5">
        <w:rPr>
          <w:rStyle w:val="SpecialBold"/>
        </w:rPr>
        <w:t>End Date</w:t>
      </w:r>
      <w:r w:rsidRPr="00C82EA5">
        <w:t>.</w:t>
      </w:r>
    </w:p>
    <w:p w:rsidR="00406BBC" w:rsidRPr="00C82EA5" w:rsidRDefault="00406BBC" w:rsidP="00C82EA5">
      <w:pPr>
        <w:pStyle w:val="ListNumber"/>
      </w:pPr>
      <w:r w:rsidRPr="00C82EA5">
        <w:t xml:space="preserve">Click </w:t>
      </w:r>
      <w:r w:rsidRPr="00C82EA5">
        <w:rPr>
          <w:rStyle w:val="SpecialBold"/>
        </w:rPr>
        <w:t>Add</w:t>
      </w:r>
      <w:r w:rsidRPr="00C82EA5">
        <w:t>.</w:t>
      </w:r>
    </w:p>
    <w:p w:rsidR="00406BBC" w:rsidRPr="00C82EA5" w:rsidRDefault="00406BBC" w:rsidP="00C82EA5">
      <w:pPr>
        <w:pStyle w:val="ListNote"/>
        <w:keepNext/>
      </w:pPr>
      <w:r w:rsidRPr="00C82EA5">
        <w:rPr>
          <w:rStyle w:val="SpecialBold"/>
        </w:rPr>
        <w:t>Note</w:t>
      </w:r>
      <w:r w:rsidRPr="00C82EA5">
        <w:t xml:space="preserve">: You can add more </w:t>
      </w:r>
      <w:proofErr w:type="gramStart"/>
      <w:r w:rsidRPr="00C82EA5">
        <w:t>request</w:t>
      </w:r>
      <w:proofErr w:type="gramEnd"/>
      <w:r w:rsidRPr="00C82EA5">
        <w:t xml:space="preserve"> in the </w:t>
      </w:r>
      <w:r w:rsidRPr="00C82EA5">
        <w:rPr>
          <w:rStyle w:val="SpecialBold"/>
        </w:rPr>
        <w:t xml:space="preserve">Configuration </w:t>
      </w:r>
      <w:r w:rsidRPr="00C82EA5">
        <w:t>tab if needed, after you have selected the initial request.</w:t>
      </w:r>
    </w:p>
    <w:p w:rsidR="00406BBC" w:rsidRPr="00C82EA5" w:rsidRDefault="00406BBC" w:rsidP="00C82EA5">
      <w:pPr>
        <w:pStyle w:val="ListNumber"/>
        <w:keepNext/>
      </w:pPr>
      <w:r w:rsidRPr="00C82EA5">
        <w:t xml:space="preserve">Click the toggle button next to the </w:t>
      </w:r>
      <w:r w:rsidRPr="00C82EA5">
        <w:rPr>
          <w:rStyle w:val="SpecialBold"/>
        </w:rPr>
        <w:t xml:space="preserve">practice/program/measure </w:t>
      </w:r>
      <w:r w:rsidRPr="00C82EA5">
        <w:t>to view the details.</w:t>
      </w:r>
    </w:p>
    <w:p w:rsidR="00406BBC" w:rsidRPr="00C82EA5" w:rsidRDefault="00406BBC" w:rsidP="00C82EA5">
      <w:pPr>
        <w:pStyle w:val="ListNumber"/>
      </w:pPr>
      <w:r w:rsidRPr="00C82EA5">
        <w:t xml:space="preserve">Click </w:t>
      </w:r>
      <w:r w:rsidRPr="00C82EA5">
        <w:rPr>
          <w:rStyle w:val="SpecialBold"/>
        </w:rPr>
        <w:t>Request Report</w:t>
      </w:r>
      <w:r w:rsidRPr="00C82EA5">
        <w:t>.</w:t>
      </w:r>
    </w:p>
    <w:p w:rsidR="00406BBC" w:rsidRPr="00C82EA5" w:rsidRDefault="00406BBC" w:rsidP="00C82EA5">
      <w:pPr>
        <w:pStyle w:val="DrawingSteps"/>
      </w:pPr>
    </w:p>
    <w:p w:rsidR="00406BBC" w:rsidRPr="00C82EA5" w:rsidRDefault="00406BBC" w:rsidP="0091691F">
      <w:pPr>
        <w:pStyle w:val="AllowPageBreak"/>
        <w:numPr>
          <w:ilvl w:val="0"/>
          <w:numId w:val="41"/>
        </w:numPr>
      </w:pPr>
    </w:p>
    <w:p w:rsidR="000601A8" w:rsidRDefault="000601A8">
      <w:pPr>
        <w:keepNext w:val="0"/>
        <w:keepLines w:val="0"/>
        <w:rPr>
          <w:b/>
          <w:i/>
          <w:color w:val="0099D8"/>
          <w:spacing w:val="-10"/>
          <w:kern w:val="32"/>
          <w:sz w:val="36"/>
          <w:lang w:val="en-AU"/>
        </w:rPr>
      </w:pPr>
      <w:bookmarkStart w:id="45" w:name="O_13162"/>
      <w:bookmarkEnd w:id="45"/>
      <w:r>
        <w:br w:type="page"/>
      </w:r>
    </w:p>
    <w:p w:rsidR="00406BBC" w:rsidRPr="00C82EA5" w:rsidRDefault="00406BBC" w:rsidP="00C82EA5">
      <w:pPr>
        <w:pStyle w:val="Heading3"/>
      </w:pPr>
      <w:r w:rsidRPr="00C82EA5">
        <w:lastRenderedPageBreak/>
        <w:fldChar w:fldCharType="begin"/>
      </w:r>
      <w:r w:rsidR="00C82EA5">
        <w:instrText>XE "Report Jobs"</w:instrText>
      </w:r>
      <w:r w:rsidRPr="00C82EA5">
        <w:fldChar w:fldCharType="end"/>
      </w:r>
      <w:bookmarkStart w:id="46" w:name="_Toc371008358"/>
      <w:r w:rsidRPr="00C82EA5">
        <w:t>Report Jobs</w:t>
      </w:r>
      <w:bookmarkEnd w:id="46"/>
    </w:p>
    <w:p w:rsidR="00406BBC" w:rsidRPr="00C82EA5" w:rsidRDefault="00406BBC" w:rsidP="00C82EA5">
      <w:pPr>
        <w:pStyle w:val="BodyText"/>
      </w:pPr>
      <w:r w:rsidRPr="00C82EA5">
        <w:t xml:space="preserve">The </w:t>
      </w:r>
      <w:r w:rsidRPr="00C82EA5">
        <w:rPr>
          <w:rStyle w:val="SpecialBold"/>
        </w:rPr>
        <w:t>Reports Jobs</w:t>
      </w:r>
      <w:r w:rsidRPr="00C82EA5">
        <w:t xml:space="preserve"> tab allows you to view any pending or complete jobs that were requested.</w:t>
      </w:r>
    </w:p>
    <w:p w:rsidR="00406BBC" w:rsidRPr="00C82EA5" w:rsidRDefault="00406BBC" w:rsidP="00406BBC">
      <w:pPr>
        <w:pStyle w:val="ListNumber"/>
        <w:keepNext/>
        <w:numPr>
          <w:ilvl w:val="0"/>
          <w:numId w:val="21"/>
        </w:numPr>
      </w:pPr>
      <w:r w:rsidRPr="00C82EA5">
        <w:t xml:space="preserve">Click on </w:t>
      </w:r>
      <w:r w:rsidRPr="00C82EA5">
        <w:rPr>
          <w:rStyle w:val="SpecialBold"/>
        </w:rPr>
        <w:t>Report Jobs</w:t>
      </w:r>
      <w:r w:rsidRPr="00C82EA5">
        <w:t xml:space="preserve"> to view the status of the request.</w:t>
      </w:r>
    </w:p>
    <w:p w:rsidR="00406BBC" w:rsidRPr="00C82EA5" w:rsidRDefault="00406BBC" w:rsidP="00C82EA5">
      <w:pPr>
        <w:pStyle w:val="ListNumber"/>
      </w:pPr>
      <w:r w:rsidRPr="00C82EA5">
        <w:t xml:space="preserve">Once the evaluation is completed the </w:t>
      </w:r>
      <w:r w:rsidRPr="00C82EA5">
        <w:rPr>
          <w:rStyle w:val="SpecialBold"/>
        </w:rPr>
        <w:t xml:space="preserve">Pending </w:t>
      </w:r>
      <w:r w:rsidRPr="00C82EA5">
        <w:t xml:space="preserve">status is changed to </w:t>
      </w:r>
      <w:proofErr w:type="gramStart"/>
      <w:r w:rsidRPr="00C82EA5">
        <w:rPr>
          <w:rStyle w:val="SpecialBold"/>
        </w:rPr>
        <w:t>Complete</w:t>
      </w:r>
      <w:proofErr w:type="gramEnd"/>
      <w:r w:rsidRPr="00C82EA5">
        <w:rPr>
          <w:rStyle w:val="SpecialBold"/>
        </w:rPr>
        <w:t xml:space="preserve"> </w:t>
      </w:r>
      <w:r w:rsidRPr="00C82EA5">
        <w:t>status.</w:t>
      </w:r>
    </w:p>
    <w:p w:rsidR="00406BBC" w:rsidRPr="00C82EA5" w:rsidRDefault="00406BBC" w:rsidP="00C82EA5">
      <w:pPr>
        <w:pStyle w:val="ListNumber"/>
      </w:pPr>
      <w:r w:rsidRPr="00C82EA5">
        <w:t>If you no longer want to run a specific job or would like to delete old jobs, select the check box corresponding to the job request that you want to delete.</w:t>
      </w:r>
    </w:p>
    <w:p w:rsidR="00406BBC" w:rsidRPr="00C82EA5" w:rsidRDefault="00406BBC" w:rsidP="00C82EA5">
      <w:pPr>
        <w:pStyle w:val="ListNumber"/>
      </w:pPr>
      <w:r w:rsidRPr="00C82EA5">
        <w:t xml:space="preserve">Click </w:t>
      </w:r>
      <w:r w:rsidRPr="00C82EA5">
        <w:rPr>
          <w:rStyle w:val="SpecialBold"/>
        </w:rPr>
        <w:t>Delete</w:t>
      </w:r>
      <w:r w:rsidRPr="00C82EA5">
        <w:t>.</w:t>
      </w:r>
    </w:p>
    <w:p w:rsidR="00406BBC" w:rsidRPr="00C82EA5" w:rsidRDefault="00406BBC" w:rsidP="0091691F">
      <w:pPr>
        <w:pStyle w:val="AllowPageBreak"/>
        <w:numPr>
          <w:ilvl w:val="0"/>
          <w:numId w:val="42"/>
        </w:numPr>
      </w:pPr>
    </w:p>
    <w:bookmarkStart w:id="47" w:name="O_13163"/>
    <w:bookmarkEnd w:id="47"/>
    <w:p w:rsidR="00406BBC" w:rsidRPr="00C82EA5" w:rsidRDefault="00406BBC" w:rsidP="00C82EA5">
      <w:pPr>
        <w:pStyle w:val="Heading3"/>
      </w:pPr>
      <w:r w:rsidRPr="00C82EA5">
        <w:fldChar w:fldCharType="begin"/>
      </w:r>
      <w:r w:rsidR="00C82EA5">
        <w:instrText>XE "Reports"</w:instrText>
      </w:r>
      <w:r w:rsidRPr="00C82EA5">
        <w:fldChar w:fldCharType="end"/>
      </w:r>
      <w:bookmarkStart w:id="48" w:name="_Toc371008359"/>
      <w:r w:rsidRPr="00C82EA5">
        <w:t>Reports</w:t>
      </w:r>
      <w:bookmarkEnd w:id="48"/>
    </w:p>
    <w:p w:rsidR="00406BBC" w:rsidRPr="00C82EA5" w:rsidRDefault="00406BBC" w:rsidP="00C82EA5">
      <w:pPr>
        <w:pStyle w:val="BodyText"/>
      </w:pPr>
      <w:r w:rsidRPr="00C82EA5">
        <w:t xml:space="preserve">When you click on the </w:t>
      </w:r>
      <w:proofErr w:type="gramStart"/>
      <w:r w:rsidRPr="00C82EA5">
        <w:rPr>
          <w:rStyle w:val="SpecialBold"/>
        </w:rPr>
        <w:t>Complete</w:t>
      </w:r>
      <w:proofErr w:type="gramEnd"/>
      <w:r w:rsidRPr="00C82EA5">
        <w:rPr>
          <w:rStyle w:val="SpecialBold"/>
        </w:rPr>
        <w:t xml:space="preserve"> </w:t>
      </w:r>
      <w:r w:rsidRPr="00C82EA5">
        <w:t xml:space="preserve">link corresponding to the Job Number the report displays in the </w:t>
      </w:r>
      <w:r w:rsidRPr="00C82EA5">
        <w:rPr>
          <w:rStyle w:val="SpecialBold"/>
        </w:rPr>
        <w:t xml:space="preserve">Reports </w:t>
      </w:r>
      <w:r w:rsidRPr="00C82EA5">
        <w:t>tab.</w:t>
      </w:r>
    </w:p>
    <w:p w:rsidR="00406BBC" w:rsidRPr="00C82EA5" w:rsidRDefault="00406BBC" w:rsidP="00406BBC">
      <w:pPr>
        <w:pStyle w:val="ListNumber"/>
        <w:numPr>
          <w:ilvl w:val="0"/>
          <w:numId w:val="22"/>
        </w:numPr>
      </w:pPr>
      <w:r w:rsidRPr="00C82EA5">
        <w:t xml:space="preserve">Click on the </w:t>
      </w:r>
      <w:proofErr w:type="gramStart"/>
      <w:r w:rsidRPr="00C82EA5">
        <w:rPr>
          <w:rStyle w:val="SpecialBold"/>
        </w:rPr>
        <w:t>Complete</w:t>
      </w:r>
      <w:proofErr w:type="gramEnd"/>
      <w:r w:rsidRPr="00C82EA5">
        <w:rPr>
          <w:rStyle w:val="SpecialBold"/>
        </w:rPr>
        <w:t xml:space="preserve"> </w:t>
      </w:r>
      <w:r w:rsidRPr="00C82EA5">
        <w:t xml:space="preserve">link corresponding to the Job request on the </w:t>
      </w:r>
      <w:r w:rsidRPr="00C82EA5">
        <w:rPr>
          <w:rStyle w:val="SpecialBold"/>
        </w:rPr>
        <w:t>Report Jobs</w:t>
      </w:r>
      <w:r w:rsidRPr="00C82EA5">
        <w:t xml:space="preserve"> tab.</w:t>
      </w:r>
    </w:p>
    <w:p w:rsidR="00406BBC" w:rsidRPr="00C82EA5" w:rsidRDefault="00406BBC" w:rsidP="00C82EA5">
      <w:pPr>
        <w:pStyle w:val="ListContinue"/>
        <w:keepNext/>
      </w:pPr>
      <w:r w:rsidRPr="00C82EA5">
        <w:t xml:space="preserve">The </w:t>
      </w:r>
      <w:r w:rsidRPr="00C82EA5">
        <w:rPr>
          <w:rStyle w:val="SpecialBold"/>
        </w:rPr>
        <w:t xml:space="preserve">Reports </w:t>
      </w:r>
      <w:r w:rsidRPr="00C82EA5">
        <w:t>tab is displayed with the report for the selected Job request.</w:t>
      </w:r>
    </w:p>
    <w:p w:rsidR="00406BBC" w:rsidRPr="00C82EA5" w:rsidRDefault="00406BBC" w:rsidP="00C82EA5">
      <w:pPr>
        <w:pStyle w:val="ListNumber"/>
      </w:pPr>
      <w:r w:rsidRPr="00C82EA5">
        <w:t xml:space="preserve">To view the report for a different job number, you can select the job number from the </w:t>
      </w:r>
      <w:r w:rsidRPr="00C82EA5">
        <w:rPr>
          <w:rStyle w:val="SpecialBold"/>
        </w:rPr>
        <w:t>Job#</w:t>
      </w:r>
      <w:r w:rsidRPr="00C82EA5">
        <w:t xml:space="preserve"> list.</w:t>
      </w:r>
    </w:p>
    <w:p w:rsidR="00406BBC" w:rsidRPr="00C82EA5" w:rsidRDefault="00406BBC" w:rsidP="00C82EA5">
      <w:pPr>
        <w:pStyle w:val="ListNumber"/>
      </w:pPr>
      <w:r w:rsidRPr="00C82EA5">
        <w:t xml:space="preserve">Select the </w:t>
      </w:r>
      <w:r w:rsidRPr="00C82EA5">
        <w:rPr>
          <w:rStyle w:val="SpecialBold"/>
        </w:rPr>
        <w:t>Practice</w:t>
      </w:r>
      <w:r w:rsidRPr="00C82EA5">
        <w:t xml:space="preserve">, </w:t>
      </w:r>
      <w:r w:rsidRPr="00C82EA5">
        <w:rPr>
          <w:rStyle w:val="SpecialBold"/>
        </w:rPr>
        <w:t xml:space="preserve">Provider </w:t>
      </w:r>
      <w:r w:rsidRPr="00C82EA5">
        <w:t xml:space="preserve">and the </w:t>
      </w:r>
      <w:r w:rsidRPr="00C82EA5">
        <w:rPr>
          <w:rStyle w:val="SpecialBold"/>
        </w:rPr>
        <w:t>Program</w:t>
      </w:r>
      <w:r w:rsidRPr="00C82EA5">
        <w:t>.</w:t>
      </w:r>
    </w:p>
    <w:p w:rsidR="00406BBC" w:rsidRPr="00C82EA5" w:rsidRDefault="00406BBC" w:rsidP="00C82EA5">
      <w:pPr>
        <w:pStyle w:val="ListNumber"/>
      </w:pPr>
      <w:r w:rsidRPr="00C82EA5">
        <w:t xml:space="preserve">Select the </w:t>
      </w:r>
      <w:r w:rsidRPr="00C82EA5">
        <w:rPr>
          <w:rStyle w:val="SpecialBold"/>
        </w:rPr>
        <w:t xml:space="preserve">Measures </w:t>
      </w:r>
      <w:r w:rsidRPr="00C82EA5">
        <w:t>to be displayed.</w:t>
      </w:r>
    </w:p>
    <w:p w:rsidR="00406BBC" w:rsidRPr="00C82EA5" w:rsidRDefault="00406BBC" w:rsidP="00C82EA5">
      <w:pPr>
        <w:pStyle w:val="ListNumber"/>
      </w:pPr>
      <w:r w:rsidRPr="00C82EA5">
        <w:t xml:space="preserve">Enter the </w:t>
      </w:r>
      <w:r w:rsidRPr="00C82EA5">
        <w:rPr>
          <w:rStyle w:val="SpecialBold"/>
        </w:rPr>
        <w:t>Reporting Period</w:t>
      </w:r>
      <w:r w:rsidRPr="00C82EA5">
        <w:t>.</w:t>
      </w:r>
    </w:p>
    <w:p w:rsidR="00406BBC" w:rsidRPr="00C82EA5" w:rsidRDefault="00406BBC" w:rsidP="00C82EA5">
      <w:pPr>
        <w:pStyle w:val="ListNumber"/>
      </w:pPr>
      <w:r w:rsidRPr="00C82EA5">
        <w:t xml:space="preserve">To change the view of the report, you can select the required view criteria from the </w:t>
      </w:r>
      <w:r w:rsidRPr="00C82EA5">
        <w:rPr>
          <w:rStyle w:val="SpecialBold"/>
        </w:rPr>
        <w:t>Group columns</w:t>
      </w:r>
      <w:r w:rsidRPr="00C82EA5">
        <w:t xml:space="preserve"> list. </w:t>
      </w:r>
    </w:p>
    <w:p w:rsidR="00406BBC" w:rsidRPr="00C82EA5" w:rsidRDefault="00406BBC" w:rsidP="00C82EA5">
      <w:pPr>
        <w:pStyle w:val="ListNote"/>
      </w:pPr>
      <w:r w:rsidRPr="00C82EA5">
        <w:rPr>
          <w:rStyle w:val="SpecialBold"/>
        </w:rPr>
        <w:t>Note</w:t>
      </w:r>
      <w:r w:rsidRPr="00C82EA5">
        <w:t>: You can also change the filter criteria by selecting the required option from each column's filter options.</w:t>
      </w:r>
    </w:p>
    <w:p w:rsidR="00406BBC" w:rsidRPr="00C82EA5" w:rsidRDefault="00406BBC" w:rsidP="00C82EA5">
      <w:pPr>
        <w:pStyle w:val="ListNumber"/>
      </w:pPr>
      <w:r w:rsidRPr="00C82EA5">
        <w:t xml:space="preserve">Click </w:t>
      </w:r>
      <w:r w:rsidRPr="00C82EA5">
        <w:rPr>
          <w:rStyle w:val="SpecialBold"/>
        </w:rPr>
        <w:t>Generate Report</w:t>
      </w:r>
      <w:r w:rsidRPr="00C82EA5">
        <w:t>.</w:t>
      </w:r>
    </w:p>
    <w:p w:rsidR="00406BBC" w:rsidRPr="00C82EA5" w:rsidRDefault="00406BBC" w:rsidP="00C82EA5">
      <w:pPr>
        <w:pStyle w:val="ListContinue"/>
      </w:pPr>
      <w:r w:rsidRPr="00C82EA5">
        <w:t>The requested report displays.</w:t>
      </w:r>
    </w:p>
    <w:p w:rsidR="00406BBC" w:rsidRPr="00C82EA5" w:rsidRDefault="00406BBC" w:rsidP="00C82EA5">
      <w:pPr>
        <w:pStyle w:val="ListNote"/>
      </w:pPr>
      <w:r w:rsidRPr="00C82EA5">
        <w:rPr>
          <w:rStyle w:val="SpecialBold"/>
        </w:rPr>
        <w:t>Note</w:t>
      </w:r>
      <w:r w:rsidRPr="00C82EA5">
        <w:t xml:space="preserve">: Select the </w:t>
      </w:r>
      <w:r w:rsidRPr="00C82EA5">
        <w:rPr>
          <w:rStyle w:val="SpecialBold"/>
        </w:rPr>
        <w:t xml:space="preserve">Only show patient having an encounter during reporting period </w:t>
      </w:r>
      <w:r w:rsidRPr="00C82EA5">
        <w:t>check box when you want to view the report that has encounters within the entered reporting period. Or else, all the reports are displayed irrespective of the entered reporting period.</w:t>
      </w:r>
    </w:p>
    <w:p w:rsidR="00406BBC" w:rsidRPr="00C82EA5" w:rsidRDefault="00406BBC" w:rsidP="00C82EA5">
      <w:pPr>
        <w:pStyle w:val="ListNumber"/>
      </w:pPr>
      <w:r w:rsidRPr="00C82EA5">
        <w:t xml:space="preserve">Click the </w:t>
      </w:r>
      <w:bookmarkStart w:id="49" w:name="O_13173"/>
      <w:r w:rsidR="0091691F">
        <w:rPr>
          <w:noProof/>
        </w:rPr>
        <w:drawing>
          <wp:inline distT="0" distB="0" distL="0" distR="0" wp14:anchorId="601873A9" wp14:editId="2519F728">
            <wp:extent cx="142875" cy="142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End w:id="49"/>
      <w:r w:rsidRPr="00C82EA5">
        <w:t xml:space="preserve"> button to export the report into excel document format.</w:t>
      </w:r>
    </w:p>
    <w:p w:rsidR="00406BBC" w:rsidRPr="00C82EA5" w:rsidRDefault="00406BBC" w:rsidP="00C82EA5">
      <w:pPr>
        <w:pStyle w:val="BodyText"/>
      </w:pPr>
    </w:p>
    <w:p w:rsidR="000601A8" w:rsidRDefault="000601A8">
      <w:pPr>
        <w:keepNext w:val="0"/>
        <w:keepLines w:val="0"/>
        <w:rPr>
          <w:b/>
          <w:i/>
          <w:color w:val="0099D8"/>
          <w:spacing w:val="-10"/>
          <w:kern w:val="32"/>
          <w:sz w:val="36"/>
          <w:lang w:val="en-AU"/>
        </w:rPr>
      </w:pPr>
      <w:bookmarkStart w:id="50" w:name="O_13164"/>
      <w:bookmarkEnd w:id="50"/>
      <w:r>
        <w:br w:type="page"/>
      </w:r>
    </w:p>
    <w:p w:rsidR="00406BBC" w:rsidRPr="00C82EA5" w:rsidRDefault="00406BBC" w:rsidP="00C82EA5">
      <w:pPr>
        <w:pStyle w:val="Heading3"/>
      </w:pPr>
      <w:r w:rsidRPr="00C82EA5">
        <w:lastRenderedPageBreak/>
        <w:fldChar w:fldCharType="begin"/>
      </w:r>
      <w:r w:rsidR="00C82EA5">
        <w:instrText>XE "Individual Detail Report"</w:instrText>
      </w:r>
      <w:r w:rsidRPr="00C82EA5">
        <w:fldChar w:fldCharType="end"/>
      </w:r>
      <w:bookmarkStart w:id="51" w:name="_Toc371008360"/>
      <w:r w:rsidRPr="00C82EA5">
        <w:t>Individual Detail Report</w:t>
      </w:r>
      <w:bookmarkEnd w:id="51"/>
    </w:p>
    <w:p w:rsidR="00406BBC" w:rsidRPr="00C82EA5" w:rsidRDefault="00406BBC" w:rsidP="00C82EA5">
      <w:pPr>
        <w:pStyle w:val="BodyText"/>
      </w:pPr>
      <w:r w:rsidRPr="00C82EA5">
        <w:t xml:space="preserve">The </w:t>
      </w:r>
      <w:r w:rsidRPr="00C82EA5">
        <w:rPr>
          <w:rStyle w:val="SpecialBold"/>
        </w:rPr>
        <w:t>Individual Detail Report</w:t>
      </w:r>
      <w:r w:rsidRPr="00C82EA5">
        <w:t xml:space="preserve"> tab displays the report for individual Job requests.</w:t>
      </w:r>
    </w:p>
    <w:p w:rsidR="00406BBC" w:rsidRPr="00C82EA5" w:rsidRDefault="00406BBC" w:rsidP="00406BBC">
      <w:pPr>
        <w:pStyle w:val="ListNumber"/>
        <w:numPr>
          <w:ilvl w:val="0"/>
          <w:numId w:val="23"/>
        </w:numPr>
      </w:pPr>
      <w:r w:rsidRPr="00C82EA5">
        <w:t xml:space="preserve">Click on the </w:t>
      </w:r>
      <w:r w:rsidRPr="00C82EA5">
        <w:rPr>
          <w:rStyle w:val="SpecialBold"/>
        </w:rPr>
        <w:t>Person Number</w:t>
      </w:r>
      <w:r w:rsidRPr="00C82EA5">
        <w:t xml:space="preserve"> link on the </w:t>
      </w:r>
      <w:r w:rsidRPr="00C82EA5">
        <w:rPr>
          <w:rStyle w:val="SpecialBold"/>
        </w:rPr>
        <w:t xml:space="preserve">Reports </w:t>
      </w:r>
      <w:r w:rsidRPr="00C82EA5">
        <w:t>tab for the corresponding Job request.</w:t>
      </w:r>
    </w:p>
    <w:p w:rsidR="00406BBC" w:rsidRPr="00C82EA5" w:rsidRDefault="00406BBC" w:rsidP="00C82EA5">
      <w:pPr>
        <w:pStyle w:val="ListContinue"/>
        <w:keepNext/>
      </w:pPr>
      <w:r w:rsidRPr="00C82EA5">
        <w:t xml:space="preserve">The </w:t>
      </w:r>
      <w:r w:rsidRPr="00C82EA5">
        <w:rPr>
          <w:rStyle w:val="SpecialBold"/>
        </w:rPr>
        <w:t>Individual Detail Report</w:t>
      </w:r>
      <w:r w:rsidRPr="00C82EA5">
        <w:t xml:space="preserve"> tab displays the report for the selected person number.</w:t>
      </w:r>
    </w:p>
    <w:p w:rsidR="00406BBC" w:rsidRPr="00C82EA5" w:rsidRDefault="00406BBC" w:rsidP="00C82EA5">
      <w:pPr>
        <w:pStyle w:val="ListNumber"/>
      </w:pPr>
      <w:r w:rsidRPr="00C82EA5">
        <w:t xml:space="preserve">To view the </w:t>
      </w:r>
      <w:r w:rsidRPr="00C82EA5">
        <w:rPr>
          <w:rStyle w:val="Emphasis"/>
        </w:rPr>
        <w:t>Individual Detail Report</w:t>
      </w:r>
      <w:r w:rsidRPr="00C82EA5">
        <w:t xml:space="preserve"> for a different person </w:t>
      </w:r>
      <w:proofErr w:type="gramStart"/>
      <w:r w:rsidRPr="00C82EA5">
        <w:t>number enter</w:t>
      </w:r>
      <w:proofErr w:type="gramEnd"/>
      <w:r w:rsidRPr="00C82EA5">
        <w:t xml:space="preserve"> the </w:t>
      </w:r>
      <w:r w:rsidRPr="00C82EA5">
        <w:rPr>
          <w:rStyle w:val="SpecialBold"/>
        </w:rPr>
        <w:t>Person Number</w:t>
      </w:r>
      <w:r w:rsidRPr="00C82EA5">
        <w:t>.</w:t>
      </w:r>
    </w:p>
    <w:p w:rsidR="00406BBC" w:rsidRPr="00C82EA5" w:rsidRDefault="00406BBC" w:rsidP="00C82EA5">
      <w:pPr>
        <w:pStyle w:val="ListNumber"/>
      </w:pPr>
      <w:r w:rsidRPr="00C82EA5">
        <w:t xml:space="preserve">Click </w:t>
      </w:r>
      <w:r w:rsidRPr="00C82EA5">
        <w:rPr>
          <w:rStyle w:val="SpecialBold"/>
        </w:rPr>
        <w:t>Generate Report</w:t>
      </w:r>
      <w:r w:rsidRPr="00C82EA5">
        <w:t>.</w:t>
      </w:r>
    </w:p>
    <w:p w:rsidR="00406BBC" w:rsidRPr="00C82EA5" w:rsidRDefault="00406BBC" w:rsidP="0091691F">
      <w:pPr>
        <w:pStyle w:val="AllowPageBreak"/>
        <w:numPr>
          <w:ilvl w:val="0"/>
          <w:numId w:val="44"/>
        </w:numPr>
      </w:pPr>
    </w:p>
    <w:bookmarkStart w:id="52" w:name="O_7471"/>
    <w:bookmarkEnd w:id="52"/>
    <w:p w:rsidR="00406BBC" w:rsidRPr="00C82EA5" w:rsidRDefault="00406BBC" w:rsidP="00C82EA5">
      <w:pPr>
        <w:pStyle w:val="Heading2"/>
      </w:pPr>
      <w:r w:rsidRPr="00C82EA5">
        <w:fldChar w:fldCharType="begin"/>
      </w:r>
      <w:r w:rsidR="00C82EA5">
        <w:instrText>XE "Viewing Memorized Reports"</w:instrText>
      </w:r>
      <w:r w:rsidRPr="00C82EA5">
        <w:fldChar w:fldCharType="end"/>
      </w:r>
      <w:bookmarkStart w:id="53" w:name="_Toc371008361"/>
      <w:r w:rsidRPr="00C82EA5">
        <w:t>Viewing Memorized Reports</w:t>
      </w:r>
      <w:bookmarkEnd w:id="53"/>
    </w:p>
    <w:p w:rsidR="00406BBC" w:rsidRPr="00C82EA5" w:rsidRDefault="00406BBC" w:rsidP="00C82EA5">
      <w:pPr>
        <w:pStyle w:val="BodyText"/>
      </w:pPr>
      <w:r w:rsidRPr="00C82EA5">
        <w:t xml:space="preserve">You can view memorized report filters for reports that you have generated to easily view the reports with the selected filters again. The memorized report filters can be edited or deleted. </w:t>
      </w:r>
    </w:p>
    <w:p w:rsidR="00406BBC" w:rsidRPr="00C82EA5" w:rsidRDefault="00406BBC" w:rsidP="00C82EA5">
      <w:pPr>
        <w:pStyle w:val="ProcedureIntro"/>
      </w:pPr>
      <w:r w:rsidRPr="00C82EA5">
        <w:t>To view a report that you saved:</w:t>
      </w:r>
    </w:p>
    <w:p w:rsidR="00406BBC" w:rsidRPr="00C82EA5" w:rsidRDefault="00406BBC" w:rsidP="00406BBC">
      <w:pPr>
        <w:pStyle w:val="ListNumber"/>
        <w:numPr>
          <w:ilvl w:val="0"/>
          <w:numId w:val="24"/>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pPr>
      <w:r w:rsidRPr="00C82EA5">
        <w:t xml:space="preserve">From your </w:t>
      </w:r>
      <w:r w:rsidRPr="00C82EA5">
        <w:rPr>
          <w:rStyle w:val="Emphasis"/>
        </w:rPr>
        <w:t xml:space="preserve">Home </w:t>
      </w:r>
      <w:r w:rsidRPr="00C82EA5">
        <w:t xml:space="preserve">page, click the </w:t>
      </w:r>
      <w:r w:rsidRPr="00C82EA5">
        <w:rPr>
          <w:rStyle w:val="SpecialBold"/>
        </w:rPr>
        <w:t xml:space="preserve">Quality Program Reports </w:t>
      </w:r>
      <w:r w:rsidRPr="00C82EA5">
        <w:t>link.</w:t>
      </w:r>
    </w:p>
    <w:p w:rsidR="00406BBC" w:rsidRPr="00C82EA5" w:rsidRDefault="00406BBC" w:rsidP="00C82EA5">
      <w:pPr>
        <w:pStyle w:val="ListContinue"/>
        <w:keepNext/>
      </w:pPr>
      <w:r w:rsidRPr="00C82EA5">
        <w:t xml:space="preserve">The </w:t>
      </w:r>
      <w:r w:rsidRPr="00C82EA5">
        <w:rPr>
          <w:rStyle w:val="Emphasis"/>
        </w:rPr>
        <w:t xml:space="preserve">Quality Program Reports </w:t>
      </w:r>
      <w:r w:rsidRPr="00C82EA5">
        <w:t>page displays.</w:t>
      </w:r>
    </w:p>
    <w:p w:rsidR="00406BBC" w:rsidRPr="00C82EA5" w:rsidRDefault="00406BBC" w:rsidP="00C82EA5">
      <w:pPr>
        <w:pStyle w:val="ListNumber"/>
      </w:pPr>
      <w:r w:rsidRPr="00C82EA5">
        <w:t xml:space="preserve">Click the </w:t>
      </w:r>
      <w:r w:rsidRPr="00C82EA5">
        <w:rPr>
          <w:rStyle w:val="SpecialBold"/>
        </w:rPr>
        <w:t>View Memorized Reports</w:t>
      </w:r>
      <w:r w:rsidRPr="00C82EA5">
        <w:t xml:space="preserve"> </w:t>
      </w:r>
      <w:r w:rsidR="0091691F">
        <w:rPr>
          <w:noProof/>
        </w:rPr>
        <w:drawing>
          <wp:inline distT="0" distB="0" distL="0" distR="0" wp14:anchorId="0532FB89" wp14:editId="0FE872CA">
            <wp:extent cx="111125" cy="127000"/>
            <wp:effectExtent l="0" t="0" r="317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C82EA5">
        <w:t xml:space="preserve"> button.</w:t>
      </w:r>
    </w:p>
    <w:p w:rsidR="00406BBC" w:rsidRPr="00C82EA5" w:rsidRDefault="00406BBC" w:rsidP="00C82EA5">
      <w:pPr>
        <w:pStyle w:val="ListContinue"/>
        <w:keepNext/>
      </w:pPr>
      <w:r w:rsidRPr="00C82EA5">
        <w:t>A list of saved reports displays.</w:t>
      </w:r>
    </w:p>
    <w:p w:rsidR="00406BBC" w:rsidRPr="00C82EA5" w:rsidRDefault="00406BBC" w:rsidP="00C82EA5">
      <w:pPr>
        <w:pStyle w:val="ListNote"/>
      </w:pPr>
      <w:r w:rsidRPr="00C82EA5">
        <w:rPr>
          <w:rStyle w:val="SpecialBold"/>
        </w:rPr>
        <w:t>Note</w:t>
      </w:r>
      <w:r w:rsidRPr="00C82EA5">
        <w:t xml:space="preserve">: The </w:t>
      </w:r>
      <w:r w:rsidRPr="00C82EA5">
        <w:rPr>
          <w:rStyle w:val="SpecialBold"/>
        </w:rPr>
        <w:t>View Memorized Reports</w:t>
      </w:r>
      <w:r w:rsidRPr="00C82EA5">
        <w:t xml:space="preserve"> </w:t>
      </w:r>
      <w:r w:rsidR="0091691F">
        <w:rPr>
          <w:noProof/>
        </w:rPr>
        <w:drawing>
          <wp:inline distT="0" distB="0" distL="0" distR="0" wp14:anchorId="36A13DF2" wp14:editId="62D24D32">
            <wp:extent cx="111125" cy="127000"/>
            <wp:effectExtent l="0" t="0" r="317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C82EA5">
        <w:t xml:space="preserve"> button is only available if the previous reports have been saved.</w:t>
      </w:r>
    </w:p>
    <w:p w:rsidR="00406BBC" w:rsidRPr="00C82EA5" w:rsidRDefault="00406BBC" w:rsidP="00C82EA5">
      <w:pPr>
        <w:pStyle w:val="ListNumber"/>
      </w:pPr>
      <w:r w:rsidRPr="00C82EA5">
        <w:t>Click a column header to sort the results in ascending or descending order.</w:t>
      </w:r>
    </w:p>
    <w:p w:rsidR="00406BBC" w:rsidRPr="00C82EA5" w:rsidRDefault="00406BBC" w:rsidP="00C82EA5">
      <w:pPr>
        <w:pStyle w:val="ListNumber"/>
      </w:pPr>
      <w:r w:rsidRPr="00C82EA5">
        <w:t>Click a report name to view it.</w:t>
      </w:r>
    </w:p>
    <w:p w:rsidR="00406BBC" w:rsidRPr="00C82EA5" w:rsidRDefault="00406BBC" w:rsidP="0091691F">
      <w:pPr>
        <w:pStyle w:val="AllowPageBreak"/>
        <w:numPr>
          <w:ilvl w:val="0"/>
          <w:numId w:val="45"/>
        </w:numPr>
      </w:pPr>
    </w:p>
    <w:bookmarkStart w:id="54" w:name="O_7472"/>
    <w:bookmarkEnd w:id="54"/>
    <w:p w:rsidR="00406BBC" w:rsidRPr="00C82EA5" w:rsidRDefault="00406BBC" w:rsidP="00C82EA5">
      <w:pPr>
        <w:pStyle w:val="Heading2"/>
      </w:pPr>
      <w:r w:rsidRPr="00C82EA5">
        <w:fldChar w:fldCharType="begin"/>
      </w:r>
      <w:r w:rsidR="00C82EA5">
        <w:instrText>XE "Editing Memorized Reports"</w:instrText>
      </w:r>
      <w:r w:rsidRPr="00C82EA5">
        <w:fldChar w:fldCharType="end"/>
      </w:r>
      <w:bookmarkStart w:id="55" w:name="_Toc371008362"/>
      <w:r w:rsidRPr="00C82EA5">
        <w:t>Editing Memorized Reports</w:t>
      </w:r>
      <w:bookmarkEnd w:id="55"/>
    </w:p>
    <w:p w:rsidR="00406BBC" w:rsidRPr="00C82EA5" w:rsidRDefault="00406BBC" w:rsidP="00C82EA5">
      <w:pPr>
        <w:pStyle w:val="BodyText"/>
      </w:pPr>
      <w:r w:rsidRPr="00C82EA5">
        <w:t>You can edit a report that you have previously memorized.</w:t>
      </w:r>
    </w:p>
    <w:p w:rsidR="00406BBC" w:rsidRPr="00C82EA5" w:rsidRDefault="00406BBC" w:rsidP="00C82EA5">
      <w:pPr>
        <w:pStyle w:val="ProcedureIntro"/>
      </w:pPr>
      <w:r w:rsidRPr="00C82EA5">
        <w:t>To edit a report that you saved:</w:t>
      </w:r>
    </w:p>
    <w:p w:rsidR="00406BBC" w:rsidRPr="00C82EA5" w:rsidRDefault="00406BBC" w:rsidP="00406BBC">
      <w:pPr>
        <w:pStyle w:val="ListNumber"/>
        <w:numPr>
          <w:ilvl w:val="0"/>
          <w:numId w:val="25"/>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pPr>
      <w:r w:rsidRPr="00C82EA5">
        <w:t xml:space="preserve">From your </w:t>
      </w:r>
      <w:r w:rsidRPr="00C82EA5">
        <w:rPr>
          <w:rStyle w:val="Emphasis"/>
        </w:rPr>
        <w:t xml:space="preserve">Home </w:t>
      </w:r>
      <w:r w:rsidRPr="00C82EA5">
        <w:t xml:space="preserve">page, click the </w:t>
      </w:r>
      <w:r w:rsidRPr="00C82EA5">
        <w:rPr>
          <w:rStyle w:val="SpecialBold"/>
        </w:rPr>
        <w:t>Quality Program</w:t>
      </w:r>
      <w:r w:rsidRPr="00C82EA5">
        <w:t xml:space="preserve"> </w:t>
      </w:r>
      <w:r w:rsidRPr="00C82EA5">
        <w:rPr>
          <w:rStyle w:val="SpecialBold"/>
        </w:rPr>
        <w:t xml:space="preserve">Reports </w:t>
      </w:r>
      <w:r w:rsidRPr="00C82EA5">
        <w:t>link.</w:t>
      </w:r>
    </w:p>
    <w:p w:rsidR="00406BBC" w:rsidRPr="00C82EA5" w:rsidRDefault="00406BBC" w:rsidP="00C82EA5">
      <w:pPr>
        <w:pStyle w:val="ListContinue"/>
        <w:keepNext/>
      </w:pPr>
      <w:r w:rsidRPr="00C82EA5">
        <w:t xml:space="preserve">The </w:t>
      </w:r>
      <w:r w:rsidRPr="00C82EA5">
        <w:rPr>
          <w:rStyle w:val="Emphasis"/>
        </w:rPr>
        <w:t xml:space="preserve">Quality Program Reports </w:t>
      </w:r>
      <w:r w:rsidRPr="00C82EA5">
        <w:t>page displays.</w:t>
      </w:r>
    </w:p>
    <w:p w:rsidR="00406BBC" w:rsidRPr="00C82EA5" w:rsidRDefault="00406BBC" w:rsidP="00C82EA5">
      <w:pPr>
        <w:pStyle w:val="ListNumber"/>
      </w:pPr>
      <w:r w:rsidRPr="00C82EA5">
        <w:t xml:space="preserve">Click the </w:t>
      </w:r>
      <w:r w:rsidRPr="00C82EA5">
        <w:rPr>
          <w:rStyle w:val="SpecialBold"/>
        </w:rPr>
        <w:t>View Memorized Reports</w:t>
      </w:r>
      <w:r w:rsidRPr="00C82EA5">
        <w:t xml:space="preserve"> </w:t>
      </w:r>
      <w:r w:rsidR="0091691F">
        <w:rPr>
          <w:noProof/>
        </w:rPr>
        <w:drawing>
          <wp:inline distT="0" distB="0" distL="0" distR="0" wp14:anchorId="5A78E8A6" wp14:editId="6B821C11">
            <wp:extent cx="111125" cy="127000"/>
            <wp:effectExtent l="0" t="0" r="317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C82EA5">
        <w:t xml:space="preserve"> button.</w:t>
      </w:r>
    </w:p>
    <w:p w:rsidR="00406BBC" w:rsidRPr="00C82EA5" w:rsidRDefault="00406BBC" w:rsidP="00C82EA5">
      <w:pPr>
        <w:pStyle w:val="ListContinue"/>
        <w:keepNext/>
      </w:pPr>
      <w:r w:rsidRPr="00C82EA5">
        <w:t>A list of saved reports displays.</w:t>
      </w:r>
    </w:p>
    <w:p w:rsidR="00406BBC" w:rsidRPr="00C82EA5" w:rsidRDefault="00406BBC" w:rsidP="00C82EA5">
      <w:pPr>
        <w:pStyle w:val="ListNumber"/>
      </w:pPr>
      <w:r w:rsidRPr="00C82EA5">
        <w:t xml:space="preserve">Next to the report you want to update, click </w:t>
      </w:r>
      <w:r w:rsidRPr="00C82EA5">
        <w:rPr>
          <w:rStyle w:val="SpecialBold"/>
        </w:rPr>
        <w:t>Edit</w:t>
      </w:r>
      <w:r w:rsidRPr="00C82EA5">
        <w:t>.</w:t>
      </w:r>
    </w:p>
    <w:p w:rsidR="00406BBC" w:rsidRPr="00C82EA5" w:rsidRDefault="00406BBC" w:rsidP="00C82EA5">
      <w:pPr>
        <w:pStyle w:val="ListContinue"/>
        <w:keepNext/>
      </w:pPr>
      <w:r w:rsidRPr="00C82EA5">
        <w:t xml:space="preserve">The </w:t>
      </w:r>
      <w:r w:rsidRPr="00C82EA5">
        <w:rPr>
          <w:rStyle w:val="Emphasis"/>
        </w:rPr>
        <w:t>Reports</w:t>
      </w:r>
      <w:r w:rsidRPr="00C82EA5">
        <w:t xml:space="preserve"> page displays.</w:t>
      </w:r>
    </w:p>
    <w:p w:rsidR="00406BBC" w:rsidRPr="00C82EA5" w:rsidRDefault="00406BBC" w:rsidP="00C82EA5">
      <w:pPr>
        <w:pStyle w:val="ListNumber"/>
      </w:pPr>
      <w:r w:rsidRPr="00C82EA5">
        <w:t>Change your filters (Report, Program, Measure, etc.) as needed.</w:t>
      </w:r>
    </w:p>
    <w:p w:rsidR="00406BBC" w:rsidRPr="00C82EA5" w:rsidRDefault="00406BBC" w:rsidP="00C82EA5">
      <w:pPr>
        <w:pStyle w:val="ListNumber"/>
        <w:keepNext/>
      </w:pPr>
      <w:r w:rsidRPr="00C82EA5">
        <w:t xml:space="preserve">Click the </w:t>
      </w:r>
      <w:r w:rsidRPr="00C82EA5">
        <w:rPr>
          <w:rStyle w:val="SpecialBold"/>
        </w:rPr>
        <w:t xml:space="preserve">Update </w:t>
      </w:r>
      <w:r w:rsidRPr="00C82EA5">
        <w:t>link.</w:t>
      </w:r>
    </w:p>
    <w:p w:rsidR="00406BBC" w:rsidRPr="00C82EA5" w:rsidRDefault="00406BBC" w:rsidP="00C82EA5">
      <w:pPr>
        <w:pStyle w:val="ListContinue"/>
        <w:keepNext/>
      </w:pPr>
      <w:r w:rsidRPr="00C82EA5">
        <w:t>A confirmation dialog box displays.</w:t>
      </w:r>
    </w:p>
    <w:p w:rsidR="00406BBC" w:rsidRPr="00C82EA5" w:rsidRDefault="00406BBC" w:rsidP="00C82EA5">
      <w:pPr>
        <w:pStyle w:val="ListNumber"/>
      </w:pPr>
      <w:r w:rsidRPr="00C82EA5">
        <w:t>Click</w:t>
      </w:r>
      <w:r w:rsidRPr="00C82EA5">
        <w:rPr>
          <w:rStyle w:val="SpecialBold"/>
        </w:rPr>
        <w:t xml:space="preserve"> Update Report</w:t>
      </w:r>
      <w:r w:rsidRPr="00C82EA5">
        <w:t>.</w:t>
      </w:r>
    </w:p>
    <w:p w:rsidR="00406BBC" w:rsidRPr="00C82EA5" w:rsidRDefault="00406BBC" w:rsidP="00C82EA5">
      <w:pPr>
        <w:pStyle w:val="ListContinue"/>
      </w:pPr>
      <w:r w:rsidRPr="00C82EA5">
        <w:t>The message indicating that the report is updated successfully, displays.</w:t>
      </w:r>
    </w:p>
    <w:bookmarkStart w:id="56" w:name="O_7473"/>
    <w:bookmarkEnd w:id="56"/>
    <w:p w:rsidR="00406BBC" w:rsidRPr="00C82EA5" w:rsidRDefault="00406BBC" w:rsidP="00C82EA5">
      <w:pPr>
        <w:pStyle w:val="Heading2"/>
      </w:pPr>
      <w:r w:rsidRPr="00C82EA5">
        <w:lastRenderedPageBreak/>
        <w:fldChar w:fldCharType="begin"/>
      </w:r>
      <w:r w:rsidR="00C82EA5">
        <w:instrText>XE "Deleting Saved Reports"</w:instrText>
      </w:r>
      <w:r w:rsidRPr="00C82EA5">
        <w:fldChar w:fldCharType="end"/>
      </w:r>
      <w:bookmarkStart w:id="57" w:name="_Toc371008363"/>
      <w:r w:rsidRPr="00C82EA5">
        <w:t>Deleting Saved Reports</w:t>
      </w:r>
      <w:bookmarkEnd w:id="57"/>
    </w:p>
    <w:p w:rsidR="00406BBC" w:rsidRPr="00C82EA5" w:rsidRDefault="00406BBC" w:rsidP="00C82EA5">
      <w:pPr>
        <w:pStyle w:val="BodyText"/>
      </w:pPr>
      <w:r w:rsidRPr="00C82EA5">
        <w:t>You can delete previously memorized reports.</w:t>
      </w:r>
    </w:p>
    <w:p w:rsidR="00406BBC" w:rsidRPr="00C82EA5" w:rsidRDefault="00406BBC" w:rsidP="00C82EA5">
      <w:pPr>
        <w:pStyle w:val="ProcedureIntro"/>
      </w:pPr>
      <w:r w:rsidRPr="00C82EA5">
        <w:t>To delete a report that you saved:</w:t>
      </w:r>
    </w:p>
    <w:p w:rsidR="00406BBC" w:rsidRPr="00C82EA5" w:rsidRDefault="00406BBC" w:rsidP="00406BBC">
      <w:pPr>
        <w:pStyle w:val="ListNumber"/>
        <w:numPr>
          <w:ilvl w:val="0"/>
          <w:numId w:val="26"/>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w:t>
      </w:r>
    </w:p>
    <w:p w:rsidR="00406BBC" w:rsidRPr="00C82EA5" w:rsidRDefault="00406BBC" w:rsidP="00C82EA5">
      <w:pPr>
        <w:pStyle w:val="ListNumber"/>
      </w:pPr>
      <w:r w:rsidRPr="00C82EA5">
        <w:t xml:space="preserve">From your </w:t>
      </w:r>
      <w:r w:rsidRPr="00C82EA5">
        <w:rPr>
          <w:rStyle w:val="Emphasis"/>
        </w:rPr>
        <w:t xml:space="preserve">Home </w:t>
      </w:r>
      <w:r w:rsidRPr="00C82EA5">
        <w:t xml:space="preserve">page, click the </w:t>
      </w:r>
      <w:r w:rsidRPr="00C82EA5">
        <w:rPr>
          <w:rStyle w:val="SpecialBold"/>
        </w:rPr>
        <w:t xml:space="preserve">Quality Program Reports </w:t>
      </w:r>
      <w:r w:rsidRPr="00C82EA5">
        <w:t>link.</w:t>
      </w:r>
    </w:p>
    <w:p w:rsidR="00406BBC" w:rsidRPr="00C82EA5" w:rsidRDefault="00406BBC" w:rsidP="00C82EA5">
      <w:pPr>
        <w:pStyle w:val="ListContinue"/>
        <w:keepNext/>
      </w:pPr>
      <w:r w:rsidRPr="00C82EA5">
        <w:t xml:space="preserve">The </w:t>
      </w:r>
      <w:r w:rsidRPr="00C82EA5">
        <w:rPr>
          <w:rStyle w:val="Emphasis"/>
        </w:rPr>
        <w:t xml:space="preserve">Quality Program Reports </w:t>
      </w:r>
      <w:r w:rsidRPr="00C82EA5">
        <w:t>page displays.</w:t>
      </w:r>
    </w:p>
    <w:p w:rsidR="00406BBC" w:rsidRPr="00C82EA5" w:rsidRDefault="00406BBC" w:rsidP="00C82EA5">
      <w:pPr>
        <w:pStyle w:val="ListNumber"/>
      </w:pPr>
      <w:r w:rsidRPr="00C82EA5">
        <w:t xml:space="preserve">Click the </w:t>
      </w:r>
      <w:r w:rsidRPr="00C82EA5">
        <w:rPr>
          <w:rStyle w:val="SpecialBold"/>
        </w:rPr>
        <w:t>View Memorized Reports</w:t>
      </w:r>
      <w:r w:rsidRPr="00C82EA5">
        <w:t xml:space="preserve"> </w:t>
      </w:r>
      <w:bookmarkStart w:id="58" w:name="O_1642"/>
      <w:r w:rsidR="0091691F">
        <w:rPr>
          <w:noProof/>
        </w:rPr>
        <w:drawing>
          <wp:inline distT="0" distB="0" distL="0" distR="0" wp14:anchorId="4B97CEE2" wp14:editId="19E886D3">
            <wp:extent cx="111125" cy="127000"/>
            <wp:effectExtent l="0" t="0" r="317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bookmarkEnd w:id="58"/>
      <w:r w:rsidRPr="00C82EA5">
        <w:t xml:space="preserve"> button.</w:t>
      </w:r>
    </w:p>
    <w:p w:rsidR="00406BBC" w:rsidRPr="00C82EA5" w:rsidRDefault="00406BBC" w:rsidP="00C82EA5">
      <w:pPr>
        <w:pStyle w:val="ListContinue"/>
        <w:keepNext/>
      </w:pPr>
      <w:r w:rsidRPr="00C82EA5">
        <w:t>A list of saved reports displays.</w:t>
      </w:r>
    </w:p>
    <w:p w:rsidR="00406BBC" w:rsidRPr="00C82EA5" w:rsidRDefault="00406BBC" w:rsidP="00C82EA5">
      <w:pPr>
        <w:pStyle w:val="ListNumber"/>
      </w:pPr>
      <w:r w:rsidRPr="00C82EA5">
        <w:t xml:space="preserve">Next to the report you want to delete, click </w:t>
      </w:r>
      <w:r w:rsidRPr="00C82EA5">
        <w:rPr>
          <w:rStyle w:val="SpecialBold"/>
        </w:rPr>
        <w:t>Remove</w:t>
      </w:r>
      <w:r w:rsidRPr="00C82EA5">
        <w:t>.</w:t>
      </w:r>
    </w:p>
    <w:p w:rsidR="00406BBC" w:rsidRPr="00C82EA5" w:rsidRDefault="00406BBC" w:rsidP="00C82EA5">
      <w:pPr>
        <w:pStyle w:val="ListContinue"/>
        <w:keepNext/>
      </w:pPr>
      <w:r w:rsidRPr="00C82EA5">
        <w:t>A confirmation message displays.</w:t>
      </w:r>
    </w:p>
    <w:p w:rsidR="00406BBC" w:rsidRPr="00C82EA5" w:rsidRDefault="00406BBC" w:rsidP="00C82EA5">
      <w:pPr>
        <w:pStyle w:val="ListNumber"/>
      </w:pPr>
      <w:r w:rsidRPr="00C82EA5">
        <w:t>Click</w:t>
      </w:r>
      <w:r w:rsidRPr="00C82EA5">
        <w:rPr>
          <w:rStyle w:val="SpecialBold"/>
        </w:rPr>
        <w:t xml:space="preserve"> OK</w:t>
      </w:r>
      <w:r w:rsidRPr="00C82EA5">
        <w:t>.</w:t>
      </w:r>
    </w:p>
    <w:p w:rsidR="00406BBC" w:rsidRPr="00C82EA5" w:rsidRDefault="00406BBC" w:rsidP="00C82EA5">
      <w:pPr>
        <w:pStyle w:val="MiniTOCItem"/>
      </w:pPr>
    </w:p>
    <w:p w:rsidR="00406BBC" w:rsidRPr="00C82EA5" w:rsidRDefault="00406BBC" w:rsidP="0091691F">
      <w:pPr>
        <w:pStyle w:val="AllowPageBreak"/>
        <w:numPr>
          <w:ilvl w:val="0"/>
          <w:numId w:val="46"/>
        </w:numPr>
      </w:pPr>
    </w:p>
    <w:bookmarkStart w:id="59" w:name="O_7525"/>
    <w:bookmarkEnd w:id="59"/>
    <w:p w:rsidR="00406BBC" w:rsidRPr="00C82EA5" w:rsidRDefault="00406BBC" w:rsidP="00C82EA5">
      <w:pPr>
        <w:pStyle w:val="Heading2"/>
      </w:pPr>
      <w:r w:rsidRPr="00C82EA5">
        <w:fldChar w:fldCharType="begin"/>
      </w:r>
      <w:r w:rsidR="00C82EA5">
        <w:instrText>XE "Exporting Reports"</w:instrText>
      </w:r>
      <w:r w:rsidRPr="00C82EA5">
        <w:fldChar w:fldCharType="end"/>
      </w:r>
      <w:bookmarkStart w:id="60" w:name="_Toc371008364"/>
      <w:r w:rsidRPr="00C82EA5">
        <w:t>Exporting Reports</w:t>
      </w:r>
      <w:bookmarkEnd w:id="60"/>
    </w:p>
    <w:p w:rsidR="00406BBC" w:rsidRPr="00C82EA5" w:rsidRDefault="00406BBC" w:rsidP="00C82EA5">
      <w:pPr>
        <w:pStyle w:val="BodyText"/>
      </w:pPr>
      <w:r w:rsidRPr="00C82EA5">
        <w:t xml:space="preserve">You can export a report that you are currently working on or have previously memorized. </w:t>
      </w:r>
    </w:p>
    <w:p w:rsidR="00406BBC" w:rsidRPr="00C82EA5" w:rsidRDefault="00406BBC" w:rsidP="00C82EA5">
      <w:pPr>
        <w:pStyle w:val="ProcedureIntro"/>
      </w:pPr>
      <w:r w:rsidRPr="00C82EA5">
        <w:t>To export a report:</w:t>
      </w:r>
    </w:p>
    <w:p w:rsidR="00406BBC" w:rsidRPr="00C82EA5" w:rsidRDefault="00406BBC" w:rsidP="00406BBC">
      <w:pPr>
        <w:pStyle w:val="ListNumber"/>
        <w:numPr>
          <w:ilvl w:val="0"/>
          <w:numId w:val="27"/>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 xml:space="preserve">) and </w:t>
      </w:r>
      <w:r w:rsidRPr="00C82EA5">
        <w:rPr>
          <w:rStyle w:val="HotSpot"/>
        </w:rPr>
        <w:t>generate a report</w:t>
      </w:r>
      <w:bookmarkStart w:id="61" w:name="H_7479"/>
      <w:bookmarkEnd w:id="61"/>
      <w:r w:rsidRPr="00C82EA5">
        <w:t xml:space="preserve"> (see "</w:t>
      </w:r>
      <w:hyperlink w:anchor="O_7461" w:history="1">
        <w:r w:rsidRPr="00C82EA5">
          <w:rPr>
            <w:rStyle w:val="HotSpot"/>
          </w:rPr>
          <w:t>Generating Reports</w:t>
        </w:r>
      </w:hyperlink>
      <w:r w:rsidRPr="00C82EA5">
        <w:t xml:space="preserve">" on page </w:t>
      </w:r>
      <w:r w:rsidRPr="00C82EA5">
        <w:rPr>
          <w:color w:val="000000"/>
          <w:szCs w:val="24"/>
        </w:rPr>
        <w:fldChar w:fldCharType="begin"/>
      </w:r>
      <w:r w:rsidR="00C82EA5">
        <w:rPr>
          <w:color w:val="000000"/>
          <w:szCs w:val="24"/>
        </w:rPr>
        <w:instrText>PAGEREF O_7461 \h</w:instrText>
      </w:r>
      <w:r w:rsidRPr="00C82EA5">
        <w:rPr>
          <w:color w:val="000000"/>
          <w:szCs w:val="24"/>
        </w:rPr>
      </w:r>
      <w:r w:rsidRPr="00C82EA5">
        <w:rPr>
          <w:color w:val="000000"/>
          <w:szCs w:val="24"/>
        </w:rPr>
        <w:fldChar w:fldCharType="separate"/>
      </w:r>
      <w:r w:rsidR="0078523A">
        <w:rPr>
          <w:noProof/>
          <w:color w:val="000000"/>
          <w:szCs w:val="24"/>
        </w:rPr>
        <w:t>19</w:t>
      </w:r>
      <w:r w:rsidRPr="00C82EA5">
        <w:rPr>
          <w:color w:val="000000"/>
          <w:szCs w:val="24"/>
        </w:rPr>
        <w:fldChar w:fldCharType="end"/>
      </w:r>
      <w:r w:rsidRPr="00C82EA5">
        <w:t>).</w:t>
      </w:r>
    </w:p>
    <w:p w:rsidR="00406BBC" w:rsidRPr="00C82EA5" w:rsidRDefault="00406BBC" w:rsidP="00C82EA5">
      <w:pPr>
        <w:pStyle w:val="ListNumber"/>
        <w:keepNext/>
      </w:pPr>
      <w:r w:rsidRPr="00C82EA5">
        <w:t xml:space="preserve">On the report option toolbar, click the </w:t>
      </w:r>
      <w:r w:rsidRPr="00C82EA5">
        <w:rPr>
          <w:rStyle w:val="SpecialBold"/>
        </w:rPr>
        <w:t xml:space="preserve">Export </w:t>
      </w:r>
      <w:bookmarkStart w:id="62" w:name="O_1569"/>
      <w:r w:rsidR="0091691F">
        <w:rPr>
          <w:rFonts w:ascii="Arial Narrow" w:hAnsi="Arial Narrow"/>
          <w:b/>
          <w:noProof/>
        </w:rPr>
        <w:drawing>
          <wp:inline distT="0" distB="0" distL="0" distR="0" wp14:anchorId="6E153887" wp14:editId="3F2688FB">
            <wp:extent cx="135255" cy="876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5255" cy="87630"/>
                    </a:xfrm>
                    <a:prstGeom prst="rect">
                      <a:avLst/>
                    </a:prstGeom>
                    <a:noFill/>
                    <a:ln>
                      <a:noFill/>
                    </a:ln>
                  </pic:spPr>
                </pic:pic>
              </a:graphicData>
            </a:graphic>
          </wp:inline>
        </w:drawing>
      </w:r>
      <w:bookmarkEnd w:id="62"/>
      <w:r w:rsidRPr="00C82EA5">
        <w:rPr>
          <w:rStyle w:val="SpecialBold"/>
        </w:rPr>
        <w:t xml:space="preserve"> </w:t>
      </w:r>
      <w:r w:rsidRPr="00C82EA5">
        <w:t>button</w:t>
      </w:r>
    </w:p>
    <w:p w:rsidR="00406BBC" w:rsidRPr="00C82EA5" w:rsidRDefault="00406BBC" w:rsidP="00C82EA5">
      <w:pPr>
        <w:pStyle w:val="ListNumber"/>
      </w:pPr>
      <w:r w:rsidRPr="00C82EA5">
        <w:t>Select one of the following formats to export your report to:</w:t>
      </w:r>
    </w:p>
    <w:p w:rsidR="00406BBC" w:rsidRPr="00C82EA5" w:rsidRDefault="00406BBC" w:rsidP="00C82EA5">
      <w:pPr>
        <w:pStyle w:val="ListBullet2"/>
      </w:pPr>
      <w:r w:rsidRPr="00C82EA5">
        <w:rPr>
          <w:rStyle w:val="SpecialBold"/>
        </w:rPr>
        <w:t>.xml file with report data</w:t>
      </w:r>
    </w:p>
    <w:p w:rsidR="00406BBC" w:rsidRPr="00C82EA5" w:rsidRDefault="00406BBC" w:rsidP="00C82EA5">
      <w:pPr>
        <w:pStyle w:val="ListBullet2"/>
      </w:pPr>
      <w:r w:rsidRPr="00C82EA5">
        <w:rPr>
          <w:rStyle w:val="SpecialBold"/>
        </w:rPr>
        <w:t>.csv (comma delimited)</w:t>
      </w:r>
    </w:p>
    <w:p w:rsidR="00406BBC" w:rsidRPr="00C82EA5" w:rsidRDefault="00406BBC" w:rsidP="00C82EA5">
      <w:pPr>
        <w:pStyle w:val="ListBullet2"/>
      </w:pPr>
      <w:r w:rsidRPr="00C82EA5">
        <w:rPr>
          <w:rStyle w:val="SpecialBold"/>
        </w:rPr>
        <w:t>.pdf</w:t>
      </w:r>
    </w:p>
    <w:p w:rsidR="00406BBC" w:rsidRPr="00C82EA5" w:rsidRDefault="00406BBC" w:rsidP="00C82EA5">
      <w:pPr>
        <w:pStyle w:val="ListBullet2"/>
      </w:pPr>
      <w:r w:rsidRPr="00C82EA5">
        <w:rPr>
          <w:rStyle w:val="SpecialBold"/>
        </w:rPr>
        <w:t>.</w:t>
      </w:r>
      <w:proofErr w:type="spellStart"/>
      <w:r w:rsidRPr="00C82EA5">
        <w:rPr>
          <w:rStyle w:val="SpecialBold"/>
        </w:rPr>
        <w:t>mhtml</w:t>
      </w:r>
      <w:proofErr w:type="spellEnd"/>
      <w:r w:rsidRPr="00C82EA5">
        <w:rPr>
          <w:rStyle w:val="SpecialBold"/>
        </w:rPr>
        <w:t xml:space="preserve"> (web archive)</w:t>
      </w:r>
    </w:p>
    <w:p w:rsidR="00406BBC" w:rsidRPr="00C82EA5" w:rsidRDefault="00406BBC" w:rsidP="00C82EA5">
      <w:pPr>
        <w:pStyle w:val="ListBullet2"/>
      </w:pPr>
      <w:r w:rsidRPr="00C82EA5">
        <w:rPr>
          <w:rStyle w:val="SpecialBold"/>
        </w:rPr>
        <w:t>.</w:t>
      </w:r>
      <w:proofErr w:type="spellStart"/>
      <w:r w:rsidRPr="00C82EA5">
        <w:rPr>
          <w:rStyle w:val="SpecialBold"/>
        </w:rPr>
        <w:t>xls</w:t>
      </w:r>
      <w:proofErr w:type="spellEnd"/>
      <w:r w:rsidRPr="00C82EA5">
        <w:rPr>
          <w:rStyle w:val="SpecialBold"/>
        </w:rPr>
        <w:t xml:space="preserve"> or .</w:t>
      </w:r>
      <w:proofErr w:type="spellStart"/>
      <w:r w:rsidRPr="00C82EA5">
        <w:rPr>
          <w:rStyle w:val="SpecialBold"/>
        </w:rPr>
        <w:t>xlsx</w:t>
      </w:r>
      <w:proofErr w:type="spellEnd"/>
    </w:p>
    <w:p w:rsidR="00406BBC" w:rsidRPr="00C82EA5" w:rsidRDefault="00406BBC" w:rsidP="00C82EA5">
      <w:pPr>
        <w:pStyle w:val="ListBullet2"/>
      </w:pPr>
      <w:r w:rsidRPr="00C82EA5">
        <w:rPr>
          <w:rStyle w:val="SpecialBold"/>
        </w:rPr>
        <w:t>.tiff</w:t>
      </w:r>
    </w:p>
    <w:p w:rsidR="00406BBC" w:rsidRPr="00C82EA5" w:rsidRDefault="00406BBC" w:rsidP="00C82EA5">
      <w:pPr>
        <w:pStyle w:val="ListBullet2"/>
      </w:pPr>
      <w:r w:rsidRPr="00C82EA5">
        <w:rPr>
          <w:rStyle w:val="SpecialBold"/>
        </w:rPr>
        <w:t>.doc or .</w:t>
      </w:r>
      <w:proofErr w:type="spellStart"/>
      <w:r w:rsidRPr="00C82EA5">
        <w:rPr>
          <w:rStyle w:val="SpecialBold"/>
        </w:rPr>
        <w:t>docx</w:t>
      </w:r>
      <w:proofErr w:type="spellEnd"/>
    </w:p>
    <w:p w:rsidR="00406BBC" w:rsidRPr="00C82EA5" w:rsidRDefault="00406BBC" w:rsidP="00C82EA5">
      <w:pPr>
        <w:pStyle w:val="ListContinue"/>
        <w:keepNext/>
      </w:pPr>
      <w:r w:rsidRPr="00C82EA5">
        <w:t xml:space="preserve">The </w:t>
      </w:r>
      <w:r w:rsidRPr="00C82EA5">
        <w:rPr>
          <w:rStyle w:val="Emphasis"/>
        </w:rPr>
        <w:t>File Download</w:t>
      </w:r>
      <w:r w:rsidRPr="00C82EA5">
        <w:t xml:space="preserve"> dialog box displays.</w:t>
      </w:r>
    </w:p>
    <w:p w:rsidR="00406BBC" w:rsidRPr="00C82EA5" w:rsidRDefault="00406BBC" w:rsidP="00C82EA5">
      <w:pPr>
        <w:pStyle w:val="ListNumber"/>
      </w:pPr>
      <w:r w:rsidRPr="00C82EA5">
        <w:t xml:space="preserve">Click </w:t>
      </w:r>
      <w:r w:rsidRPr="00C82EA5">
        <w:rPr>
          <w:rStyle w:val="SpecialBold"/>
        </w:rPr>
        <w:t>Save</w:t>
      </w:r>
      <w:r w:rsidRPr="00C82EA5">
        <w:t>.</w:t>
      </w:r>
    </w:p>
    <w:p w:rsidR="00406BBC" w:rsidRPr="00C82EA5" w:rsidRDefault="00406BBC" w:rsidP="00C82EA5">
      <w:pPr>
        <w:pStyle w:val="ListContinue"/>
        <w:keepNext/>
      </w:pPr>
      <w:r w:rsidRPr="00C82EA5">
        <w:t>The</w:t>
      </w:r>
      <w:r w:rsidRPr="00C82EA5">
        <w:rPr>
          <w:rStyle w:val="Emphasis"/>
        </w:rPr>
        <w:t xml:space="preserve"> Save As</w:t>
      </w:r>
      <w:r w:rsidRPr="00C82EA5">
        <w:t xml:space="preserve"> dialog box displays.</w:t>
      </w:r>
    </w:p>
    <w:p w:rsidR="00406BBC" w:rsidRPr="00C82EA5" w:rsidRDefault="00406BBC" w:rsidP="00C82EA5">
      <w:pPr>
        <w:pStyle w:val="ListNumber"/>
      </w:pPr>
      <w:r w:rsidRPr="00C82EA5">
        <w:t>If needed, change the file name, browse and select a location.</w:t>
      </w:r>
    </w:p>
    <w:p w:rsidR="00406BBC" w:rsidRPr="00C82EA5" w:rsidRDefault="00406BBC" w:rsidP="00C82EA5">
      <w:pPr>
        <w:pStyle w:val="ListNumber"/>
      </w:pPr>
      <w:r w:rsidRPr="00C82EA5">
        <w:t xml:space="preserve">Click </w:t>
      </w:r>
      <w:r w:rsidRPr="00C82EA5">
        <w:rPr>
          <w:rStyle w:val="SpecialBold"/>
        </w:rPr>
        <w:t>Save</w:t>
      </w:r>
      <w:r w:rsidRPr="00C82EA5">
        <w:t>.</w:t>
      </w:r>
    </w:p>
    <w:p w:rsidR="00406BBC" w:rsidRPr="00C82EA5" w:rsidRDefault="00406BBC" w:rsidP="0091691F">
      <w:pPr>
        <w:pStyle w:val="AllowPageBreak"/>
        <w:numPr>
          <w:ilvl w:val="0"/>
          <w:numId w:val="47"/>
        </w:numPr>
      </w:pPr>
    </w:p>
    <w:p w:rsidR="001D3B27" w:rsidRDefault="001D3B27">
      <w:pPr>
        <w:keepNext w:val="0"/>
        <w:keepLines w:val="0"/>
        <w:rPr>
          <w:b/>
          <w:i/>
          <w:color w:val="0099D8"/>
          <w:sz w:val="44"/>
          <w:lang w:val="en-AU"/>
        </w:rPr>
      </w:pPr>
      <w:bookmarkStart w:id="63" w:name="O_7526"/>
      <w:bookmarkEnd w:id="63"/>
      <w:r>
        <w:br w:type="page"/>
      </w:r>
    </w:p>
    <w:p w:rsidR="00406BBC" w:rsidRPr="00C82EA5" w:rsidRDefault="00406BBC" w:rsidP="00C82EA5">
      <w:pPr>
        <w:pStyle w:val="Heading2"/>
      </w:pPr>
      <w:r w:rsidRPr="00C82EA5">
        <w:lastRenderedPageBreak/>
        <w:fldChar w:fldCharType="begin"/>
      </w:r>
      <w:r w:rsidR="00C82EA5">
        <w:instrText>XE "Printing Reports"</w:instrText>
      </w:r>
      <w:r w:rsidRPr="00C82EA5">
        <w:fldChar w:fldCharType="end"/>
      </w:r>
      <w:bookmarkStart w:id="64" w:name="_Toc371008365"/>
      <w:r w:rsidRPr="00C82EA5">
        <w:t>Printing Reports</w:t>
      </w:r>
      <w:bookmarkEnd w:id="64"/>
    </w:p>
    <w:p w:rsidR="00406BBC" w:rsidRPr="00C82EA5" w:rsidRDefault="00406BBC" w:rsidP="00C82EA5">
      <w:pPr>
        <w:pStyle w:val="BodyText"/>
      </w:pPr>
      <w:r w:rsidRPr="00C82EA5">
        <w:t xml:space="preserve">You can print a report that you are currently working on or have previously memorized. </w:t>
      </w:r>
    </w:p>
    <w:p w:rsidR="00406BBC" w:rsidRPr="00C82EA5" w:rsidRDefault="00406BBC" w:rsidP="00C82EA5">
      <w:pPr>
        <w:pStyle w:val="ProcedureIntro"/>
      </w:pPr>
      <w:r w:rsidRPr="00C82EA5">
        <w:t>To print a report:</w:t>
      </w:r>
    </w:p>
    <w:p w:rsidR="00406BBC" w:rsidRPr="00C82EA5" w:rsidRDefault="00406BBC" w:rsidP="00406BBC">
      <w:pPr>
        <w:pStyle w:val="ListNumber"/>
        <w:numPr>
          <w:ilvl w:val="0"/>
          <w:numId w:val="28"/>
        </w:numPr>
      </w:pPr>
      <w:r w:rsidRPr="00C82EA5">
        <w:rPr>
          <w:rStyle w:val="HotSpot"/>
        </w:rPr>
        <w:t xml:space="preserve">Log on to </w:t>
      </w:r>
      <w:r w:rsidR="001D3B27">
        <w:rPr>
          <w:rStyle w:val="HotSpot"/>
        </w:rPr>
        <w:t>ABC</w:t>
      </w:r>
      <w:r w:rsidRPr="00C82EA5">
        <w:rPr>
          <w:rStyle w:val="HotSpot"/>
        </w:rPr>
        <w:t xml:space="preserve"> </w:t>
      </w:r>
      <w:r w:rsidR="001D3B27">
        <w:rPr>
          <w:rStyle w:val="HotSpot"/>
        </w:rPr>
        <w:t>XXX</w:t>
      </w:r>
      <w:r w:rsidRPr="00C82EA5">
        <w:rPr>
          <w:rStyle w:val="HotSpot"/>
        </w:rPr>
        <w:t>s portal</w:t>
      </w:r>
      <w:bookmarkStart w:id="65" w:name="H_7528"/>
      <w:bookmarkEnd w:id="65"/>
      <w:r w:rsidRPr="00C82EA5">
        <w:t xml:space="preserve"> (see "</w:t>
      </w:r>
      <w:hyperlink w:anchor="O_1633" w:history="1">
        <w:r w:rsidRPr="00C82EA5">
          <w:rPr>
            <w:rStyle w:val="HotSpot"/>
          </w:rPr>
          <w:t xml:space="preserve">Accessing the </w:t>
        </w:r>
        <w:r w:rsidR="001D3B27">
          <w:rPr>
            <w:rStyle w:val="HotSpot"/>
          </w:rPr>
          <w:t>XXX</w:t>
        </w:r>
        <w:r w:rsidRPr="00C82EA5">
          <w:rPr>
            <w:rStyle w:val="HotSpot"/>
          </w:rPr>
          <w:t xml:space="preserve"> Reporting Portal</w:t>
        </w:r>
      </w:hyperlink>
      <w:r w:rsidRPr="00C82EA5">
        <w:t xml:space="preserve">" on page </w:t>
      </w:r>
      <w:r w:rsidRPr="00C82EA5">
        <w:rPr>
          <w:color w:val="000000"/>
          <w:szCs w:val="24"/>
        </w:rPr>
        <w:fldChar w:fldCharType="begin"/>
      </w:r>
      <w:r w:rsidR="00C82EA5">
        <w:rPr>
          <w:color w:val="000000"/>
          <w:szCs w:val="24"/>
        </w:rPr>
        <w:instrText>PAGEREF O_1633 \h</w:instrText>
      </w:r>
      <w:r w:rsidRPr="00C82EA5">
        <w:rPr>
          <w:color w:val="000000"/>
          <w:szCs w:val="24"/>
        </w:rPr>
      </w:r>
      <w:r w:rsidRPr="00C82EA5">
        <w:rPr>
          <w:color w:val="000000"/>
          <w:szCs w:val="24"/>
        </w:rPr>
        <w:fldChar w:fldCharType="separate"/>
      </w:r>
      <w:r w:rsidR="0078523A">
        <w:rPr>
          <w:noProof/>
          <w:color w:val="000000"/>
          <w:szCs w:val="24"/>
        </w:rPr>
        <w:t>9</w:t>
      </w:r>
      <w:r w:rsidRPr="00C82EA5">
        <w:rPr>
          <w:color w:val="000000"/>
          <w:szCs w:val="24"/>
        </w:rPr>
        <w:fldChar w:fldCharType="end"/>
      </w:r>
      <w:r w:rsidRPr="00C82EA5">
        <w:t xml:space="preserve">) and </w:t>
      </w:r>
      <w:r w:rsidRPr="00C82EA5">
        <w:rPr>
          <w:rStyle w:val="HotSpot"/>
        </w:rPr>
        <w:t>generate a report</w:t>
      </w:r>
      <w:bookmarkStart w:id="66" w:name="H_7527"/>
      <w:bookmarkEnd w:id="66"/>
      <w:r w:rsidRPr="00C82EA5">
        <w:t xml:space="preserve"> (see "</w:t>
      </w:r>
      <w:hyperlink w:anchor="O_7461" w:history="1">
        <w:r w:rsidRPr="00C82EA5">
          <w:rPr>
            <w:rStyle w:val="HotSpot"/>
          </w:rPr>
          <w:t>Generating Reports</w:t>
        </w:r>
      </w:hyperlink>
      <w:r w:rsidRPr="00C82EA5">
        <w:t xml:space="preserve">" on page </w:t>
      </w:r>
      <w:r w:rsidRPr="00C82EA5">
        <w:rPr>
          <w:color w:val="000000"/>
          <w:szCs w:val="24"/>
        </w:rPr>
        <w:fldChar w:fldCharType="begin"/>
      </w:r>
      <w:r w:rsidR="00C82EA5">
        <w:rPr>
          <w:color w:val="000000"/>
          <w:szCs w:val="24"/>
        </w:rPr>
        <w:instrText>PAGEREF O_7461 \h</w:instrText>
      </w:r>
      <w:r w:rsidRPr="00C82EA5">
        <w:rPr>
          <w:color w:val="000000"/>
          <w:szCs w:val="24"/>
        </w:rPr>
      </w:r>
      <w:r w:rsidRPr="00C82EA5">
        <w:rPr>
          <w:color w:val="000000"/>
          <w:szCs w:val="24"/>
        </w:rPr>
        <w:fldChar w:fldCharType="separate"/>
      </w:r>
      <w:r w:rsidR="0078523A">
        <w:rPr>
          <w:noProof/>
          <w:color w:val="000000"/>
          <w:szCs w:val="24"/>
        </w:rPr>
        <w:t>19</w:t>
      </w:r>
      <w:r w:rsidRPr="00C82EA5">
        <w:rPr>
          <w:color w:val="000000"/>
          <w:szCs w:val="24"/>
        </w:rPr>
        <w:fldChar w:fldCharType="end"/>
      </w:r>
      <w:r w:rsidRPr="00C82EA5">
        <w:t>).</w:t>
      </w:r>
    </w:p>
    <w:p w:rsidR="00406BBC" w:rsidRPr="00C82EA5" w:rsidRDefault="00406BBC" w:rsidP="00C82EA5">
      <w:pPr>
        <w:pStyle w:val="ListNumber"/>
        <w:keepNext/>
      </w:pPr>
      <w:r w:rsidRPr="00C82EA5">
        <w:t xml:space="preserve">On the report option toolbar, click the </w:t>
      </w:r>
      <w:r w:rsidRPr="00C82EA5">
        <w:rPr>
          <w:rStyle w:val="SpecialBold"/>
        </w:rPr>
        <w:t xml:space="preserve">Print </w:t>
      </w:r>
      <w:bookmarkStart w:id="67" w:name="O_1554"/>
      <w:r w:rsidR="0091691F">
        <w:rPr>
          <w:rFonts w:ascii="Arial Narrow" w:hAnsi="Arial Narrow"/>
          <w:b/>
          <w:noProof/>
        </w:rPr>
        <w:drawing>
          <wp:inline distT="0" distB="0" distL="0" distR="0" wp14:anchorId="1693F19D" wp14:editId="44A8C20B">
            <wp:extent cx="87630" cy="8763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bookmarkEnd w:id="67"/>
      <w:r w:rsidRPr="00C82EA5">
        <w:rPr>
          <w:rStyle w:val="SpecialBold"/>
        </w:rPr>
        <w:t xml:space="preserve"> </w:t>
      </w:r>
      <w:r w:rsidRPr="00C82EA5">
        <w:t>button.</w:t>
      </w:r>
    </w:p>
    <w:p w:rsidR="00406BBC" w:rsidRPr="00C82EA5" w:rsidRDefault="00406BBC" w:rsidP="00C82EA5">
      <w:pPr>
        <w:pStyle w:val="ListNumber"/>
      </w:pPr>
      <w:r w:rsidRPr="00C82EA5">
        <w:t xml:space="preserve">If prompted, install </w:t>
      </w:r>
      <w:r w:rsidRPr="00C82EA5">
        <w:rPr>
          <w:rStyle w:val="SpecialBold"/>
        </w:rPr>
        <w:t>SQL Server Reporting Services 2008</w:t>
      </w:r>
      <w:r w:rsidRPr="00C82EA5">
        <w:t xml:space="preserve"> to generate the printout.</w:t>
      </w:r>
    </w:p>
    <w:p w:rsidR="00406BBC" w:rsidRPr="00C82EA5" w:rsidRDefault="00406BBC" w:rsidP="00C82EA5">
      <w:pPr>
        <w:pStyle w:val="ListContinue"/>
        <w:keepNext/>
      </w:pPr>
      <w:r w:rsidRPr="00C82EA5">
        <w:t xml:space="preserve">The </w:t>
      </w:r>
      <w:r w:rsidRPr="00C82EA5">
        <w:rPr>
          <w:rStyle w:val="Emphasis"/>
        </w:rPr>
        <w:t>Print Dialog</w:t>
      </w:r>
      <w:r w:rsidRPr="00C82EA5">
        <w:t xml:space="preserve"> box displays.</w:t>
      </w:r>
    </w:p>
    <w:p w:rsidR="00406BBC" w:rsidRPr="00C82EA5" w:rsidRDefault="00406BBC" w:rsidP="00C82EA5">
      <w:pPr>
        <w:pStyle w:val="ListNumber"/>
      </w:pPr>
      <w:r w:rsidRPr="00C82EA5">
        <w:t>Select a printer and any other option as needed.</w:t>
      </w:r>
    </w:p>
    <w:p w:rsidR="00406BBC" w:rsidRPr="00C82EA5" w:rsidRDefault="00406BBC" w:rsidP="00C82EA5">
      <w:pPr>
        <w:pStyle w:val="ListNumber"/>
      </w:pPr>
      <w:r w:rsidRPr="00C82EA5">
        <w:t xml:space="preserve">Click </w:t>
      </w:r>
      <w:r w:rsidRPr="00C82EA5">
        <w:rPr>
          <w:rStyle w:val="SpecialBold"/>
        </w:rPr>
        <w:t>OK</w:t>
      </w:r>
      <w:r w:rsidRPr="00C82EA5">
        <w:t>.</w:t>
      </w:r>
    </w:p>
    <w:p w:rsidR="00406BBC" w:rsidRPr="00C82EA5" w:rsidRDefault="00406BBC" w:rsidP="00C82EA5"/>
    <w:p w:rsidR="00406BBC" w:rsidRPr="00C82EA5" w:rsidRDefault="00406BBC" w:rsidP="00C82EA5">
      <w:pPr>
        <w:sectPr w:rsidR="00406BBC" w:rsidRPr="00C82EA5" w:rsidSect="00C82EA5">
          <w:headerReference w:type="even" r:id="rId42"/>
          <w:headerReference w:type="default" r:id="rId43"/>
          <w:footerReference w:type="even" r:id="rId44"/>
          <w:footerReference w:type="default" r:id="rId45"/>
          <w:type w:val="oddPage"/>
          <w:pgSz w:w="12242" w:h="15842"/>
          <w:pgMar w:top="1418" w:right="1418" w:bottom="1418" w:left="1798" w:header="992" w:footer="992" w:gutter="0"/>
          <w:cols w:space="720"/>
          <w:noEndnote/>
          <w:docGrid w:linePitch="299"/>
        </w:sectPr>
      </w:pPr>
    </w:p>
    <w:p w:rsidR="00406BBC" w:rsidRPr="00C82EA5" w:rsidRDefault="00406BBC" w:rsidP="00C82EA5">
      <w:pPr>
        <w:pStyle w:val="Heading1"/>
        <w:framePr w:wrap="notBeside"/>
      </w:pPr>
      <w:bookmarkStart w:id="68" w:name="_Toc371008366"/>
      <w:r w:rsidRPr="00C82EA5">
        <w:lastRenderedPageBreak/>
        <w:t>Index</w:t>
      </w:r>
      <w:bookmarkEnd w:id="68"/>
    </w:p>
    <w:bookmarkStart w:id="69" w:name="O_1231"/>
    <w:bookmarkEnd w:id="69"/>
    <w:p w:rsidR="0078523A" w:rsidRPr="00406BBC" w:rsidRDefault="00406BBC">
      <w:pPr>
        <w:pStyle w:val="IndexHeading"/>
        <w:tabs>
          <w:tab w:val="right" w:leader="dot" w:pos="4333"/>
        </w:tabs>
        <w:rPr>
          <w:rFonts w:ascii="Calibri" w:hAnsi="Calibri"/>
          <w:b w:val="0"/>
          <w:bCs/>
          <w:noProof/>
        </w:rPr>
      </w:pPr>
      <w:r w:rsidRPr="00C82EA5">
        <w:fldChar w:fldCharType="begin"/>
      </w:r>
      <w:r w:rsidR="00C82EA5">
        <w:instrText>INDEX \e " • " \h "A" \z "1033" \* MERGEFORMAT</w:instrText>
      </w:r>
      <w:r w:rsidRPr="00C82EA5">
        <w:fldChar w:fldCharType="separate"/>
      </w:r>
      <w:r w:rsidR="0078523A">
        <w:rPr>
          <w:noProof/>
        </w:rPr>
        <w:t>A</w:t>
      </w:r>
    </w:p>
    <w:p w:rsidR="0078523A" w:rsidRDefault="0078523A">
      <w:pPr>
        <w:pStyle w:val="Index1"/>
        <w:tabs>
          <w:tab w:val="right" w:leader="dot" w:pos="4333"/>
        </w:tabs>
        <w:rPr>
          <w:noProof/>
        </w:rPr>
      </w:pPr>
      <w:r>
        <w:rPr>
          <w:noProof/>
        </w:rPr>
        <w:t xml:space="preserve">Accessing the </w:t>
      </w:r>
      <w:r w:rsidR="001D3B27">
        <w:rPr>
          <w:noProof/>
        </w:rPr>
        <w:t>XXX</w:t>
      </w:r>
      <w:r>
        <w:rPr>
          <w:noProof/>
        </w:rPr>
        <w:t xml:space="preserve"> Reporting Portal • 9</w:t>
      </w:r>
    </w:p>
    <w:p w:rsidR="0078523A" w:rsidRDefault="0078523A">
      <w:pPr>
        <w:pStyle w:val="Index1"/>
        <w:tabs>
          <w:tab w:val="right" w:leader="dot" w:pos="4333"/>
        </w:tabs>
        <w:rPr>
          <w:noProof/>
        </w:rPr>
      </w:pPr>
      <w:r>
        <w:rPr>
          <w:noProof/>
        </w:rPr>
        <w:t>Assumptions • 7</w:t>
      </w:r>
    </w:p>
    <w:p w:rsidR="0078523A" w:rsidRPr="00406BBC" w:rsidRDefault="0078523A">
      <w:pPr>
        <w:pStyle w:val="IndexHeading"/>
        <w:tabs>
          <w:tab w:val="right" w:leader="dot" w:pos="4333"/>
        </w:tabs>
        <w:rPr>
          <w:rFonts w:ascii="Calibri" w:hAnsi="Calibri"/>
          <w:b w:val="0"/>
          <w:bCs/>
          <w:noProof/>
        </w:rPr>
      </w:pPr>
      <w:r>
        <w:rPr>
          <w:noProof/>
        </w:rPr>
        <w:t>C</w:t>
      </w:r>
    </w:p>
    <w:p w:rsidR="0078523A" w:rsidRDefault="0078523A">
      <w:pPr>
        <w:pStyle w:val="Index1"/>
        <w:tabs>
          <w:tab w:val="right" w:leader="dot" w:pos="4333"/>
        </w:tabs>
        <w:rPr>
          <w:noProof/>
        </w:rPr>
      </w:pPr>
      <w:r>
        <w:rPr>
          <w:noProof/>
        </w:rPr>
        <w:t>Changing Your Password • 14</w:t>
      </w:r>
    </w:p>
    <w:p w:rsidR="0078523A" w:rsidRDefault="0078523A">
      <w:pPr>
        <w:pStyle w:val="Index1"/>
        <w:tabs>
          <w:tab w:val="right" w:leader="dot" w:pos="4333"/>
        </w:tabs>
        <w:rPr>
          <w:noProof/>
        </w:rPr>
      </w:pPr>
      <w:r>
        <w:rPr>
          <w:noProof/>
        </w:rPr>
        <w:t>Configuration • 23</w:t>
      </w:r>
    </w:p>
    <w:p w:rsidR="0078523A" w:rsidRPr="00406BBC" w:rsidRDefault="0078523A">
      <w:pPr>
        <w:pStyle w:val="IndexHeading"/>
        <w:tabs>
          <w:tab w:val="right" w:leader="dot" w:pos="4333"/>
        </w:tabs>
        <w:rPr>
          <w:rFonts w:ascii="Calibri" w:hAnsi="Calibri"/>
          <w:b w:val="0"/>
          <w:bCs/>
          <w:noProof/>
        </w:rPr>
      </w:pPr>
      <w:r>
        <w:rPr>
          <w:noProof/>
        </w:rPr>
        <w:t>D</w:t>
      </w:r>
    </w:p>
    <w:p w:rsidR="0078523A" w:rsidRDefault="0078523A">
      <w:pPr>
        <w:pStyle w:val="Index1"/>
        <w:tabs>
          <w:tab w:val="right" w:leader="dot" w:pos="4333"/>
        </w:tabs>
        <w:rPr>
          <w:noProof/>
        </w:rPr>
      </w:pPr>
      <w:r>
        <w:rPr>
          <w:noProof/>
        </w:rPr>
        <w:t>Deleting Saved Reports • 31</w:t>
      </w:r>
    </w:p>
    <w:p w:rsidR="0078523A" w:rsidRDefault="0078523A">
      <w:pPr>
        <w:pStyle w:val="Index1"/>
        <w:tabs>
          <w:tab w:val="right" w:leader="dot" w:pos="4333"/>
        </w:tabs>
        <w:rPr>
          <w:noProof/>
        </w:rPr>
      </w:pPr>
      <w:r>
        <w:rPr>
          <w:noProof/>
        </w:rPr>
        <w:t>Document Revision History • 4</w:t>
      </w:r>
    </w:p>
    <w:p w:rsidR="0078523A" w:rsidRPr="00406BBC" w:rsidRDefault="0078523A">
      <w:pPr>
        <w:pStyle w:val="IndexHeading"/>
        <w:tabs>
          <w:tab w:val="right" w:leader="dot" w:pos="4333"/>
        </w:tabs>
        <w:rPr>
          <w:rFonts w:ascii="Calibri" w:hAnsi="Calibri"/>
          <w:b w:val="0"/>
          <w:bCs/>
          <w:noProof/>
        </w:rPr>
      </w:pPr>
      <w:r>
        <w:rPr>
          <w:noProof/>
        </w:rPr>
        <w:t>E</w:t>
      </w:r>
    </w:p>
    <w:p w:rsidR="0078523A" w:rsidRDefault="0078523A">
      <w:pPr>
        <w:pStyle w:val="Index1"/>
        <w:tabs>
          <w:tab w:val="right" w:leader="dot" w:pos="4333"/>
        </w:tabs>
        <w:rPr>
          <w:noProof/>
        </w:rPr>
      </w:pPr>
      <w:r>
        <w:rPr>
          <w:noProof/>
        </w:rPr>
        <w:t>Editing Memorized Reports • 29</w:t>
      </w:r>
    </w:p>
    <w:p w:rsidR="0078523A" w:rsidRDefault="0078523A">
      <w:pPr>
        <w:pStyle w:val="Index1"/>
        <w:tabs>
          <w:tab w:val="right" w:leader="dot" w:pos="4333"/>
        </w:tabs>
        <w:rPr>
          <w:noProof/>
        </w:rPr>
      </w:pPr>
      <w:r>
        <w:rPr>
          <w:noProof/>
        </w:rPr>
        <w:t>Exporting Reports • 32</w:t>
      </w:r>
    </w:p>
    <w:p w:rsidR="0078523A" w:rsidRPr="00406BBC" w:rsidRDefault="0078523A">
      <w:pPr>
        <w:pStyle w:val="IndexHeading"/>
        <w:tabs>
          <w:tab w:val="right" w:leader="dot" w:pos="4333"/>
        </w:tabs>
        <w:rPr>
          <w:rFonts w:ascii="Calibri" w:hAnsi="Calibri"/>
          <w:b w:val="0"/>
          <w:bCs/>
          <w:noProof/>
        </w:rPr>
      </w:pPr>
      <w:r>
        <w:rPr>
          <w:noProof/>
        </w:rPr>
        <w:t>F</w:t>
      </w:r>
    </w:p>
    <w:p w:rsidR="0078523A" w:rsidRDefault="0078523A">
      <w:pPr>
        <w:pStyle w:val="Index1"/>
        <w:tabs>
          <w:tab w:val="right" w:leader="dot" w:pos="4333"/>
        </w:tabs>
        <w:rPr>
          <w:noProof/>
        </w:rPr>
      </w:pPr>
      <w:r>
        <w:rPr>
          <w:noProof/>
        </w:rPr>
        <w:t>Flexible Date Reports • 23</w:t>
      </w:r>
    </w:p>
    <w:p w:rsidR="0078523A" w:rsidRDefault="0078523A">
      <w:pPr>
        <w:pStyle w:val="Index1"/>
        <w:tabs>
          <w:tab w:val="right" w:leader="dot" w:pos="4333"/>
        </w:tabs>
        <w:rPr>
          <w:noProof/>
        </w:rPr>
      </w:pPr>
      <w:r>
        <w:rPr>
          <w:noProof/>
        </w:rPr>
        <w:t>Forgotten Password • 10</w:t>
      </w:r>
    </w:p>
    <w:p w:rsidR="0078523A" w:rsidRPr="00406BBC" w:rsidRDefault="0078523A">
      <w:pPr>
        <w:pStyle w:val="IndexHeading"/>
        <w:tabs>
          <w:tab w:val="right" w:leader="dot" w:pos="4333"/>
        </w:tabs>
        <w:rPr>
          <w:rFonts w:ascii="Calibri" w:hAnsi="Calibri"/>
          <w:b w:val="0"/>
          <w:bCs/>
          <w:noProof/>
        </w:rPr>
      </w:pPr>
      <w:r>
        <w:rPr>
          <w:noProof/>
        </w:rPr>
        <w:t>G</w:t>
      </w:r>
    </w:p>
    <w:p w:rsidR="0078523A" w:rsidRDefault="0078523A">
      <w:pPr>
        <w:pStyle w:val="Index1"/>
        <w:tabs>
          <w:tab w:val="right" w:leader="dot" w:pos="4333"/>
        </w:tabs>
        <w:rPr>
          <w:noProof/>
        </w:rPr>
      </w:pPr>
      <w:r>
        <w:rPr>
          <w:noProof/>
        </w:rPr>
        <w:t>Generating Reports • 19</w:t>
      </w:r>
    </w:p>
    <w:p w:rsidR="0078523A" w:rsidRPr="00406BBC" w:rsidRDefault="0078523A">
      <w:pPr>
        <w:pStyle w:val="IndexHeading"/>
        <w:tabs>
          <w:tab w:val="right" w:leader="dot" w:pos="4333"/>
        </w:tabs>
        <w:rPr>
          <w:rFonts w:ascii="Calibri" w:hAnsi="Calibri"/>
          <w:b w:val="0"/>
          <w:bCs/>
          <w:noProof/>
        </w:rPr>
      </w:pPr>
      <w:r>
        <w:rPr>
          <w:noProof/>
        </w:rPr>
        <w:t>I</w:t>
      </w:r>
    </w:p>
    <w:p w:rsidR="0078523A" w:rsidRDefault="0078523A">
      <w:pPr>
        <w:pStyle w:val="Index1"/>
        <w:tabs>
          <w:tab w:val="right" w:leader="dot" w:pos="4333"/>
        </w:tabs>
        <w:rPr>
          <w:noProof/>
        </w:rPr>
      </w:pPr>
      <w:r>
        <w:rPr>
          <w:noProof/>
        </w:rPr>
        <w:t>Individual Detail Report • 27</w:t>
      </w:r>
    </w:p>
    <w:p w:rsidR="0078523A" w:rsidRDefault="0078523A">
      <w:pPr>
        <w:pStyle w:val="Index1"/>
        <w:tabs>
          <w:tab w:val="right" w:leader="dot" w:pos="4333"/>
        </w:tabs>
        <w:rPr>
          <w:noProof/>
        </w:rPr>
      </w:pPr>
      <w:r>
        <w:rPr>
          <w:noProof/>
        </w:rPr>
        <w:t>Individual Details Report • 17</w:t>
      </w:r>
    </w:p>
    <w:p w:rsidR="0078523A" w:rsidRDefault="0078523A">
      <w:pPr>
        <w:pStyle w:val="Index1"/>
        <w:tabs>
          <w:tab w:val="right" w:leader="dot" w:pos="4333"/>
        </w:tabs>
        <w:rPr>
          <w:noProof/>
        </w:rPr>
      </w:pPr>
      <w:r>
        <w:rPr>
          <w:noProof/>
        </w:rPr>
        <w:t>Individual Measures Report • 18</w:t>
      </w:r>
    </w:p>
    <w:p w:rsidR="0078523A" w:rsidRDefault="0078523A">
      <w:pPr>
        <w:pStyle w:val="Index1"/>
        <w:tabs>
          <w:tab w:val="right" w:leader="dot" w:pos="4333"/>
        </w:tabs>
        <w:rPr>
          <w:noProof/>
        </w:rPr>
      </w:pPr>
      <w:r>
        <w:rPr>
          <w:noProof/>
        </w:rPr>
        <w:t>Introduction • 7</w:t>
      </w:r>
    </w:p>
    <w:p w:rsidR="0078523A" w:rsidRPr="00406BBC" w:rsidRDefault="0078523A">
      <w:pPr>
        <w:pStyle w:val="IndexHeading"/>
        <w:tabs>
          <w:tab w:val="right" w:leader="dot" w:pos="4333"/>
        </w:tabs>
        <w:rPr>
          <w:rFonts w:ascii="Calibri" w:hAnsi="Calibri"/>
          <w:b w:val="0"/>
          <w:bCs/>
          <w:noProof/>
        </w:rPr>
      </w:pPr>
      <w:r>
        <w:rPr>
          <w:noProof/>
        </w:rPr>
        <w:t>L</w:t>
      </w:r>
    </w:p>
    <w:p w:rsidR="0078523A" w:rsidRDefault="0078523A">
      <w:pPr>
        <w:pStyle w:val="Index1"/>
        <w:tabs>
          <w:tab w:val="right" w:leader="dot" w:pos="4333"/>
        </w:tabs>
        <w:rPr>
          <w:noProof/>
        </w:rPr>
      </w:pPr>
      <w:r>
        <w:rPr>
          <w:noProof/>
        </w:rPr>
        <w:t>Logging Out • 15</w:t>
      </w:r>
    </w:p>
    <w:p w:rsidR="0078523A" w:rsidRPr="00406BBC" w:rsidRDefault="0078523A">
      <w:pPr>
        <w:pStyle w:val="IndexHeading"/>
        <w:tabs>
          <w:tab w:val="right" w:leader="dot" w:pos="4333"/>
        </w:tabs>
        <w:rPr>
          <w:rFonts w:ascii="Calibri" w:hAnsi="Calibri"/>
          <w:b w:val="0"/>
          <w:bCs/>
          <w:noProof/>
        </w:rPr>
      </w:pPr>
      <w:r>
        <w:rPr>
          <w:noProof/>
        </w:rPr>
        <w:t>O</w:t>
      </w:r>
    </w:p>
    <w:p w:rsidR="0078523A" w:rsidRDefault="0078523A">
      <w:pPr>
        <w:pStyle w:val="Index1"/>
        <w:tabs>
          <w:tab w:val="right" w:leader="dot" w:pos="4333"/>
        </w:tabs>
        <w:rPr>
          <w:noProof/>
        </w:rPr>
      </w:pPr>
      <w:r>
        <w:rPr>
          <w:noProof/>
        </w:rPr>
        <w:t>Overview • 8</w:t>
      </w:r>
    </w:p>
    <w:p w:rsidR="0078523A" w:rsidRPr="00406BBC" w:rsidRDefault="0078523A">
      <w:pPr>
        <w:pStyle w:val="IndexHeading"/>
        <w:tabs>
          <w:tab w:val="right" w:leader="dot" w:pos="4333"/>
        </w:tabs>
        <w:rPr>
          <w:rFonts w:ascii="Calibri" w:hAnsi="Calibri"/>
          <w:b w:val="0"/>
          <w:bCs/>
          <w:noProof/>
        </w:rPr>
      </w:pPr>
      <w:r>
        <w:rPr>
          <w:noProof/>
        </w:rPr>
        <w:t>P</w:t>
      </w:r>
    </w:p>
    <w:p w:rsidR="0078523A" w:rsidRDefault="0078523A">
      <w:pPr>
        <w:pStyle w:val="Index1"/>
        <w:tabs>
          <w:tab w:val="right" w:leader="dot" w:pos="4333"/>
        </w:tabs>
        <w:rPr>
          <w:noProof/>
        </w:rPr>
      </w:pPr>
      <w:r>
        <w:rPr>
          <w:noProof/>
        </w:rPr>
        <w:t>Printing Reports • 33</w:t>
      </w:r>
    </w:p>
    <w:p w:rsidR="0078523A" w:rsidRPr="00406BBC" w:rsidRDefault="0078523A">
      <w:pPr>
        <w:pStyle w:val="IndexHeading"/>
        <w:tabs>
          <w:tab w:val="right" w:leader="dot" w:pos="4333"/>
        </w:tabs>
        <w:rPr>
          <w:rFonts w:ascii="Calibri" w:hAnsi="Calibri"/>
          <w:b w:val="0"/>
          <w:bCs/>
          <w:noProof/>
        </w:rPr>
      </w:pPr>
      <w:r>
        <w:rPr>
          <w:noProof/>
        </w:rPr>
        <w:t>R</w:t>
      </w:r>
    </w:p>
    <w:p w:rsidR="0078523A" w:rsidRDefault="0078523A">
      <w:pPr>
        <w:pStyle w:val="Index1"/>
        <w:tabs>
          <w:tab w:val="right" w:leader="dot" w:pos="4333"/>
        </w:tabs>
        <w:rPr>
          <w:noProof/>
        </w:rPr>
      </w:pPr>
      <w:r>
        <w:rPr>
          <w:noProof/>
        </w:rPr>
        <w:t>Report Jobs • 25</w:t>
      </w:r>
    </w:p>
    <w:p w:rsidR="0078523A" w:rsidRDefault="0078523A">
      <w:pPr>
        <w:pStyle w:val="Index1"/>
        <w:tabs>
          <w:tab w:val="right" w:leader="dot" w:pos="4333"/>
        </w:tabs>
        <w:rPr>
          <w:noProof/>
        </w:rPr>
      </w:pPr>
      <w:r>
        <w:rPr>
          <w:noProof/>
        </w:rPr>
        <w:t>Report Options • 22</w:t>
      </w:r>
    </w:p>
    <w:p w:rsidR="0078523A" w:rsidRDefault="0078523A">
      <w:pPr>
        <w:pStyle w:val="Index1"/>
        <w:tabs>
          <w:tab w:val="right" w:leader="dot" w:pos="4333"/>
        </w:tabs>
        <w:rPr>
          <w:noProof/>
        </w:rPr>
      </w:pPr>
      <w:r>
        <w:rPr>
          <w:noProof/>
        </w:rPr>
        <w:t>Reports • 17, 26</w:t>
      </w:r>
    </w:p>
    <w:p w:rsidR="0078523A" w:rsidRDefault="0078523A">
      <w:pPr>
        <w:pStyle w:val="Index1"/>
        <w:tabs>
          <w:tab w:val="right" w:leader="dot" w:pos="4333"/>
        </w:tabs>
        <w:rPr>
          <w:noProof/>
        </w:rPr>
      </w:pPr>
      <w:r>
        <w:rPr>
          <w:noProof/>
        </w:rPr>
        <w:t>Requirements • 7</w:t>
      </w:r>
    </w:p>
    <w:p w:rsidR="0078523A" w:rsidRPr="00406BBC" w:rsidRDefault="0078523A">
      <w:pPr>
        <w:pStyle w:val="IndexHeading"/>
        <w:tabs>
          <w:tab w:val="right" w:leader="dot" w:pos="4333"/>
        </w:tabs>
        <w:rPr>
          <w:rFonts w:ascii="Calibri" w:hAnsi="Calibri"/>
          <w:b w:val="0"/>
          <w:bCs/>
          <w:noProof/>
        </w:rPr>
      </w:pPr>
      <w:r>
        <w:rPr>
          <w:noProof/>
        </w:rPr>
        <w:t>U</w:t>
      </w:r>
    </w:p>
    <w:p w:rsidR="0078523A" w:rsidRDefault="0078523A">
      <w:pPr>
        <w:pStyle w:val="Index1"/>
        <w:tabs>
          <w:tab w:val="right" w:leader="dot" w:pos="4333"/>
        </w:tabs>
        <w:rPr>
          <w:noProof/>
        </w:rPr>
      </w:pPr>
      <w:r>
        <w:rPr>
          <w:noProof/>
        </w:rPr>
        <w:t>Updating Your Profile • 13</w:t>
      </w:r>
    </w:p>
    <w:p w:rsidR="0078523A" w:rsidRPr="00406BBC" w:rsidRDefault="0078523A">
      <w:pPr>
        <w:pStyle w:val="IndexHeading"/>
        <w:tabs>
          <w:tab w:val="right" w:leader="dot" w:pos="4333"/>
        </w:tabs>
        <w:rPr>
          <w:rFonts w:ascii="Calibri" w:hAnsi="Calibri"/>
          <w:b w:val="0"/>
          <w:bCs/>
          <w:noProof/>
        </w:rPr>
      </w:pPr>
      <w:r>
        <w:rPr>
          <w:noProof/>
        </w:rPr>
        <w:t>V</w:t>
      </w:r>
    </w:p>
    <w:p w:rsidR="0078523A" w:rsidRDefault="0078523A">
      <w:pPr>
        <w:pStyle w:val="Index1"/>
        <w:tabs>
          <w:tab w:val="right" w:leader="dot" w:pos="4333"/>
        </w:tabs>
        <w:rPr>
          <w:noProof/>
        </w:rPr>
      </w:pPr>
      <w:r>
        <w:rPr>
          <w:noProof/>
        </w:rPr>
        <w:t>Viewing Memorized Reports • 28</w:t>
      </w:r>
    </w:p>
    <w:p w:rsidR="0078523A" w:rsidRDefault="0078523A">
      <w:pPr>
        <w:pStyle w:val="Index1"/>
        <w:tabs>
          <w:tab w:val="right" w:leader="dot" w:pos="4333"/>
        </w:tabs>
        <w:rPr>
          <w:noProof/>
        </w:rPr>
      </w:pPr>
      <w:r>
        <w:rPr>
          <w:noProof/>
        </w:rPr>
        <w:t>Viewing Reports in Expanded Mode • 22</w:t>
      </w:r>
    </w:p>
    <w:p w:rsidR="00406BBC" w:rsidRPr="00C82EA5" w:rsidRDefault="00406BBC" w:rsidP="00C82EA5">
      <w:r w:rsidRPr="00C82EA5">
        <w:fldChar w:fldCharType="end"/>
      </w:r>
    </w:p>
    <w:sectPr w:rsidR="00406BBC" w:rsidRPr="00C82EA5" w:rsidSect="00C82EA5">
      <w:headerReference w:type="even" r:id="rId46"/>
      <w:headerReference w:type="default" r:id="rId47"/>
      <w:footerReference w:type="even" r:id="rId48"/>
      <w:footerReference w:type="default" r:id="rId49"/>
      <w:type w:val="oddPage"/>
      <w:pgSz w:w="12242" w:h="15842"/>
      <w:pgMar w:top="1418" w:right="1418" w:bottom="1418" w:left="1418" w:header="992" w:footer="992" w:gutter="0"/>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2F2" w:rsidRDefault="002A72F2">
      <w:r>
        <w:separator/>
      </w:r>
    </w:p>
  </w:endnote>
  <w:endnote w:type="continuationSeparator" w:id="0">
    <w:p w:rsidR="002A72F2" w:rsidRDefault="002A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BBC" w:rsidRDefault="00406BBC">
    <w:pPr>
      <w:pStyle w:val="Footer"/>
      <w:framePr w:w="9418" w:h="1354" w:hRule="exact" w:hSpace="187" w:wrap="around" w:hAnchor="text" w:x="278"/>
      <w:rPr>
        <w:bCs/>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Footer"/>
      <w:framePr w:wrap="around"/>
      <w:pBdr>
        <w:top w:val="single" w:sz="4" w:space="1" w:color="auto"/>
      </w:pBdr>
    </w:pP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r>
      <w:rPr>
        <w:rStyle w:val="Confidentiality"/>
      </w:rP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tab/>
    </w:r>
    <w:r w:rsidRPr="00BA25E7">
      <w:rPr>
        <w:rStyle w:val="PageNumber"/>
      </w:rPr>
      <w:t xml:space="preserve">Page </w:t>
    </w:r>
    <w:r w:rsidRPr="00BA25E7">
      <w:rPr>
        <w:rStyle w:val="PageNumber"/>
      </w:rPr>
      <w:fldChar w:fldCharType="begin"/>
    </w:r>
    <w:r w:rsidRPr="00BA25E7">
      <w:rPr>
        <w:rStyle w:val="PageNumber"/>
      </w:rPr>
      <w:instrText xml:space="preserve"> PAGE </w:instrText>
    </w:r>
    <w:r w:rsidRPr="00BA25E7">
      <w:rPr>
        <w:rStyle w:val="PageNumber"/>
      </w:rPr>
      <w:fldChar w:fldCharType="separate"/>
    </w:r>
    <w:r w:rsidR="00CE234B">
      <w:rPr>
        <w:rStyle w:val="PageNumber"/>
        <w:noProof/>
      </w:rPr>
      <w:t>11</w:t>
    </w:r>
    <w:r w:rsidRPr="00BA25E7">
      <w:rPr>
        <w:rStyle w:val="PageNumber"/>
      </w:rPr>
      <w:fldChar w:fldCharType="end"/>
    </w:r>
    <w:r w:rsidRPr="00BA25E7">
      <w:rPr>
        <w:rStyle w:val="PageNumber"/>
      </w:rPr>
      <w:t xml:space="preserve"> of </w:t>
    </w:r>
    <w:r w:rsidRPr="00BA25E7">
      <w:rPr>
        <w:rStyle w:val="PageNumber"/>
      </w:rPr>
      <w:fldChar w:fldCharType="begin"/>
    </w:r>
    <w:r w:rsidRPr="00BA25E7">
      <w:rPr>
        <w:rStyle w:val="PageNumber"/>
      </w:rPr>
      <w:instrText xml:space="preserve"> NUMPAGES </w:instrText>
    </w:r>
    <w:r w:rsidRPr="00BA25E7">
      <w:rPr>
        <w:rStyle w:val="PageNumber"/>
      </w:rPr>
      <w:fldChar w:fldCharType="separate"/>
    </w:r>
    <w:r w:rsidR="00CE234B">
      <w:rPr>
        <w:rStyle w:val="PageNumber"/>
        <w:noProof/>
      </w:rPr>
      <w:t>25</w:t>
    </w:r>
    <w:r w:rsidRPr="00BA25E7">
      <w:rPr>
        <w:rStyle w:val="PageNumber"/>
      </w:rPr>
      <w:fldChar w:fldCharType="end"/>
    </w:r>
  </w:p>
  <w:p w:rsidR="00C82EA5" w:rsidRDefault="00C82EA5" w:rsidP="00C82EA5">
    <w:pPr>
      <w:pStyle w:val="Footer"/>
      <w:framePr w:w="9418" w:h="1354" w:hRule="exact" w:hSpace="187" w:wrap="around" w:hAnchor="text" w:x="278"/>
      <w:rPr>
        <w:bCs/>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4D0631" w:rsidRDefault="00C82EA5" w:rsidP="00C82EA5">
    <w:pPr>
      <w:pStyle w:val="Footer"/>
      <w:framePr w:wrap="around"/>
      <w:pBdr>
        <w:top w:val="single" w:sz="4" w:space="1" w:color="auto"/>
      </w:pBdr>
    </w:pPr>
    <w:r w:rsidRPr="00062559">
      <w:rPr>
        <w:rStyle w:val="PageNumber"/>
      </w:rPr>
      <w:t xml:space="preserve">Page </w:t>
    </w:r>
    <w:r w:rsidRPr="00062559">
      <w:rPr>
        <w:rStyle w:val="PageNumber"/>
      </w:rPr>
      <w:fldChar w:fldCharType="begin"/>
    </w:r>
    <w:r w:rsidRPr="00062559">
      <w:rPr>
        <w:rStyle w:val="PageNumber"/>
      </w:rPr>
      <w:instrText xml:space="preserve"> PAGE </w:instrText>
    </w:r>
    <w:r w:rsidRPr="00062559">
      <w:rPr>
        <w:rStyle w:val="PageNumber"/>
      </w:rPr>
      <w:fldChar w:fldCharType="separate"/>
    </w:r>
    <w:r w:rsidR="00CE234B">
      <w:rPr>
        <w:rStyle w:val="PageNumber"/>
        <w:noProof/>
      </w:rPr>
      <w:t>14</w:t>
    </w:r>
    <w:r w:rsidRPr="00062559">
      <w:rPr>
        <w:rStyle w:val="PageNumber"/>
      </w:rPr>
      <w:fldChar w:fldCharType="end"/>
    </w:r>
    <w:r w:rsidRPr="00062559">
      <w:rPr>
        <w:rStyle w:val="PageNumber"/>
      </w:rPr>
      <w:t xml:space="preserve"> of </w:t>
    </w:r>
    <w:r w:rsidRPr="00062559">
      <w:rPr>
        <w:rStyle w:val="PageNumber"/>
      </w:rPr>
      <w:fldChar w:fldCharType="begin"/>
    </w:r>
    <w:r w:rsidRPr="00062559">
      <w:rPr>
        <w:rStyle w:val="PageNumber"/>
      </w:rPr>
      <w:instrText xml:space="preserve"> NUMPAGES </w:instrText>
    </w:r>
    <w:r w:rsidRPr="00062559">
      <w:rPr>
        <w:rStyle w:val="PageNumber"/>
      </w:rPr>
      <w:fldChar w:fldCharType="separate"/>
    </w:r>
    <w:r w:rsidR="00CE234B">
      <w:rPr>
        <w:rStyle w:val="PageNumber"/>
        <w:noProof/>
      </w:rPr>
      <w:t>25</w:t>
    </w:r>
    <w:r w:rsidRPr="00062559">
      <w:rPr>
        <w:rStyle w:val="PageNumber"/>
      </w:rPr>
      <w:fldChar w:fldCharType="end"/>
    </w:r>
    <w: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rPr>
        <w:rStyle w:val="Confidentiality"/>
      </w:rPr>
      <w:tab/>
    </w: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p>
  <w:p w:rsidR="00C82EA5" w:rsidRDefault="00C82EA5" w:rsidP="00C82EA5">
    <w:pPr>
      <w:pStyle w:val="Footer"/>
      <w:framePr w:wrap="around"/>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Footer"/>
      <w:framePr w:wrap="around"/>
      <w:pBdr>
        <w:top w:val="single" w:sz="4" w:space="1" w:color="auto"/>
      </w:pBdr>
    </w:pP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r>
      <w:rPr>
        <w:rStyle w:val="Confidentiality"/>
      </w:rP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tab/>
    </w:r>
    <w:r w:rsidRPr="00BA25E7">
      <w:rPr>
        <w:rStyle w:val="PageNumber"/>
      </w:rPr>
      <w:t xml:space="preserve">Page </w:t>
    </w:r>
    <w:r w:rsidRPr="00BA25E7">
      <w:rPr>
        <w:rStyle w:val="PageNumber"/>
      </w:rPr>
      <w:fldChar w:fldCharType="begin"/>
    </w:r>
    <w:r w:rsidRPr="00BA25E7">
      <w:rPr>
        <w:rStyle w:val="PageNumber"/>
      </w:rPr>
      <w:instrText xml:space="preserve"> PAGE </w:instrText>
    </w:r>
    <w:r w:rsidRPr="00BA25E7">
      <w:rPr>
        <w:rStyle w:val="PageNumber"/>
      </w:rPr>
      <w:fldChar w:fldCharType="separate"/>
    </w:r>
    <w:r w:rsidR="00CE234B">
      <w:rPr>
        <w:rStyle w:val="PageNumber"/>
        <w:noProof/>
      </w:rPr>
      <w:t>15</w:t>
    </w:r>
    <w:r w:rsidRPr="00BA25E7">
      <w:rPr>
        <w:rStyle w:val="PageNumber"/>
      </w:rPr>
      <w:fldChar w:fldCharType="end"/>
    </w:r>
    <w:r w:rsidRPr="00BA25E7">
      <w:rPr>
        <w:rStyle w:val="PageNumber"/>
      </w:rPr>
      <w:t xml:space="preserve"> of </w:t>
    </w:r>
    <w:r w:rsidRPr="00BA25E7">
      <w:rPr>
        <w:rStyle w:val="PageNumber"/>
      </w:rPr>
      <w:fldChar w:fldCharType="begin"/>
    </w:r>
    <w:r w:rsidRPr="00BA25E7">
      <w:rPr>
        <w:rStyle w:val="PageNumber"/>
      </w:rPr>
      <w:instrText xml:space="preserve"> NUMPAGES </w:instrText>
    </w:r>
    <w:r w:rsidRPr="00BA25E7">
      <w:rPr>
        <w:rStyle w:val="PageNumber"/>
      </w:rPr>
      <w:fldChar w:fldCharType="separate"/>
    </w:r>
    <w:r w:rsidR="00CE234B">
      <w:rPr>
        <w:rStyle w:val="PageNumber"/>
        <w:noProof/>
      </w:rPr>
      <w:t>25</w:t>
    </w:r>
    <w:r w:rsidRPr="00BA25E7">
      <w:rPr>
        <w:rStyle w:val="PageNumber"/>
      </w:rPr>
      <w:fldChar w:fldCharType="end"/>
    </w:r>
  </w:p>
  <w:p w:rsidR="00C82EA5" w:rsidRDefault="00C82EA5" w:rsidP="00C82EA5">
    <w:pPr>
      <w:pStyle w:val="Footer"/>
      <w:framePr w:w="9418" w:h="1354" w:hRule="exact" w:hSpace="187" w:wrap="around" w:hAnchor="text" w:x="278"/>
      <w:rPr>
        <w:bCs/>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4D0631" w:rsidRDefault="00C82EA5" w:rsidP="00C82EA5">
    <w:pPr>
      <w:pStyle w:val="Footer"/>
      <w:framePr w:wrap="around"/>
      <w:pBdr>
        <w:top w:val="single" w:sz="4" w:space="1" w:color="auto"/>
      </w:pBdr>
    </w:pPr>
    <w:r w:rsidRPr="00062559">
      <w:rPr>
        <w:rStyle w:val="PageNumber"/>
      </w:rPr>
      <w:t xml:space="preserve">Page </w:t>
    </w:r>
    <w:r w:rsidRPr="00062559">
      <w:rPr>
        <w:rStyle w:val="PageNumber"/>
      </w:rPr>
      <w:fldChar w:fldCharType="begin"/>
    </w:r>
    <w:r w:rsidRPr="00062559">
      <w:rPr>
        <w:rStyle w:val="PageNumber"/>
      </w:rPr>
      <w:instrText xml:space="preserve"> PAGE </w:instrText>
    </w:r>
    <w:r w:rsidRPr="00062559">
      <w:rPr>
        <w:rStyle w:val="PageNumber"/>
      </w:rPr>
      <w:fldChar w:fldCharType="separate"/>
    </w:r>
    <w:r w:rsidR="00CE234B">
      <w:rPr>
        <w:rStyle w:val="PageNumber"/>
        <w:noProof/>
      </w:rPr>
      <w:t>24</w:t>
    </w:r>
    <w:r w:rsidRPr="00062559">
      <w:rPr>
        <w:rStyle w:val="PageNumber"/>
      </w:rPr>
      <w:fldChar w:fldCharType="end"/>
    </w:r>
    <w:r w:rsidRPr="00062559">
      <w:rPr>
        <w:rStyle w:val="PageNumber"/>
      </w:rPr>
      <w:t xml:space="preserve"> of </w:t>
    </w:r>
    <w:r w:rsidRPr="00062559">
      <w:rPr>
        <w:rStyle w:val="PageNumber"/>
      </w:rPr>
      <w:fldChar w:fldCharType="begin"/>
    </w:r>
    <w:r w:rsidRPr="00062559">
      <w:rPr>
        <w:rStyle w:val="PageNumber"/>
      </w:rPr>
      <w:instrText xml:space="preserve"> NUMPAGES </w:instrText>
    </w:r>
    <w:r w:rsidRPr="00062559">
      <w:rPr>
        <w:rStyle w:val="PageNumber"/>
      </w:rPr>
      <w:fldChar w:fldCharType="separate"/>
    </w:r>
    <w:r w:rsidR="00CE234B">
      <w:rPr>
        <w:rStyle w:val="PageNumber"/>
        <w:noProof/>
      </w:rPr>
      <w:t>25</w:t>
    </w:r>
    <w:r w:rsidRPr="00062559">
      <w:rPr>
        <w:rStyle w:val="PageNumber"/>
      </w:rPr>
      <w:fldChar w:fldCharType="end"/>
    </w:r>
    <w: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rPr>
        <w:rStyle w:val="Confidentiality"/>
      </w:rPr>
      <w:tab/>
    </w: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p>
  <w:p w:rsidR="00C82EA5" w:rsidRDefault="00C82EA5" w:rsidP="00C82EA5">
    <w:pPr>
      <w:pStyle w:val="Footer"/>
      <w:framePr w:wrap="around"/>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Footer"/>
      <w:framePr w:wrap="around"/>
      <w:pBdr>
        <w:top w:val="single" w:sz="4" w:space="1" w:color="auto"/>
      </w:pBdr>
    </w:pP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r>
      <w:rPr>
        <w:rStyle w:val="Confidentiality"/>
      </w:rP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tab/>
    </w:r>
    <w:r w:rsidRPr="00BA25E7">
      <w:rPr>
        <w:rStyle w:val="PageNumber"/>
      </w:rPr>
      <w:t xml:space="preserve">Page </w:t>
    </w:r>
    <w:r w:rsidRPr="00BA25E7">
      <w:rPr>
        <w:rStyle w:val="PageNumber"/>
      </w:rPr>
      <w:fldChar w:fldCharType="begin"/>
    </w:r>
    <w:r w:rsidRPr="00BA25E7">
      <w:rPr>
        <w:rStyle w:val="PageNumber"/>
      </w:rPr>
      <w:instrText xml:space="preserve"> PAGE </w:instrText>
    </w:r>
    <w:r w:rsidRPr="00BA25E7">
      <w:rPr>
        <w:rStyle w:val="PageNumber"/>
      </w:rPr>
      <w:fldChar w:fldCharType="separate"/>
    </w:r>
    <w:r w:rsidR="00CE234B">
      <w:rPr>
        <w:rStyle w:val="PageNumber"/>
        <w:noProof/>
      </w:rPr>
      <w:t>17</w:t>
    </w:r>
    <w:r w:rsidRPr="00BA25E7">
      <w:rPr>
        <w:rStyle w:val="PageNumber"/>
      </w:rPr>
      <w:fldChar w:fldCharType="end"/>
    </w:r>
    <w:r w:rsidRPr="00BA25E7">
      <w:rPr>
        <w:rStyle w:val="PageNumber"/>
      </w:rPr>
      <w:t xml:space="preserve"> of </w:t>
    </w:r>
    <w:r w:rsidRPr="00BA25E7">
      <w:rPr>
        <w:rStyle w:val="PageNumber"/>
      </w:rPr>
      <w:fldChar w:fldCharType="begin"/>
    </w:r>
    <w:r w:rsidRPr="00BA25E7">
      <w:rPr>
        <w:rStyle w:val="PageNumber"/>
      </w:rPr>
      <w:instrText xml:space="preserve"> NUMPAGES </w:instrText>
    </w:r>
    <w:r w:rsidRPr="00BA25E7">
      <w:rPr>
        <w:rStyle w:val="PageNumber"/>
      </w:rPr>
      <w:fldChar w:fldCharType="separate"/>
    </w:r>
    <w:r w:rsidR="00CE234B">
      <w:rPr>
        <w:rStyle w:val="PageNumber"/>
        <w:noProof/>
      </w:rPr>
      <w:t>25</w:t>
    </w:r>
    <w:r w:rsidRPr="00BA25E7">
      <w:rPr>
        <w:rStyle w:val="PageNumber"/>
      </w:rPr>
      <w:fldChar w:fldCharType="end"/>
    </w:r>
  </w:p>
  <w:p w:rsidR="00C82EA5" w:rsidRDefault="00C82EA5" w:rsidP="00C82EA5">
    <w:pPr>
      <w:pStyle w:val="Footer"/>
      <w:framePr w:w="9418" w:h="1354" w:hRule="exact" w:hSpace="187" w:wrap="around" w:hAnchor="text" w:x="278"/>
      <w:rPr>
        <w:bCs/>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4D0631" w:rsidRDefault="00C82EA5" w:rsidP="00C82EA5">
    <w:pPr>
      <w:pStyle w:val="Footer"/>
      <w:framePr w:wrap="around"/>
      <w:pBdr>
        <w:top w:val="single" w:sz="4" w:space="1" w:color="auto"/>
      </w:pBdr>
    </w:pPr>
    <w:r w:rsidRPr="00062559">
      <w:rPr>
        <w:rStyle w:val="PageNumber"/>
      </w:rPr>
      <w:t xml:space="preserve">Page </w:t>
    </w:r>
    <w:r w:rsidRPr="00062559">
      <w:rPr>
        <w:rStyle w:val="PageNumber"/>
      </w:rPr>
      <w:fldChar w:fldCharType="begin"/>
    </w:r>
    <w:r w:rsidRPr="00062559">
      <w:rPr>
        <w:rStyle w:val="PageNumber"/>
      </w:rPr>
      <w:instrText xml:space="preserve"> PAGE </w:instrText>
    </w:r>
    <w:r w:rsidRPr="00062559">
      <w:rPr>
        <w:rStyle w:val="PageNumber"/>
      </w:rPr>
      <w:fldChar w:fldCharType="separate"/>
    </w:r>
    <w:r w:rsidR="001D3B27">
      <w:rPr>
        <w:rStyle w:val="PageNumber"/>
        <w:noProof/>
      </w:rPr>
      <w:t>26</w:t>
    </w:r>
    <w:r w:rsidRPr="00062559">
      <w:rPr>
        <w:rStyle w:val="PageNumber"/>
      </w:rPr>
      <w:fldChar w:fldCharType="end"/>
    </w:r>
    <w:r w:rsidRPr="00062559">
      <w:rPr>
        <w:rStyle w:val="PageNumber"/>
      </w:rPr>
      <w:t xml:space="preserve"> of </w:t>
    </w:r>
    <w:r w:rsidRPr="00062559">
      <w:rPr>
        <w:rStyle w:val="PageNumber"/>
      </w:rPr>
      <w:fldChar w:fldCharType="begin"/>
    </w:r>
    <w:r w:rsidRPr="00062559">
      <w:rPr>
        <w:rStyle w:val="PageNumber"/>
      </w:rPr>
      <w:instrText xml:space="preserve"> NUMPAGES </w:instrText>
    </w:r>
    <w:r w:rsidRPr="00062559">
      <w:rPr>
        <w:rStyle w:val="PageNumber"/>
      </w:rPr>
      <w:fldChar w:fldCharType="separate"/>
    </w:r>
    <w:r w:rsidR="001D3B27">
      <w:rPr>
        <w:rStyle w:val="PageNumber"/>
        <w:noProof/>
      </w:rPr>
      <w:t>27</w:t>
    </w:r>
    <w:r w:rsidRPr="00062559">
      <w:rPr>
        <w:rStyle w:val="PageNumber"/>
      </w:rPr>
      <w:fldChar w:fldCharType="end"/>
    </w:r>
    <w: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rPr>
        <w:rStyle w:val="Confidentiality"/>
      </w:rPr>
      <w:tab/>
    </w: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p>
  <w:p w:rsidR="00C82EA5" w:rsidRDefault="00C82EA5" w:rsidP="00C82EA5">
    <w:pPr>
      <w:pStyle w:val="Footer"/>
      <w:framePr w:wrap="around"/>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Footer"/>
      <w:framePr w:wrap="around"/>
      <w:pBdr>
        <w:top w:val="single" w:sz="4" w:space="1" w:color="auto"/>
      </w:pBdr>
    </w:pP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r>
      <w:rPr>
        <w:rStyle w:val="Confidentiality"/>
      </w:rP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tab/>
    </w:r>
    <w:r w:rsidRPr="00BA25E7">
      <w:rPr>
        <w:rStyle w:val="PageNumber"/>
      </w:rPr>
      <w:t xml:space="preserve">Page </w:t>
    </w:r>
    <w:r w:rsidRPr="00BA25E7">
      <w:rPr>
        <w:rStyle w:val="PageNumber"/>
      </w:rPr>
      <w:fldChar w:fldCharType="begin"/>
    </w:r>
    <w:r w:rsidRPr="00BA25E7">
      <w:rPr>
        <w:rStyle w:val="PageNumber"/>
      </w:rPr>
      <w:instrText xml:space="preserve"> PAGE </w:instrText>
    </w:r>
    <w:r w:rsidRPr="00BA25E7">
      <w:rPr>
        <w:rStyle w:val="PageNumber"/>
      </w:rPr>
      <w:fldChar w:fldCharType="separate"/>
    </w:r>
    <w:r w:rsidR="00CE234B">
      <w:rPr>
        <w:rStyle w:val="PageNumber"/>
        <w:noProof/>
      </w:rPr>
      <w:t>25</w:t>
    </w:r>
    <w:r w:rsidRPr="00BA25E7">
      <w:rPr>
        <w:rStyle w:val="PageNumber"/>
      </w:rPr>
      <w:fldChar w:fldCharType="end"/>
    </w:r>
    <w:r w:rsidRPr="00BA25E7">
      <w:rPr>
        <w:rStyle w:val="PageNumber"/>
      </w:rPr>
      <w:t xml:space="preserve"> of </w:t>
    </w:r>
    <w:r w:rsidRPr="00BA25E7">
      <w:rPr>
        <w:rStyle w:val="PageNumber"/>
      </w:rPr>
      <w:fldChar w:fldCharType="begin"/>
    </w:r>
    <w:r w:rsidRPr="00BA25E7">
      <w:rPr>
        <w:rStyle w:val="PageNumber"/>
      </w:rPr>
      <w:instrText xml:space="preserve"> NUMPAGES </w:instrText>
    </w:r>
    <w:r w:rsidRPr="00BA25E7">
      <w:rPr>
        <w:rStyle w:val="PageNumber"/>
      </w:rPr>
      <w:fldChar w:fldCharType="separate"/>
    </w:r>
    <w:r w:rsidR="00CE234B">
      <w:rPr>
        <w:rStyle w:val="PageNumber"/>
        <w:noProof/>
      </w:rPr>
      <w:t>25</w:t>
    </w:r>
    <w:r w:rsidRPr="00BA25E7">
      <w:rPr>
        <w:rStyle w:val="PageNumber"/>
      </w:rPr>
      <w:fldChar w:fldCharType="end"/>
    </w:r>
  </w:p>
  <w:p w:rsidR="00C82EA5" w:rsidRDefault="00C82EA5" w:rsidP="00C82EA5">
    <w:pPr>
      <w:pStyle w:val="Footer"/>
      <w:framePr w:w="9418" w:h="1354" w:hRule="exact" w:hSpace="187" w:wrap="around" w:hAnchor="text" w:x="278"/>
      <w:rPr>
        <w:bCs/>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E87B12" w:rsidRDefault="00C82EA5" w:rsidP="00C82EA5">
    <w:pPr>
      <w:pStyle w:val="FooterCover"/>
      <w:framePr w:w="9412" w:hSpace="181" w:vSpace="181" w:wrap="around" w:x="1419"/>
    </w:pPr>
  </w:p>
  <w:p w:rsidR="00C82EA5" w:rsidRPr="00DD248E" w:rsidRDefault="00C82EA5" w:rsidP="00C82EA5">
    <w:pPr>
      <w:pStyle w:val="Footer"/>
      <w:framePr w:wrap="around"/>
    </w:pPr>
  </w:p>
  <w:p w:rsidR="00C82EA5" w:rsidRDefault="00C82EA5">
    <w:pPr>
      <w:pStyle w:val="Footer"/>
      <w:framePr w:wrap="aroun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Footer"/>
      <w:framePr w:wrap="aroun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Footer"/>
      <w:framePr w:w="9418" w:h="1354" w:hRule="exact" w:hSpace="187" w:wrap="around" w:hAnchor="text" w:x="278"/>
      <w:rPr>
        <w:bCs/>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Footer"/>
      <w:framePr w:wrap="around"/>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Footer"/>
      <w:framePr w:w="9418" w:h="1354" w:hRule="exact" w:hSpace="187" w:wrap="around" w:hAnchor="text" w:x="278"/>
      <w:rPr>
        <w:bCs/>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4D0631" w:rsidRDefault="00C82EA5" w:rsidP="00C82EA5">
    <w:pPr>
      <w:pStyle w:val="Footer"/>
      <w:framePr w:wrap="around"/>
      <w:pBdr>
        <w:top w:val="single" w:sz="4" w:space="1" w:color="auto"/>
      </w:pBdr>
    </w:pPr>
    <w:r w:rsidRPr="00062559">
      <w:rPr>
        <w:rStyle w:val="PageNumber"/>
      </w:rPr>
      <w:t xml:space="preserve">Page </w:t>
    </w:r>
    <w:r w:rsidRPr="00062559">
      <w:rPr>
        <w:rStyle w:val="PageNumber"/>
      </w:rPr>
      <w:fldChar w:fldCharType="begin"/>
    </w:r>
    <w:r w:rsidRPr="00062559">
      <w:rPr>
        <w:rStyle w:val="PageNumber"/>
      </w:rPr>
      <w:instrText xml:space="preserve"> PAGE </w:instrText>
    </w:r>
    <w:r w:rsidRPr="00062559">
      <w:rPr>
        <w:rStyle w:val="PageNumber"/>
      </w:rPr>
      <w:fldChar w:fldCharType="separate"/>
    </w:r>
    <w:r w:rsidR="00CE234B">
      <w:rPr>
        <w:rStyle w:val="PageNumber"/>
        <w:noProof/>
      </w:rPr>
      <w:t>4</w:t>
    </w:r>
    <w:r w:rsidRPr="00062559">
      <w:rPr>
        <w:rStyle w:val="PageNumber"/>
      </w:rPr>
      <w:fldChar w:fldCharType="end"/>
    </w:r>
    <w:r w:rsidRPr="00062559">
      <w:rPr>
        <w:rStyle w:val="PageNumber"/>
      </w:rPr>
      <w:t xml:space="preserve"> of </w:t>
    </w:r>
    <w:r w:rsidRPr="00062559">
      <w:rPr>
        <w:rStyle w:val="PageNumber"/>
      </w:rPr>
      <w:fldChar w:fldCharType="begin"/>
    </w:r>
    <w:r w:rsidRPr="00062559">
      <w:rPr>
        <w:rStyle w:val="PageNumber"/>
      </w:rPr>
      <w:instrText xml:space="preserve"> NUMPAGES </w:instrText>
    </w:r>
    <w:r w:rsidRPr="00062559">
      <w:rPr>
        <w:rStyle w:val="PageNumber"/>
      </w:rPr>
      <w:fldChar w:fldCharType="separate"/>
    </w:r>
    <w:r w:rsidR="00CE234B">
      <w:rPr>
        <w:rStyle w:val="PageNumber"/>
        <w:noProof/>
      </w:rPr>
      <w:t>25</w:t>
    </w:r>
    <w:r w:rsidRPr="00062559">
      <w:rPr>
        <w:rStyle w:val="PageNumber"/>
      </w:rPr>
      <w:fldChar w:fldCharType="end"/>
    </w:r>
    <w:r>
      <w:tab/>
    </w:r>
    <w:r w:rsidRPr="004D0631">
      <w:rPr>
        <w:rStyle w:val="Confidentiality"/>
      </w:rPr>
      <w:t>.</w:t>
    </w:r>
    <w:r>
      <w:rPr>
        <w:rStyle w:val="Confidentiality"/>
      </w:rPr>
      <w:tab/>
    </w: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p>
  <w:p w:rsidR="00C82EA5" w:rsidRDefault="00C82EA5">
    <w:pPr>
      <w:pStyle w:val="Footer"/>
      <w:framePr w:wrap="around"/>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Footer"/>
      <w:framePr w:wrap="around"/>
      <w:pBdr>
        <w:top w:val="single" w:sz="4" w:space="1" w:color="auto"/>
      </w:pBdr>
    </w:pP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r>
      <w:rPr>
        <w:rStyle w:val="Confidentiality"/>
      </w:rP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tab/>
    </w:r>
    <w:r w:rsidRPr="00BA25E7">
      <w:rPr>
        <w:rStyle w:val="PageNumber"/>
      </w:rPr>
      <w:t xml:space="preserve">Page </w:t>
    </w:r>
    <w:r w:rsidRPr="00BA25E7">
      <w:rPr>
        <w:rStyle w:val="PageNumber"/>
      </w:rPr>
      <w:fldChar w:fldCharType="begin"/>
    </w:r>
    <w:r w:rsidRPr="00BA25E7">
      <w:rPr>
        <w:rStyle w:val="PageNumber"/>
      </w:rPr>
      <w:instrText xml:space="preserve"> PAGE </w:instrText>
    </w:r>
    <w:r w:rsidRPr="00BA25E7">
      <w:rPr>
        <w:rStyle w:val="PageNumber"/>
      </w:rPr>
      <w:fldChar w:fldCharType="separate"/>
    </w:r>
    <w:r w:rsidR="00CE234B">
      <w:rPr>
        <w:rStyle w:val="PageNumber"/>
        <w:noProof/>
      </w:rPr>
      <w:t>5</w:t>
    </w:r>
    <w:r w:rsidRPr="00BA25E7">
      <w:rPr>
        <w:rStyle w:val="PageNumber"/>
      </w:rPr>
      <w:fldChar w:fldCharType="end"/>
    </w:r>
    <w:r w:rsidRPr="00BA25E7">
      <w:rPr>
        <w:rStyle w:val="PageNumber"/>
      </w:rPr>
      <w:t xml:space="preserve"> of </w:t>
    </w:r>
    <w:r w:rsidRPr="00BA25E7">
      <w:rPr>
        <w:rStyle w:val="PageNumber"/>
      </w:rPr>
      <w:fldChar w:fldCharType="begin"/>
    </w:r>
    <w:r w:rsidRPr="00BA25E7">
      <w:rPr>
        <w:rStyle w:val="PageNumber"/>
      </w:rPr>
      <w:instrText xml:space="preserve"> NUMPAGES </w:instrText>
    </w:r>
    <w:r w:rsidRPr="00BA25E7">
      <w:rPr>
        <w:rStyle w:val="PageNumber"/>
      </w:rPr>
      <w:fldChar w:fldCharType="separate"/>
    </w:r>
    <w:r w:rsidR="00CE234B">
      <w:rPr>
        <w:rStyle w:val="PageNumber"/>
        <w:noProof/>
      </w:rPr>
      <w:t>25</w:t>
    </w:r>
    <w:r w:rsidRPr="00BA25E7">
      <w:rPr>
        <w:rStyle w:val="PageNumber"/>
      </w:rPr>
      <w:fldChar w:fldCharType="end"/>
    </w:r>
  </w:p>
  <w:p w:rsidR="00C82EA5" w:rsidRDefault="00C82EA5">
    <w:pPr>
      <w:pStyle w:val="Footer"/>
      <w:framePr w:w="9418" w:h="1354" w:hRule="exact" w:hSpace="187" w:wrap="around" w:hAnchor="text" w:x="278"/>
      <w:rPr>
        <w:bCs/>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4D0631" w:rsidRDefault="00C82EA5" w:rsidP="00C82EA5">
    <w:pPr>
      <w:pStyle w:val="Footer"/>
      <w:framePr w:wrap="around"/>
      <w:pBdr>
        <w:top w:val="single" w:sz="4" w:space="1" w:color="auto"/>
      </w:pBdr>
    </w:pPr>
    <w:r w:rsidRPr="00062559">
      <w:rPr>
        <w:rStyle w:val="PageNumber"/>
      </w:rPr>
      <w:t xml:space="preserve">Page </w:t>
    </w:r>
    <w:r w:rsidRPr="00062559">
      <w:rPr>
        <w:rStyle w:val="PageNumber"/>
      </w:rPr>
      <w:fldChar w:fldCharType="begin"/>
    </w:r>
    <w:r w:rsidRPr="00062559">
      <w:rPr>
        <w:rStyle w:val="PageNumber"/>
      </w:rPr>
      <w:instrText xml:space="preserve"> PAGE </w:instrText>
    </w:r>
    <w:r w:rsidRPr="00062559">
      <w:rPr>
        <w:rStyle w:val="PageNumber"/>
      </w:rPr>
      <w:fldChar w:fldCharType="separate"/>
    </w:r>
    <w:r w:rsidR="00CE234B">
      <w:rPr>
        <w:rStyle w:val="PageNumber"/>
        <w:noProof/>
      </w:rPr>
      <w:t>10</w:t>
    </w:r>
    <w:r w:rsidRPr="00062559">
      <w:rPr>
        <w:rStyle w:val="PageNumber"/>
      </w:rPr>
      <w:fldChar w:fldCharType="end"/>
    </w:r>
    <w:r w:rsidRPr="00062559">
      <w:rPr>
        <w:rStyle w:val="PageNumber"/>
      </w:rPr>
      <w:t xml:space="preserve"> of </w:t>
    </w:r>
    <w:r w:rsidRPr="00062559">
      <w:rPr>
        <w:rStyle w:val="PageNumber"/>
      </w:rPr>
      <w:fldChar w:fldCharType="begin"/>
    </w:r>
    <w:r w:rsidRPr="00062559">
      <w:rPr>
        <w:rStyle w:val="PageNumber"/>
      </w:rPr>
      <w:instrText xml:space="preserve"> NUMPAGES </w:instrText>
    </w:r>
    <w:r w:rsidRPr="00062559">
      <w:rPr>
        <w:rStyle w:val="PageNumber"/>
      </w:rPr>
      <w:fldChar w:fldCharType="separate"/>
    </w:r>
    <w:r w:rsidR="00CE234B">
      <w:rPr>
        <w:rStyle w:val="PageNumber"/>
        <w:noProof/>
      </w:rPr>
      <w:t>25</w:t>
    </w:r>
    <w:r w:rsidRPr="00062559">
      <w:rPr>
        <w:rStyle w:val="PageNumber"/>
      </w:rPr>
      <w:fldChar w:fldCharType="end"/>
    </w:r>
    <w:r>
      <w:tab/>
    </w:r>
    <w:r w:rsidRPr="004D0631">
      <w:rPr>
        <w:rStyle w:val="Confidentiality"/>
      </w:rPr>
      <w:t xml:space="preserve">Confidential – Proprietary Information – For Use By Authorized </w:t>
    </w:r>
    <w:r w:rsidR="001D3B27">
      <w:rPr>
        <w:rStyle w:val="Confidentiality"/>
      </w:rPr>
      <w:t>ABC</w:t>
    </w:r>
    <w:r w:rsidRPr="004D0631">
      <w:rPr>
        <w:rStyle w:val="Confidentiality"/>
      </w:rPr>
      <w:t xml:space="preserve"> Clients Only. Do Not Distribute.</w:t>
    </w:r>
    <w:r>
      <w:rPr>
        <w:rStyle w:val="Confidentiality"/>
      </w:rPr>
      <w:tab/>
    </w:r>
    <w:r w:rsidRPr="00AC46D3">
      <w:rPr>
        <w:rStyle w:val="PageNumber"/>
      </w:rPr>
      <w:fldChar w:fldCharType="begin"/>
    </w:r>
    <w:r w:rsidRPr="00AC46D3">
      <w:rPr>
        <w:rStyle w:val="PageNumber"/>
      </w:rPr>
      <w:instrText xml:space="preserve"> DATE  \@ "MM/dd/yyyy"  \* MERGEFORMAT </w:instrText>
    </w:r>
    <w:r w:rsidRPr="00AC46D3">
      <w:rPr>
        <w:rStyle w:val="PageNumber"/>
      </w:rPr>
      <w:fldChar w:fldCharType="separate"/>
    </w:r>
    <w:r w:rsidR="00CE234B">
      <w:rPr>
        <w:rStyle w:val="PageNumber"/>
        <w:noProof/>
      </w:rPr>
      <w:t>05/02/2014</w:t>
    </w:r>
    <w:r w:rsidRPr="00AC46D3">
      <w:rPr>
        <w:rStyle w:val="PageNumber"/>
      </w:rPr>
      <w:fldChar w:fldCharType="end"/>
    </w:r>
  </w:p>
  <w:p w:rsidR="00C82EA5" w:rsidRDefault="00C82EA5" w:rsidP="00C82EA5">
    <w:pPr>
      <w:pStyle w:val="Footer"/>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2F2" w:rsidRDefault="002A72F2">
      <w:r>
        <w:separator/>
      </w:r>
    </w:p>
  </w:footnote>
  <w:footnote w:type="continuationSeparator" w:id="0">
    <w:p w:rsidR="002A72F2" w:rsidRDefault="002A7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BBC" w:rsidRDefault="00406BBC">
    <w:pPr>
      <w:pStyle w:val="Header"/>
      <w:framePr w:wrap="around" w:hAnchor="text" w:x="285"/>
      <w:rPr>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pBdr>
        <w:bottom w:val="single" w:sz="6" w:space="1" w:color="auto"/>
      </w:pBdr>
      <w:tabs>
        <w:tab w:val="right" w:pos="9412"/>
      </w:tabs>
      <w:jc w:val="right"/>
    </w:pPr>
    <w:r>
      <w:fldChar w:fldCharType="begin"/>
    </w:r>
    <w:r>
      <w:instrText xml:space="preserve"> DOCPROPERTY Subject </w:instrText>
    </w:r>
    <w:r>
      <w:fldChar w:fldCharType="separate"/>
    </w:r>
    <w:r w:rsidR="001D3B27">
      <w:t>ABC</w:t>
    </w:r>
    <w:r w:rsidR="0078523A">
      <w:t xml:space="preserve"> </w:t>
    </w:r>
    <w:r w:rsidR="001D3B27">
      <w:t>XXX</w:t>
    </w:r>
    <w:r>
      <w:fldChar w:fldCharType="end"/>
    </w:r>
    <w:r>
      <w:t xml:space="preserve"> </w:t>
    </w:r>
    <w:r>
      <w:fldChar w:fldCharType="begin"/>
    </w:r>
    <w:r>
      <w:instrText xml:space="preserve"> DOCPROPERTY Title </w:instrText>
    </w:r>
    <w:r>
      <w:fldChar w:fldCharType="separate"/>
    </w:r>
    <w:r w:rsidR="0078523A">
      <w:t>Portal Reports Guide</w:t>
    </w:r>
    <w:r>
      <w:fldChar w:fldCharType="end"/>
    </w:r>
    <w:r>
      <w:t xml:space="preserve"> </w:t>
    </w:r>
    <w:r>
      <w:fldChar w:fldCharType="begin"/>
    </w:r>
    <w:r>
      <w:instrText xml:space="preserve"> KEYWORDS </w:instrText>
    </w:r>
    <w:r>
      <w:fldChar w:fldCharType="separate"/>
    </w:r>
    <w:r w:rsidR="0078523A">
      <w:t>Version 3.60</w:t>
    </w:r>
    <w:r>
      <w:fldChar w:fldCharType="end"/>
    </w:r>
  </w:p>
  <w:p w:rsidR="00C82EA5" w:rsidRDefault="00C82EA5" w:rsidP="00C82EA5">
    <w:pPr>
      <w:pStyle w:val="Header"/>
      <w:framePr w:wrap="around" w:hAnchor="text" w:x="285"/>
      <w:rPr>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910BB6" w:rsidRDefault="007001A7" w:rsidP="00C82EA5">
    <w:pPr>
      <w:pStyle w:val="Header"/>
      <w:framePr w:wrap="around"/>
      <w:pBdr>
        <w:bottom w:val="single" w:sz="6" w:space="1" w:color="auto"/>
      </w:pBdr>
      <w:tabs>
        <w:tab w:val="right" w:pos="9412"/>
      </w:tabs>
    </w:pPr>
    <w:fldSimple w:instr=" STYLEREF  SuperHeading  \* MERGEFORMAT ">
      <w:r w:rsidR="00CE234B" w:rsidRPr="00CE234B">
        <w:rPr>
          <w:bCs/>
          <w:noProof/>
        </w:rPr>
        <w:t>Chapter 2</w:t>
      </w:r>
    </w:fldSimple>
    <w:r w:rsidR="00C82EA5">
      <w:t xml:space="preserve">  </w:t>
    </w:r>
    <w:r w:rsidR="00C82EA5" w:rsidRPr="00932A33">
      <w:t xml:space="preserve"> </w:t>
    </w:r>
    <w:fldSimple w:instr=" STYLEREF  &quot;Heading 1&quot;  \* MERGEFORMAT ">
      <w:r w:rsidR="00CE234B" w:rsidRPr="00CE234B">
        <w:rPr>
          <w:bCs/>
          <w:noProof/>
        </w:rPr>
        <w:t>Updating</w:t>
      </w:r>
      <w:r w:rsidR="00CE234B">
        <w:rPr>
          <w:noProof/>
        </w:rPr>
        <w:t xml:space="preserve"> Your Profile</w:t>
      </w:r>
    </w:fldSimple>
  </w:p>
  <w:p w:rsidR="00C82EA5" w:rsidRDefault="00C82EA5" w:rsidP="00C82EA5">
    <w:pPr>
      <w:pStyle w:val="Header"/>
      <w:framePr w:wrap="around"/>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pBdr>
        <w:bottom w:val="single" w:sz="6" w:space="1" w:color="auto"/>
      </w:pBdr>
      <w:tabs>
        <w:tab w:val="right" w:pos="9412"/>
      </w:tabs>
      <w:jc w:val="right"/>
    </w:pPr>
    <w:r>
      <w:fldChar w:fldCharType="begin"/>
    </w:r>
    <w:r>
      <w:instrText xml:space="preserve"> DOCPROPERTY Subject </w:instrText>
    </w:r>
    <w:r>
      <w:fldChar w:fldCharType="separate"/>
    </w:r>
    <w:r w:rsidR="001D3B27">
      <w:t>ABC</w:t>
    </w:r>
    <w:r w:rsidR="0078523A">
      <w:t xml:space="preserve"> </w:t>
    </w:r>
    <w:r w:rsidR="001D3B27">
      <w:t>XXX</w:t>
    </w:r>
    <w:r>
      <w:fldChar w:fldCharType="end"/>
    </w:r>
    <w:r>
      <w:t xml:space="preserve"> </w:t>
    </w:r>
    <w:r>
      <w:fldChar w:fldCharType="begin"/>
    </w:r>
    <w:r>
      <w:instrText xml:space="preserve"> DOCPROPERTY Title </w:instrText>
    </w:r>
    <w:r>
      <w:fldChar w:fldCharType="separate"/>
    </w:r>
    <w:r w:rsidR="0078523A">
      <w:t>Portal Reports Guide</w:t>
    </w:r>
    <w:r>
      <w:fldChar w:fldCharType="end"/>
    </w:r>
    <w:r>
      <w:t xml:space="preserve"> </w:t>
    </w:r>
    <w:r>
      <w:fldChar w:fldCharType="begin"/>
    </w:r>
    <w:r>
      <w:instrText xml:space="preserve"> KEYWORDS </w:instrText>
    </w:r>
    <w:r>
      <w:fldChar w:fldCharType="separate"/>
    </w:r>
    <w:r w:rsidR="0078523A">
      <w:t>Version 3.60</w:t>
    </w:r>
    <w:r>
      <w:fldChar w:fldCharType="end"/>
    </w:r>
  </w:p>
  <w:p w:rsidR="00C82EA5" w:rsidRDefault="00C82EA5" w:rsidP="00C82EA5">
    <w:pPr>
      <w:pStyle w:val="Header"/>
      <w:framePr w:wrap="around" w:hAnchor="text" w:x="285"/>
      <w:rPr>
        <w:szCs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910BB6" w:rsidRDefault="007001A7" w:rsidP="00C82EA5">
    <w:pPr>
      <w:pStyle w:val="Header"/>
      <w:framePr w:wrap="around"/>
      <w:pBdr>
        <w:bottom w:val="single" w:sz="6" w:space="1" w:color="auto"/>
      </w:pBdr>
      <w:tabs>
        <w:tab w:val="right" w:pos="9412"/>
      </w:tabs>
    </w:pPr>
    <w:fldSimple w:instr=" STYLEREF  SuperHeading  \* MERGEFORMAT ">
      <w:r w:rsidR="00CE234B" w:rsidRPr="00CE234B">
        <w:rPr>
          <w:bCs/>
          <w:noProof/>
        </w:rPr>
        <w:t>Chapter 3</w:t>
      </w:r>
    </w:fldSimple>
    <w:r w:rsidR="00C82EA5">
      <w:t xml:space="preserve">  </w:t>
    </w:r>
    <w:r w:rsidR="00C82EA5" w:rsidRPr="00932A33">
      <w:t xml:space="preserve"> </w:t>
    </w:r>
    <w:fldSimple w:instr=" STYLEREF  &quot;Heading 1&quot;  \* MERGEFORMAT ">
      <w:r w:rsidR="00CE234B" w:rsidRPr="00CE234B">
        <w:rPr>
          <w:bCs/>
          <w:noProof/>
        </w:rPr>
        <w:t>Reports</w:t>
      </w:r>
    </w:fldSimple>
  </w:p>
  <w:p w:rsidR="00C82EA5" w:rsidRDefault="00C82EA5" w:rsidP="00C82EA5">
    <w:pPr>
      <w:pStyle w:val="Header"/>
      <w:framePr w:wrap="around"/>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pBdr>
        <w:bottom w:val="single" w:sz="6" w:space="1" w:color="auto"/>
      </w:pBdr>
      <w:tabs>
        <w:tab w:val="right" w:pos="9412"/>
      </w:tabs>
      <w:jc w:val="right"/>
    </w:pPr>
    <w:r>
      <w:fldChar w:fldCharType="begin"/>
    </w:r>
    <w:r>
      <w:instrText xml:space="preserve"> DOCPROPERTY Subject </w:instrText>
    </w:r>
    <w:r>
      <w:fldChar w:fldCharType="separate"/>
    </w:r>
    <w:r w:rsidR="001D3B27">
      <w:t>ABC</w:t>
    </w:r>
    <w:r w:rsidR="0078523A">
      <w:t xml:space="preserve"> </w:t>
    </w:r>
    <w:r w:rsidR="001D3B27">
      <w:t>XXX</w:t>
    </w:r>
    <w:r>
      <w:fldChar w:fldCharType="end"/>
    </w:r>
    <w:r>
      <w:t xml:space="preserve"> </w:t>
    </w:r>
    <w:r>
      <w:fldChar w:fldCharType="begin"/>
    </w:r>
    <w:r>
      <w:instrText xml:space="preserve"> DOCPROPERTY Title </w:instrText>
    </w:r>
    <w:r>
      <w:fldChar w:fldCharType="separate"/>
    </w:r>
    <w:r w:rsidR="0078523A">
      <w:t>Portal Reports Guide</w:t>
    </w:r>
    <w:r>
      <w:fldChar w:fldCharType="end"/>
    </w:r>
    <w:r>
      <w:t xml:space="preserve"> </w:t>
    </w:r>
    <w:r>
      <w:fldChar w:fldCharType="begin"/>
    </w:r>
    <w:r>
      <w:instrText xml:space="preserve"> KEYWORDS </w:instrText>
    </w:r>
    <w:r>
      <w:fldChar w:fldCharType="separate"/>
    </w:r>
    <w:r w:rsidR="0078523A">
      <w:t>Version 3.60</w:t>
    </w:r>
    <w:r>
      <w:fldChar w:fldCharType="end"/>
    </w:r>
  </w:p>
  <w:p w:rsidR="00C82EA5" w:rsidRDefault="00C82EA5" w:rsidP="00C82EA5">
    <w:pPr>
      <w:pStyle w:val="Header"/>
      <w:framePr w:wrap="around" w:hAnchor="text" w:x="285"/>
      <w:rPr>
        <w:szCs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932A33" w:rsidRDefault="00C82EA5" w:rsidP="00C82EA5">
    <w:pPr>
      <w:pStyle w:val="Header"/>
      <w:framePr w:wrap="around"/>
      <w:pBdr>
        <w:bottom w:val="single" w:sz="6" w:space="1" w:color="auto"/>
      </w:pBdr>
      <w:tabs>
        <w:tab w:val="right" w:pos="9412"/>
      </w:tabs>
    </w:pPr>
    <w:r w:rsidRPr="00932A33">
      <w:t xml:space="preserve"> </w:t>
    </w:r>
    <w:fldSimple w:instr=" STYLEREF  &quot;Heading 1&quot;  \* MERGEFORMAT ">
      <w:r w:rsidR="001D3B27" w:rsidRPr="001D3B27">
        <w:rPr>
          <w:bCs/>
          <w:noProof/>
        </w:rPr>
        <w:t>Reports</w:t>
      </w:r>
    </w:fldSimple>
  </w:p>
  <w:p w:rsidR="00C82EA5" w:rsidRDefault="00C82EA5" w:rsidP="00C82EA5">
    <w:pPr>
      <w:pStyle w:val="Header"/>
      <w:framePr w:wrap="around"/>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hAnchor="text" w:x="285"/>
      <w:pBdr>
        <w:bottom w:val="single" w:sz="6" w:space="1" w:color="auto"/>
      </w:pBdr>
      <w:tabs>
        <w:tab w:val="right" w:pos="9412"/>
      </w:tabs>
      <w:jc w:val="right"/>
    </w:pPr>
    <w:r>
      <w:fldChar w:fldCharType="begin"/>
    </w:r>
    <w:r>
      <w:instrText xml:space="preserve"> DOCPROPERTY Subject </w:instrText>
    </w:r>
    <w:r>
      <w:fldChar w:fldCharType="separate"/>
    </w:r>
    <w:r w:rsidR="001D3B27">
      <w:t>ABC</w:t>
    </w:r>
    <w:r w:rsidR="0078523A">
      <w:t xml:space="preserve"> </w:t>
    </w:r>
    <w:r w:rsidR="001D3B27">
      <w:t>XXX</w:t>
    </w:r>
    <w:r>
      <w:fldChar w:fldCharType="end"/>
    </w:r>
    <w:r>
      <w:t xml:space="preserve"> </w:t>
    </w:r>
    <w:r>
      <w:fldChar w:fldCharType="begin"/>
    </w:r>
    <w:r>
      <w:instrText xml:space="preserve"> DOCPROPERTY Title </w:instrText>
    </w:r>
    <w:r>
      <w:fldChar w:fldCharType="separate"/>
    </w:r>
    <w:r w:rsidR="0078523A">
      <w:t>Portal Reports Guide</w:t>
    </w:r>
    <w:r>
      <w:fldChar w:fldCharType="end"/>
    </w:r>
    <w:r>
      <w:t xml:space="preserve"> </w:t>
    </w:r>
    <w:r>
      <w:fldChar w:fldCharType="begin"/>
    </w:r>
    <w:r>
      <w:instrText xml:space="preserve"> KEYWORDS </w:instrText>
    </w:r>
    <w:r>
      <w:fldChar w:fldCharType="separate"/>
    </w:r>
    <w:r w:rsidR="0078523A">
      <w:t>Version 3.60</w:t>
    </w:r>
    <w:r>
      <w:fldChar w:fldCharType="end"/>
    </w:r>
  </w:p>
  <w:p w:rsidR="00C82EA5" w:rsidRDefault="00C82EA5" w:rsidP="00C82EA5">
    <w:pPr>
      <w:framePr w:w="9412" w:hSpace="181" w:vSpace="181" w:wrap="around" w:vAnchor="text" w:hAnchor="text" w:x="285" w:y="1"/>
    </w:pPr>
  </w:p>
  <w:p w:rsidR="00C82EA5" w:rsidRDefault="00C82EA5" w:rsidP="00C82EA5">
    <w:pPr>
      <w:pStyle w:val="Header"/>
      <w:framePr w:wrap="around" w:hAnchor="text" w:x="285"/>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91691F" w:rsidP="00C82EA5">
    <w:pPr>
      <w:pStyle w:val="Header"/>
      <w:framePr w:wrap="around"/>
    </w:pPr>
    <w:r>
      <w:rPr>
        <w:noProof/>
        <w:lang w:val="en-US"/>
      </w:rPr>
      <w:drawing>
        <wp:anchor distT="0" distB="0" distL="114300" distR="114300" simplePos="0" relativeHeight="251657728" behindDoc="1" locked="0" layoutInCell="1" allowOverlap="1">
          <wp:simplePos x="0" y="0"/>
          <wp:positionH relativeFrom="margin">
            <wp:align>center</wp:align>
          </wp:positionH>
          <wp:positionV relativeFrom="paragraph">
            <wp:posOffset>1133475</wp:posOffset>
          </wp:positionV>
          <wp:extent cx="7973695" cy="450659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3695" cy="450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2EA5" w:rsidRDefault="00C82EA5">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Header"/>
      <w:framePr w:wrap="around" w:hAnchor="text" w:x="285"/>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Header"/>
      <w:framePr w:wrap="aroun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pPr>
      <w:pStyle w:val="Header"/>
      <w:framePr w:wrap="around" w:hAnchor="text" w:x="285"/>
      <w:rPr>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x="1418"/>
      <w:pBdr>
        <w:bottom w:val="single" w:sz="6" w:space="1" w:color="auto"/>
      </w:pBdr>
      <w:tabs>
        <w:tab w:val="right" w:pos="9412"/>
      </w:tabs>
    </w:pPr>
    <w:r>
      <w:t>Contents</w:t>
    </w:r>
  </w:p>
  <w:p w:rsidR="00C82EA5" w:rsidRDefault="00C82EA5">
    <w:pPr>
      <w:pStyle w:val="Header"/>
      <w:framePr w:wrap="aroun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Default="00C82EA5" w:rsidP="00C82EA5">
    <w:pPr>
      <w:pStyle w:val="Header"/>
      <w:framePr w:wrap="around"/>
      <w:pBdr>
        <w:bottom w:val="single" w:sz="6" w:space="1" w:color="auto"/>
      </w:pBdr>
      <w:tabs>
        <w:tab w:val="right" w:pos="9412"/>
      </w:tabs>
      <w:jc w:val="right"/>
    </w:pPr>
    <w:r>
      <w:fldChar w:fldCharType="begin"/>
    </w:r>
    <w:r>
      <w:instrText xml:space="preserve"> DOCPROPERTY Subject </w:instrText>
    </w:r>
    <w:r>
      <w:fldChar w:fldCharType="separate"/>
    </w:r>
    <w:r w:rsidR="001D3B27">
      <w:t>ABC</w:t>
    </w:r>
    <w:r w:rsidR="0078523A">
      <w:t xml:space="preserve"> </w:t>
    </w:r>
    <w:r w:rsidR="001D3B27">
      <w:t>XXX</w:t>
    </w:r>
    <w:r>
      <w:fldChar w:fldCharType="end"/>
    </w:r>
    <w:r>
      <w:t xml:space="preserve"> </w:t>
    </w:r>
    <w:r>
      <w:fldChar w:fldCharType="begin"/>
    </w:r>
    <w:r>
      <w:instrText xml:space="preserve"> DOCPROPERTY Title </w:instrText>
    </w:r>
    <w:r>
      <w:fldChar w:fldCharType="separate"/>
    </w:r>
    <w:r w:rsidR="0078523A">
      <w:t>Portal Reports Guide</w:t>
    </w:r>
    <w:r>
      <w:fldChar w:fldCharType="end"/>
    </w:r>
    <w:r>
      <w:t xml:space="preserve"> </w:t>
    </w:r>
    <w:r>
      <w:fldChar w:fldCharType="begin"/>
    </w:r>
    <w:r>
      <w:instrText xml:space="preserve"> KEYWORDS </w:instrText>
    </w:r>
    <w:r>
      <w:fldChar w:fldCharType="separate"/>
    </w:r>
    <w:r w:rsidR="0078523A">
      <w:t>Version 3.60</w:t>
    </w:r>
    <w:r>
      <w:fldChar w:fldCharType="end"/>
    </w:r>
  </w:p>
  <w:p w:rsidR="00C82EA5" w:rsidRDefault="00C82EA5">
    <w:pPr>
      <w:pStyle w:val="Header"/>
      <w:framePr w:wrap="around" w:hAnchor="text" w:x="285"/>
      <w:rPr>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A5" w:rsidRPr="00910BB6" w:rsidRDefault="007001A7" w:rsidP="00C82EA5">
    <w:pPr>
      <w:pStyle w:val="Header"/>
      <w:framePr w:wrap="around"/>
      <w:pBdr>
        <w:bottom w:val="single" w:sz="6" w:space="1" w:color="auto"/>
      </w:pBdr>
      <w:tabs>
        <w:tab w:val="right" w:pos="9412"/>
      </w:tabs>
    </w:pPr>
    <w:fldSimple w:instr=" STYLEREF  SuperHeading  \* MERGEFORMAT ">
      <w:r w:rsidR="00CE234B" w:rsidRPr="00CE234B">
        <w:rPr>
          <w:bCs/>
          <w:noProof/>
        </w:rPr>
        <w:t>Chapter 1</w:t>
      </w:r>
    </w:fldSimple>
    <w:r w:rsidR="00C82EA5">
      <w:t xml:space="preserve">  </w:t>
    </w:r>
    <w:r w:rsidR="00C82EA5" w:rsidRPr="00932A33">
      <w:t xml:space="preserve"> </w:t>
    </w:r>
    <w:fldSimple w:instr=" STYLEREF  &quot;Heading 1&quot;  \* MERGEFORMAT ">
      <w:r w:rsidR="00CE234B" w:rsidRPr="00CE234B">
        <w:rPr>
          <w:bCs/>
          <w:noProof/>
        </w:rPr>
        <w:t>Introduction</w:t>
      </w:r>
    </w:fldSimple>
  </w:p>
  <w:p w:rsidR="00C82EA5" w:rsidRDefault="00C82EA5" w:rsidP="00C82EA5">
    <w:pPr>
      <w:pStyle w:val="Header"/>
      <w:framePr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29.95pt" o:bullet="t">
        <v:imagedata r:id="rId1" o:title="NextGen Chevron white space 30height"/>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B1BE5C1C"/>
    <w:lvl w:ilvl="0">
      <w:start w:val="1"/>
      <w:numFmt w:val="bullet"/>
      <w:pStyle w:val="ListBullet5"/>
      <w:lvlText w:val=""/>
      <w:lvlPicBulletId w:val="0"/>
      <w:lvlJc w:val="left"/>
      <w:pPr>
        <w:tabs>
          <w:tab w:val="num" w:pos="1649"/>
        </w:tabs>
        <w:ind w:left="1649" w:hanging="288"/>
      </w:pPr>
      <w:rPr>
        <w:rFonts w:ascii="Symbol" w:hAnsi="Symbol" w:hint="default"/>
        <w:color w:val="auto"/>
      </w:rPr>
    </w:lvl>
  </w:abstractNum>
  <w:abstractNum w:abstractNumId="4">
    <w:nsid w:val="FFFFFF81"/>
    <w:multiLevelType w:val="singleLevel"/>
    <w:tmpl w:val="FEC435E2"/>
    <w:lvl w:ilvl="0">
      <w:start w:val="1"/>
      <w:numFmt w:val="bullet"/>
      <w:pStyle w:val="ListBullet4"/>
      <w:lvlText w:val=""/>
      <w:lvlPicBulletId w:val="0"/>
      <w:lvlJc w:val="left"/>
      <w:pPr>
        <w:tabs>
          <w:tab w:val="num" w:pos="1309"/>
        </w:tabs>
        <w:ind w:left="1309" w:hanging="288"/>
      </w:pPr>
      <w:rPr>
        <w:rFonts w:ascii="Symbol" w:hAnsi="Symbol" w:hint="default"/>
        <w:color w:val="auto"/>
      </w:rPr>
    </w:lvl>
  </w:abstractNum>
  <w:abstractNum w:abstractNumId="5">
    <w:nsid w:val="FFFFFF82"/>
    <w:multiLevelType w:val="singleLevel"/>
    <w:tmpl w:val="C35420F8"/>
    <w:lvl w:ilvl="0">
      <w:start w:val="1"/>
      <w:numFmt w:val="bullet"/>
      <w:pStyle w:val="ListBullet3"/>
      <w:lvlText w:val=""/>
      <w:lvlPicBulletId w:val="0"/>
      <w:lvlJc w:val="left"/>
      <w:pPr>
        <w:tabs>
          <w:tab w:val="num" w:pos="968"/>
        </w:tabs>
        <w:ind w:left="968" w:hanging="288"/>
      </w:pPr>
      <w:rPr>
        <w:rFonts w:ascii="Symbol" w:hAnsi="Symbol" w:hint="default"/>
        <w:color w:val="auto"/>
      </w:rPr>
    </w:lvl>
  </w:abstractNum>
  <w:abstractNum w:abstractNumId="6">
    <w:nsid w:val="023315FC"/>
    <w:multiLevelType w:val="singleLevel"/>
    <w:tmpl w:val="457E881C"/>
    <w:lvl w:ilvl="0">
      <w:start w:val="1"/>
      <w:numFmt w:val="none"/>
      <w:lvlText w:val=""/>
      <w:legacy w:legacy="1" w:legacySpace="0" w:legacyIndent="0"/>
      <w:lvlJc w:val="left"/>
    </w:lvl>
  </w:abstractNum>
  <w:abstractNum w:abstractNumId="7">
    <w:nsid w:val="06D2688C"/>
    <w:multiLevelType w:val="singleLevel"/>
    <w:tmpl w:val="457E881C"/>
    <w:lvl w:ilvl="0">
      <w:start w:val="1"/>
      <w:numFmt w:val="none"/>
      <w:lvlText w:val=""/>
      <w:legacy w:legacy="1" w:legacySpace="0" w:legacyIndent="0"/>
      <w:lvlJc w:val="left"/>
    </w:lvl>
  </w:abstractNum>
  <w:abstractNum w:abstractNumId="8">
    <w:nsid w:val="079D3DEA"/>
    <w:multiLevelType w:val="singleLevel"/>
    <w:tmpl w:val="457E881C"/>
    <w:lvl w:ilvl="0">
      <w:start w:val="1"/>
      <w:numFmt w:val="none"/>
      <w:lvlText w:val=""/>
      <w:legacy w:legacy="1" w:legacySpace="0" w:legacyIndent="0"/>
      <w:lvlJc w:val="left"/>
    </w:lvl>
  </w:abstractNum>
  <w:abstractNum w:abstractNumId="9">
    <w:nsid w:val="10F7749E"/>
    <w:multiLevelType w:val="singleLevel"/>
    <w:tmpl w:val="457E881C"/>
    <w:lvl w:ilvl="0">
      <w:start w:val="1"/>
      <w:numFmt w:val="none"/>
      <w:lvlText w:val=""/>
      <w:legacy w:legacy="1" w:legacySpace="0" w:legacyIndent="0"/>
      <w:lvlJc w:val="left"/>
    </w:lvl>
  </w:abstractNum>
  <w:abstractNum w:abstractNumId="10">
    <w:nsid w:val="11D419B0"/>
    <w:multiLevelType w:val="singleLevel"/>
    <w:tmpl w:val="457E881C"/>
    <w:lvl w:ilvl="0">
      <w:start w:val="1"/>
      <w:numFmt w:val="none"/>
      <w:lvlText w:val=""/>
      <w:legacy w:legacy="1" w:legacySpace="0" w:legacyIndent="0"/>
      <w:lvlJc w:val="left"/>
    </w:lvl>
  </w:abstractNum>
  <w:abstractNum w:abstractNumId="11">
    <w:nsid w:val="146C14DA"/>
    <w:multiLevelType w:val="singleLevel"/>
    <w:tmpl w:val="457E881C"/>
    <w:lvl w:ilvl="0">
      <w:start w:val="1"/>
      <w:numFmt w:val="none"/>
      <w:lvlText w:val=""/>
      <w:legacy w:legacy="1" w:legacySpace="0" w:legacyIndent="0"/>
      <w:lvlJc w:val="left"/>
    </w:lvl>
  </w:abstractNum>
  <w:abstractNum w:abstractNumId="12">
    <w:nsid w:val="1C5C2088"/>
    <w:multiLevelType w:val="singleLevel"/>
    <w:tmpl w:val="457E881C"/>
    <w:lvl w:ilvl="0">
      <w:start w:val="1"/>
      <w:numFmt w:val="none"/>
      <w:lvlText w:val=""/>
      <w:legacy w:legacy="1" w:legacySpace="0" w:legacyIndent="0"/>
      <w:lvlJc w:val="left"/>
    </w:lvl>
  </w:abstractNum>
  <w:abstractNum w:abstractNumId="13">
    <w:nsid w:val="242B40B6"/>
    <w:multiLevelType w:val="singleLevel"/>
    <w:tmpl w:val="457E881C"/>
    <w:lvl w:ilvl="0">
      <w:start w:val="1"/>
      <w:numFmt w:val="none"/>
      <w:lvlText w:val=""/>
      <w:legacy w:legacy="1" w:legacySpace="0" w:legacyIndent="0"/>
      <w:lvlJc w:val="left"/>
    </w:lvl>
  </w:abstractNum>
  <w:abstractNum w:abstractNumId="14">
    <w:nsid w:val="2633324C"/>
    <w:multiLevelType w:val="singleLevel"/>
    <w:tmpl w:val="457E881C"/>
    <w:lvl w:ilvl="0">
      <w:start w:val="1"/>
      <w:numFmt w:val="none"/>
      <w:lvlText w:val=""/>
      <w:legacy w:legacy="1" w:legacySpace="0" w:legacyIndent="0"/>
      <w:lvlJc w:val="left"/>
    </w:lvl>
  </w:abstractNum>
  <w:abstractNum w:abstractNumId="15">
    <w:nsid w:val="28AB512E"/>
    <w:multiLevelType w:val="hybridMultilevel"/>
    <w:tmpl w:val="ED521502"/>
    <w:lvl w:ilvl="0" w:tplc="61D82E06">
      <w:start w:val="1"/>
      <w:numFmt w:val="bullet"/>
      <w:pStyle w:val="ListBullet"/>
      <w:lvlText w:val=""/>
      <w:lvlPicBulletId w:val="0"/>
      <w:lvlJc w:val="left"/>
      <w:pPr>
        <w:tabs>
          <w:tab w:val="num" w:pos="360"/>
        </w:tabs>
        <w:ind w:left="360" w:hanging="360"/>
      </w:pPr>
      <w:rPr>
        <w:rFonts w:ascii="Symbol" w:hAnsi="Symbol" w:hint="default"/>
        <w:color w:val="auto"/>
      </w:rPr>
    </w:lvl>
    <w:lvl w:ilvl="1" w:tplc="B066A800">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577AC7"/>
    <w:multiLevelType w:val="singleLevel"/>
    <w:tmpl w:val="457E881C"/>
    <w:lvl w:ilvl="0">
      <w:start w:val="1"/>
      <w:numFmt w:val="none"/>
      <w:lvlText w:val=""/>
      <w:legacy w:legacy="1" w:legacySpace="0" w:legacyIndent="0"/>
      <w:lvlJc w:val="left"/>
    </w:lvl>
  </w:abstractNum>
  <w:abstractNum w:abstractNumId="17">
    <w:nsid w:val="2B1B562A"/>
    <w:multiLevelType w:val="singleLevel"/>
    <w:tmpl w:val="D95C58D6"/>
    <w:lvl w:ilvl="0">
      <w:start w:val="1"/>
      <w:numFmt w:val="bullet"/>
      <w:pStyle w:val="ListBullet2"/>
      <w:lvlText w:val=""/>
      <w:lvlPicBulletId w:val="0"/>
      <w:lvlJc w:val="left"/>
      <w:pPr>
        <w:tabs>
          <w:tab w:val="num" w:pos="648"/>
        </w:tabs>
        <w:ind w:left="648" w:hanging="288"/>
      </w:pPr>
      <w:rPr>
        <w:rFonts w:ascii="Symbol" w:hAnsi="Symbol" w:hint="default"/>
        <w:color w:val="auto"/>
      </w:rPr>
    </w:lvl>
  </w:abstractNum>
  <w:abstractNum w:abstractNumId="18">
    <w:nsid w:val="2E40016D"/>
    <w:multiLevelType w:val="hybridMultilevel"/>
    <w:tmpl w:val="B3B49376"/>
    <w:lvl w:ilvl="0" w:tplc="A95C9988">
      <w:start w:val="1"/>
      <w:numFmt w:val="lowerLetter"/>
      <w:pStyle w:val="ListAlpha"/>
      <w:lvlText w:val="%1"/>
      <w:lvlJc w:val="left"/>
      <w:pPr>
        <w:tabs>
          <w:tab w:val="num" w:pos="680"/>
        </w:tabs>
        <w:ind w:left="680" w:hanging="6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892CA7"/>
    <w:multiLevelType w:val="singleLevel"/>
    <w:tmpl w:val="457E881C"/>
    <w:lvl w:ilvl="0">
      <w:start w:val="1"/>
      <w:numFmt w:val="none"/>
      <w:lvlText w:val=""/>
      <w:legacy w:legacy="1" w:legacySpace="0" w:legacyIndent="0"/>
      <w:lvlJc w:val="left"/>
    </w:lvl>
  </w:abstractNum>
  <w:abstractNum w:abstractNumId="20">
    <w:nsid w:val="312B02B3"/>
    <w:multiLevelType w:val="singleLevel"/>
    <w:tmpl w:val="457E881C"/>
    <w:lvl w:ilvl="0">
      <w:start w:val="1"/>
      <w:numFmt w:val="none"/>
      <w:lvlText w:val=""/>
      <w:legacy w:legacy="1" w:legacySpace="0" w:legacyIndent="0"/>
      <w:lvlJc w:val="left"/>
    </w:lvl>
  </w:abstractNum>
  <w:abstractNum w:abstractNumId="21">
    <w:nsid w:val="4BE31209"/>
    <w:multiLevelType w:val="singleLevel"/>
    <w:tmpl w:val="457E881C"/>
    <w:lvl w:ilvl="0">
      <w:start w:val="1"/>
      <w:numFmt w:val="none"/>
      <w:lvlText w:val=""/>
      <w:legacy w:legacy="1" w:legacySpace="0" w:legacyIndent="0"/>
      <w:lvlJc w:val="left"/>
    </w:lvl>
  </w:abstractNum>
  <w:abstractNum w:abstractNumId="22">
    <w:nsid w:val="4E3755AB"/>
    <w:multiLevelType w:val="singleLevel"/>
    <w:tmpl w:val="A8FEAEF6"/>
    <w:lvl w:ilvl="0">
      <w:start w:val="1"/>
      <w:numFmt w:val="bullet"/>
      <w:lvlText w:val=""/>
      <w:lvlJc w:val="left"/>
      <w:pPr>
        <w:tabs>
          <w:tab w:val="num" w:pos="360"/>
        </w:tabs>
        <w:ind w:left="340" w:hanging="340"/>
      </w:pPr>
      <w:rPr>
        <w:rFonts w:ascii="Wingdings" w:hAnsi="Wingdings" w:hint="default"/>
      </w:rPr>
    </w:lvl>
  </w:abstractNum>
  <w:abstractNum w:abstractNumId="23">
    <w:nsid w:val="61571FB4"/>
    <w:multiLevelType w:val="singleLevel"/>
    <w:tmpl w:val="B9F444E0"/>
    <w:lvl w:ilvl="0">
      <w:start w:val="1"/>
      <w:numFmt w:val="decimal"/>
      <w:pStyle w:val="ListNumber"/>
      <w:lvlText w:val="%1"/>
      <w:lvlJc w:val="left"/>
      <w:pPr>
        <w:tabs>
          <w:tab w:val="num" w:pos="360"/>
        </w:tabs>
        <w:ind w:left="340" w:hanging="340"/>
      </w:pPr>
      <w:rPr>
        <w:rFonts w:ascii="Arial" w:hAnsi="Arial" w:hint="default"/>
        <w:b/>
        <w:i w:val="0"/>
      </w:rPr>
    </w:lvl>
  </w:abstractNum>
  <w:abstractNum w:abstractNumId="24">
    <w:nsid w:val="64A1472C"/>
    <w:multiLevelType w:val="singleLevel"/>
    <w:tmpl w:val="457E881C"/>
    <w:lvl w:ilvl="0">
      <w:start w:val="1"/>
      <w:numFmt w:val="none"/>
      <w:lvlText w:val=""/>
      <w:legacy w:legacy="1" w:legacySpace="0" w:legacyIndent="0"/>
      <w:lvlJc w:val="left"/>
    </w:lvl>
  </w:abstractNum>
  <w:abstractNum w:abstractNumId="25">
    <w:nsid w:val="69634108"/>
    <w:multiLevelType w:val="hybridMultilevel"/>
    <w:tmpl w:val="0A281BD8"/>
    <w:lvl w:ilvl="0" w:tplc="DCA65F7E">
      <w:start w:val="1"/>
      <w:numFmt w:val="bullet"/>
      <w:pStyle w:val="TableListBullet"/>
      <w:lvlText w:val=""/>
      <w:lvlJc w:val="left"/>
      <w:pPr>
        <w:tabs>
          <w:tab w:val="num" w:pos="360"/>
        </w:tabs>
        <w:ind w:left="475" w:hanging="187"/>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nsid w:val="6AE92C41"/>
    <w:multiLevelType w:val="singleLevel"/>
    <w:tmpl w:val="457E881C"/>
    <w:lvl w:ilvl="0">
      <w:start w:val="1"/>
      <w:numFmt w:val="none"/>
      <w:lvlText w:val=""/>
      <w:legacy w:legacy="1" w:legacySpace="0" w:legacyIndent="0"/>
      <w:lvlJc w:val="left"/>
    </w:lvl>
  </w:abstractNum>
  <w:abstractNum w:abstractNumId="27">
    <w:nsid w:val="6F026093"/>
    <w:multiLevelType w:val="singleLevel"/>
    <w:tmpl w:val="457E881C"/>
    <w:lvl w:ilvl="0">
      <w:start w:val="1"/>
      <w:numFmt w:val="none"/>
      <w:lvlText w:val=""/>
      <w:legacy w:legacy="1" w:legacySpace="0" w:legacyIndent="0"/>
      <w:lvlJc w:val="left"/>
    </w:lvl>
  </w:abstractNum>
  <w:abstractNum w:abstractNumId="28">
    <w:nsid w:val="74D43107"/>
    <w:multiLevelType w:val="singleLevel"/>
    <w:tmpl w:val="457E881C"/>
    <w:lvl w:ilvl="0">
      <w:start w:val="1"/>
      <w:numFmt w:val="none"/>
      <w:lvlText w:val=""/>
      <w:legacy w:legacy="1" w:legacySpace="0" w:legacyIndent="0"/>
      <w:lvlJc w:val="left"/>
    </w:lvl>
  </w:abstractNum>
  <w:abstractNum w:abstractNumId="29">
    <w:nsid w:val="7B332CA8"/>
    <w:multiLevelType w:val="hybridMultilevel"/>
    <w:tmpl w:val="73EA340A"/>
    <w:lvl w:ilvl="0" w:tplc="78B88CD2">
      <w:start w:val="1"/>
      <w:numFmt w:val="lowerLetter"/>
      <w:pStyle w:val="ListAlpha2"/>
      <w:lvlText w:val="%1)"/>
      <w:lvlJc w:val="left"/>
      <w:pPr>
        <w:tabs>
          <w:tab w:val="num" w:pos="1060"/>
        </w:tabs>
        <w:ind w:left="681" w:hanging="341"/>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0">
    <w:nsid w:val="7F827F09"/>
    <w:multiLevelType w:val="singleLevel"/>
    <w:tmpl w:val="BCC8E852"/>
    <w:lvl w:ilvl="0">
      <w:start w:val="1"/>
      <w:numFmt w:val="lowerLetter"/>
      <w:pStyle w:val="ListNumber2"/>
      <w:lvlText w:val="%1)"/>
      <w:lvlJc w:val="left"/>
      <w:pPr>
        <w:tabs>
          <w:tab w:val="num" w:pos="700"/>
        </w:tabs>
        <w:ind w:left="700" w:hanging="36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8"/>
  </w:num>
  <w:num w:numId="8">
    <w:abstractNumId w:val="29"/>
  </w:num>
  <w:num w:numId="9">
    <w:abstractNumId w:val="17"/>
  </w:num>
  <w:num w:numId="10">
    <w:abstractNumId w:val="23"/>
  </w:num>
  <w:num w:numId="11">
    <w:abstractNumId w:val="30"/>
  </w:num>
  <w:num w:numId="12">
    <w:abstractNumId w:val="15"/>
  </w:num>
  <w:num w:numId="13">
    <w:abstractNumId w:val="2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23"/>
    <w:lvlOverride w:ilvl="0">
      <w:startOverride w:val="1"/>
    </w:lvlOverride>
  </w:num>
  <w:num w:numId="17">
    <w:abstractNumId w:val="23"/>
    <w:lvlOverride w:ilvl="0">
      <w:startOverride w:val="1"/>
    </w:lvlOverride>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2"/>
  </w:num>
  <w:num w:numId="30">
    <w:abstractNumId w:val="25"/>
  </w:num>
  <w:num w:numId="31">
    <w:abstractNumId w:val="7"/>
  </w:num>
  <w:num w:numId="32">
    <w:abstractNumId w:val="8"/>
  </w:num>
  <w:num w:numId="33">
    <w:abstractNumId w:val="16"/>
  </w:num>
  <w:num w:numId="34">
    <w:abstractNumId w:val="9"/>
  </w:num>
  <w:num w:numId="35">
    <w:abstractNumId w:val="26"/>
  </w:num>
  <w:num w:numId="36">
    <w:abstractNumId w:val="28"/>
  </w:num>
  <w:num w:numId="37">
    <w:abstractNumId w:val="11"/>
  </w:num>
  <w:num w:numId="38">
    <w:abstractNumId w:val="14"/>
  </w:num>
  <w:num w:numId="39">
    <w:abstractNumId w:val="19"/>
  </w:num>
  <w:num w:numId="40">
    <w:abstractNumId w:val="21"/>
  </w:num>
  <w:num w:numId="41">
    <w:abstractNumId w:val="27"/>
  </w:num>
  <w:num w:numId="42">
    <w:abstractNumId w:val="12"/>
  </w:num>
  <w:num w:numId="43">
    <w:abstractNumId w:val="24"/>
  </w:num>
  <w:num w:numId="44">
    <w:abstractNumId w:val="6"/>
  </w:num>
  <w:num w:numId="45">
    <w:abstractNumId w:val="13"/>
  </w:num>
  <w:num w:numId="46">
    <w:abstractNumId w:val="10"/>
  </w:num>
  <w:num w:numId="4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linkStyles/>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EA5"/>
    <w:rsid w:val="000601A8"/>
    <w:rsid w:val="001D3B27"/>
    <w:rsid w:val="002A72F2"/>
    <w:rsid w:val="00406BBC"/>
    <w:rsid w:val="004457B5"/>
    <w:rsid w:val="007001A7"/>
    <w:rsid w:val="0078523A"/>
    <w:rsid w:val="0091691F"/>
    <w:rsid w:val="00C82EA5"/>
    <w:rsid w:val="00CE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index heading" w:uiPriority="0"/>
    <w:lsdException w:name="caption" w:uiPriority="0" w:qFormat="1"/>
    <w:lsdException w:name="table of figures" w:uiPriority="0"/>
    <w:lsdException w:name="page number" w:uiPriority="0"/>
    <w:lsdException w:name="List" w:uiPriority="0"/>
    <w:lsdException w:name="List Bullet" w:uiPriority="0" w:unhideWhenUsed="0"/>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0" w:unhideWhenUsed="0"/>
    <w:lsdException w:name="Body Text" w:uiPriority="0" w:unhideWhenUsed="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4B"/>
    <w:pPr>
      <w:keepNext/>
      <w:keepLines/>
    </w:pPr>
    <w:rPr>
      <w:rFonts w:ascii="Arial Narrow" w:hAnsi="Arial Narrow"/>
      <w:sz w:val="22"/>
    </w:rPr>
  </w:style>
  <w:style w:type="paragraph" w:styleId="Heading1">
    <w:name w:val="heading 1"/>
    <w:basedOn w:val="HeadingBase"/>
    <w:next w:val="Heading2"/>
    <w:link w:val="Heading1Char"/>
    <w:qFormat/>
    <w:rsid w:val="00CE234B"/>
    <w:pPr>
      <w:pageBreakBefore/>
      <w:framePr w:w="9072" w:hSpace="187" w:vSpace="187" w:wrap="notBeside" w:vAnchor="page" w:hAnchor="page" w:x="1455" w:y="1729" w:anchorLock="1"/>
      <w:spacing w:before="600" w:after="240"/>
      <w:outlineLvl w:val="0"/>
    </w:pPr>
    <w:rPr>
      <w:sz w:val="56"/>
    </w:rPr>
  </w:style>
  <w:style w:type="paragraph" w:styleId="Heading2">
    <w:name w:val="heading 2"/>
    <w:basedOn w:val="HeadingBase"/>
    <w:next w:val="BodyText"/>
    <w:link w:val="Heading2Char"/>
    <w:qFormat/>
    <w:rsid w:val="00CE234B"/>
    <w:pPr>
      <w:keepLines/>
      <w:spacing w:before="320" w:after="60"/>
      <w:outlineLvl w:val="1"/>
    </w:pPr>
    <w:rPr>
      <w:sz w:val="44"/>
    </w:rPr>
  </w:style>
  <w:style w:type="paragraph" w:styleId="Heading3">
    <w:name w:val="heading 3"/>
    <w:basedOn w:val="HeadingBase"/>
    <w:next w:val="BodyText"/>
    <w:link w:val="Heading3Char"/>
    <w:qFormat/>
    <w:rsid w:val="00CE234B"/>
    <w:pPr>
      <w:spacing w:before="240"/>
      <w:outlineLvl w:val="2"/>
    </w:pPr>
    <w:rPr>
      <w:spacing w:val="-10"/>
      <w:kern w:val="32"/>
      <w:sz w:val="36"/>
    </w:rPr>
  </w:style>
  <w:style w:type="paragraph" w:styleId="Heading4">
    <w:name w:val="heading 4"/>
    <w:basedOn w:val="HeadingBase"/>
    <w:next w:val="BodyText"/>
    <w:link w:val="Heading4Char"/>
    <w:qFormat/>
    <w:rsid w:val="00CE234B"/>
    <w:pPr>
      <w:spacing w:before="120"/>
      <w:outlineLvl w:val="3"/>
    </w:pPr>
    <w:rPr>
      <w:sz w:val="28"/>
    </w:rPr>
  </w:style>
  <w:style w:type="paragraph" w:styleId="Heading5">
    <w:name w:val="heading 5"/>
    <w:basedOn w:val="HeadingBase"/>
    <w:next w:val="Normal"/>
    <w:link w:val="Heading5Char"/>
    <w:qFormat/>
    <w:rsid w:val="00CE234B"/>
    <w:pPr>
      <w:spacing w:before="80"/>
      <w:outlineLvl w:val="4"/>
    </w:pPr>
  </w:style>
  <w:style w:type="paragraph" w:styleId="Heading6">
    <w:name w:val="heading 6"/>
    <w:basedOn w:val="HeadingBase"/>
    <w:next w:val="Normal"/>
    <w:link w:val="Heading6Char"/>
    <w:qFormat/>
    <w:rsid w:val="00CE234B"/>
    <w:pPr>
      <w:spacing w:before="40"/>
      <w:outlineLvl w:val="5"/>
    </w:pPr>
    <w:rPr>
      <w:sz w:val="22"/>
    </w:rPr>
  </w:style>
  <w:style w:type="paragraph" w:styleId="Heading7">
    <w:name w:val="heading 7"/>
    <w:basedOn w:val="Normal"/>
    <w:next w:val="Normal"/>
    <w:link w:val="Heading7Char"/>
    <w:qFormat/>
    <w:rsid w:val="00CE234B"/>
    <w:pPr>
      <w:ind w:left="720"/>
      <w:outlineLvl w:val="6"/>
    </w:pPr>
    <w:rPr>
      <w:i/>
      <w:color w:val="0099D8"/>
    </w:rPr>
  </w:style>
  <w:style w:type="paragraph" w:styleId="Heading8">
    <w:name w:val="heading 8"/>
    <w:basedOn w:val="Normal"/>
    <w:next w:val="Normal"/>
    <w:link w:val="Heading8Char"/>
    <w:qFormat/>
    <w:rsid w:val="00CE234B"/>
    <w:pPr>
      <w:ind w:left="720"/>
      <w:outlineLvl w:val="7"/>
    </w:pPr>
    <w:rPr>
      <w:i/>
      <w:color w:val="0099D8"/>
    </w:rPr>
  </w:style>
  <w:style w:type="paragraph" w:styleId="Heading9">
    <w:name w:val="heading 9"/>
    <w:basedOn w:val="Normal"/>
    <w:next w:val="Normal"/>
    <w:link w:val="Heading9Char"/>
    <w:qFormat/>
    <w:rsid w:val="00CE234B"/>
    <w:pPr>
      <w:ind w:left="720"/>
      <w:outlineLvl w:val="8"/>
    </w:pPr>
    <w:rPr>
      <w:i/>
      <w:color w:val="0099D8"/>
    </w:rPr>
  </w:style>
  <w:style w:type="character" w:default="1" w:styleId="DefaultParagraphFont">
    <w:name w:val="Default Paragraph Font"/>
    <w:semiHidden/>
    <w:rsid w:val="00CE2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234B"/>
  </w:style>
  <w:style w:type="character" w:customStyle="1" w:styleId="Heading1Char">
    <w:name w:val="Heading 1 Char"/>
    <w:link w:val="Heading1"/>
    <w:rPr>
      <w:rFonts w:ascii="Arial Narrow" w:hAnsi="Arial Narrow"/>
      <w:b/>
      <w:i/>
      <w:color w:val="0099D8"/>
      <w:sz w:val="56"/>
      <w:lang w:val="en-AU"/>
    </w:rPr>
  </w:style>
  <w:style w:type="character" w:customStyle="1" w:styleId="Heading2Char">
    <w:name w:val="Heading 2 Char"/>
    <w:link w:val="Heading2"/>
    <w:rPr>
      <w:rFonts w:ascii="Arial Narrow" w:hAnsi="Arial Narrow"/>
      <w:b/>
      <w:i/>
      <w:color w:val="0099D8"/>
      <w:sz w:val="44"/>
      <w:lang w:val="en-AU"/>
    </w:rPr>
  </w:style>
  <w:style w:type="character" w:customStyle="1" w:styleId="Heading3Char">
    <w:name w:val="Heading 3 Char"/>
    <w:link w:val="Heading3"/>
    <w:rPr>
      <w:rFonts w:ascii="Arial Narrow" w:hAnsi="Arial Narrow"/>
      <w:b/>
      <w:i/>
      <w:color w:val="0099D8"/>
      <w:spacing w:val="-10"/>
      <w:kern w:val="32"/>
      <w:sz w:val="36"/>
      <w:lang w:val="en-AU"/>
    </w:rPr>
  </w:style>
  <w:style w:type="paragraph" w:styleId="BodyText">
    <w:name w:val="Body Text"/>
    <w:basedOn w:val="Normal"/>
    <w:link w:val="BodyTextChar"/>
    <w:rsid w:val="00CE234B"/>
    <w:pPr>
      <w:keepNext w:val="0"/>
      <w:spacing w:before="120" w:after="120"/>
    </w:pPr>
    <w:rPr>
      <w:rFonts w:ascii="Times New Roman" w:hAnsi="Times New Roman"/>
    </w:rPr>
  </w:style>
  <w:style w:type="character" w:customStyle="1" w:styleId="BodyTextChar">
    <w:name w:val="Body Text Char"/>
    <w:link w:val="BodyText"/>
    <w:rPr>
      <w:rFonts w:ascii="Times New Roman" w:hAnsi="Times New Roman"/>
      <w:sz w:val="22"/>
    </w:rPr>
  </w:style>
  <w:style w:type="paragraph" w:styleId="Footer">
    <w:name w:val="footer"/>
    <w:basedOn w:val="Normal"/>
    <w:link w:val="FooterChar"/>
    <w:rsid w:val="00CE234B"/>
    <w:pPr>
      <w:framePr w:w="9412" w:hSpace="181" w:vSpace="181" w:wrap="around" w:vAnchor="text" w:hAnchor="page" w:x="1419" w:y="1" w:anchorLock="1"/>
      <w:tabs>
        <w:tab w:val="left" w:pos="1267"/>
        <w:tab w:val="right" w:pos="9412"/>
      </w:tabs>
    </w:pPr>
    <w:rPr>
      <w:b/>
      <w:sz w:val="16"/>
    </w:rPr>
  </w:style>
  <w:style w:type="character" w:customStyle="1" w:styleId="FooterChar">
    <w:name w:val="Footer Char"/>
    <w:basedOn w:val="DefaultParagraphFont"/>
    <w:link w:val="Footer"/>
    <w:rsid w:val="00CE234B"/>
    <w:rPr>
      <w:rFonts w:ascii="Arial Narrow" w:hAnsi="Arial Narrow"/>
      <w:b/>
      <w:sz w:val="16"/>
    </w:rPr>
  </w:style>
  <w:style w:type="paragraph" w:styleId="Title">
    <w:name w:val="Title"/>
    <w:basedOn w:val="HeadingBase"/>
    <w:link w:val="TitleChar"/>
    <w:qFormat/>
    <w:rsid w:val="00CE234B"/>
    <w:pPr>
      <w:jc w:val="right"/>
    </w:pPr>
    <w:rPr>
      <w:rFonts w:ascii="Arial" w:hAnsi="Arial"/>
      <w:b w:val="0"/>
      <w:i w:val="0"/>
      <w:color w:val="auto"/>
      <w:sz w:val="56"/>
      <w:szCs w:val="72"/>
      <w:lang w:val="en-US"/>
    </w:rPr>
  </w:style>
  <w:style w:type="character" w:customStyle="1" w:styleId="TitleChar">
    <w:name w:val="Title Char"/>
    <w:link w:val="Title"/>
    <w:rPr>
      <w:rFonts w:ascii="Arial" w:hAnsi="Arial"/>
      <w:sz w:val="56"/>
      <w:szCs w:val="72"/>
    </w:rPr>
  </w:style>
  <w:style w:type="paragraph" w:styleId="ListBullet">
    <w:name w:val="List Bullet"/>
    <w:basedOn w:val="List"/>
    <w:rsid w:val="00CE234B"/>
    <w:pPr>
      <w:keepNext/>
      <w:numPr>
        <w:numId w:val="12"/>
      </w:numPr>
      <w:spacing w:before="40" w:after="120"/>
    </w:pPr>
  </w:style>
  <w:style w:type="character" w:customStyle="1" w:styleId="SpecialBold">
    <w:name w:val="Special Bold"/>
    <w:basedOn w:val="DefaultParagraphFont"/>
    <w:rsid w:val="00CE234B"/>
    <w:rPr>
      <w:rFonts w:ascii="Arial Narrow" w:hAnsi="Arial Narrow"/>
      <w:b/>
      <w:spacing w:val="0"/>
    </w:rPr>
  </w:style>
  <w:style w:type="paragraph" w:customStyle="1" w:styleId="SuperTitle">
    <w:name w:val="SuperTitle"/>
    <w:basedOn w:val="Title"/>
    <w:rsid w:val="00CE234B"/>
    <w:pPr>
      <w:spacing w:before="3320"/>
    </w:pPr>
    <w:rPr>
      <w:szCs w:val="56"/>
    </w:rPr>
  </w:style>
  <w:style w:type="paragraph" w:customStyle="1" w:styleId="TOCTitle">
    <w:name w:val="TOCTitle"/>
    <w:basedOn w:val="HeadingBase"/>
    <w:rsid w:val="00CE234B"/>
    <w:pPr>
      <w:spacing w:before="240" w:after="480"/>
    </w:pPr>
    <w:rPr>
      <w:sz w:val="48"/>
    </w:rPr>
  </w:style>
  <w:style w:type="paragraph" w:customStyle="1" w:styleId="Version">
    <w:name w:val="Version"/>
    <w:basedOn w:val="Title"/>
    <w:rsid w:val="00CE234B"/>
    <w:pPr>
      <w:spacing w:before="480"/>
    </w:pPr>
    <w:rPr>
      <w:i/>
      <w:sz w:val="36"/>
      <w:szCs w:val="28"/>
    </w:rPr>
  </w:style>
  <w:style w:type="paragraph" w:styleId="ListBullet2">
    <w:name w:val="List Bullet 2"/>
    <w:basedOn w:val="List2"/>
    <w:rsid w:val="00CE234B"/>
    <w:pPr>
      <w:numPr>
        <w:numId w:val="9"/>
      </w:numPr>
      <w:spacing w:before="20" w:after="20"/>
    </w:pPr>
  </w:style>
  <w:style w:type="paragraph" w:styleId="Header">
    <w:name w:val="header"/>
    <w:basedOn w:val="Normal"/>
    <w:link w:val="HeaderChar"/>
    <w:rsid w:val="00CE234B"/>
    <w:pPr>
      <w:keepNext w:val="0"/>
      <w:keepLines w:val="0"/>
      <w:framePr w:w="9412" w:hSpace="181" w:vSpace="181" w:wrap="around" w:vAnchor="text" w:hAnchor="page" w:x="1419" w:y="1"/>
    </w:pPr>
    <w:rPr>
      <w:sz w:val="20"/>
      <w:lang w:val="en-GB"/>
    </w:rPr>
  </w:style>
  <w:style w:type="character" w:customStyle="1" w:styleId="HeaderChar">
    <w:name w:val="Header Char"/>
    <w:link w:val="Header"/>
    <w:rPr>
      <w:rFonts w:ascii="Arial Narrow" w:hAnsi="Arial Narrow"/>
      <w:lang w:val="en-GB"/>
    </w:rPr>
  </w:style>
  <w:style w:type="paragraph" w:customStyle="1" w:styleId="Byline">
    <w:name w:val="Byline"/>
    <w:basedOn w:val="Title"/>
    <w:rsid w:val="00CE234B"/>
    <w:pPr>
      <w:spacing w:after="240"/>
    </w:pPr>
    <w:rPr>
      <w:i/>
      <w:sz w:val="28"/>
    </w:rPr>
  </w:style>
  <w:style w:type="character" w:styleId="Emphasis">
    <w:name w:val="Emphasis"/>
    <w:basedOn w:val="DefaultParagraphFont"/>
    <w:qFormat/>
    <w:rsid w:val="00CE234B"/>
    <w:rPr>
      <w:i/>
    </w:rPr>
  </w:style>
  <w:style w:type="paragraph" w:customStyle="1" w:styleId="SuperHeading">
    <w:name w:val="SuperHeading"/>
    <w:basedOn w:val="Normal"/>
    <w:rsid w:val="00CE234B"/>
    <w:pPr>
      <w:pageBreakBefore/>
      <w:framePr w:w="9072" w:hSpace="181" w:vSpace="181" w:wrap="notBeside" w:vAnchor="text" w:hAnchor="page" w:x="1419" w:y="1" w:anchorLock="1"/>
      <w:spacing w:before="240" w:after="240"/>
    </w:pPr>
    <w:rPr>
      <w:rFonts w:ascii="Times New Roman" w:hAnsi="Times New Roman"/>
      <w:smallCaps/>
      <w:spacing w:val="80"/>
      <w:sz w:val="28"/>
    </w:rPr>
  </w:style>
  <w:style w:type="paragraph" w:customStyle="1" w:styleId="MiniTOCItem">
    <w:name w:val="MiniTOCItem"/>
    <w:basedOn w:val="ListBullet"/>
    <w:rsid w:val="00CE234B"/>
    <w:pPr>
      <w:numPr>
        <w:numId w:val="0"/>
      </w:numPr>
      <w:tabs>
        <w:tab w:val="right" w:leader="dot" w:pos="7632"/>
      </w:tabs>
      <w:spacing w:before="0" w:after="0"/>
    </w:pPr>
  </w:style>
  <w:style w:type="paragraph" w:styleId="ListNumber">
    <w:name w:val="List Number"/>
    <w:basedOn w:val="List"/>
    <w:rsid w:val="00CE234B"/>
    <w:pPr>
      <w:numPr>
        <w:numId w:val="10"/>
      </w:numPr>
    </w:pPr>
  </w:style>
  <w:style w:type="character" w:customStyle="1" w:styleId="HotSpot">
    <w:name w:val="HotSpot"/>
    <w:rsid w:val="00CE234B"/>
    <w:rPr>
      <w:u w:val="none"/>
    </w:rPr>
  </w:style>
  <w:style w:type="paragraph" w:customStyle="1" w:styleId="AllowPageBreak">
    <w:name w:val="AllowPageBreak"/>
    <w:rsid w:val="00CE234B"/>
    <w:pPr>
      <w:widowControl w:val="0"/>
    </w:pPr>
    <w:rPr>
      <w:rFonts w:ascii="Times New Roman" w:hAnsi="Times New Roman"/>
      <w:noProof/>
      <w:sz w:val="2"/>
      <w:lang w:val="en-AU"/>
    </w:rPr>
  </w:style>
  <w:style w:type="paragraph" w:customStyle="1" w:styleId="TableBodyText">
    <w:name w:val="Table Body Text"/>
    <w:basedOn w:val="BodyText"/>
    <w:rsid w:val="00CE234B"/>
    <w:pPr>
      <w:spacing w:before="60" w:after="60"/>
      <w:ind w:left="57" w:right="57"/>
    </w:pPr>
    <w:rPr>
      <w:rFonts w:ascii="Arial" w:hAnsi="Arial"/>
      <w:sz w:val="18"/>
      <w:szCs w:val="18"/>
    </w:rPr>
  </w:style>
  <w:style w:type="paragraph" w:styleId="ListContinue">
    <w:name w:val="List Continue"/>
    <w:basedOn w:val="List"/>
    <w:rsid w:val="00CE234B"/>
    <w:pPr>
      <w:ind w:firstLine="0"/>
    </w:pPr>
  </w:style>
  <w:style w:type="paragraph" w:customStyle="1" w:styleId="ListNote">
    <w:name w:val="List Note"/>
    <w:basedOn w:val="List"/>
    <w:rsid w:val="00CE234B"/>
    <w:pPr>
      <w:pBdr>
        <w:top w:val="double" w:sz="4" w:space="1" w:color="auto"/>
        <w:bottom w:val="double" w:sz="4" w:space="1" w:color="auto"/>
      </w:pBdr>
      <w:tabs>
        <w:tab w:val="left" w:pos="1021"/>
      </w:tabs>
      <w:ind w:firstLine="0"/>
    </w:pPr>
  </w:style>
  <w:style w:type="paragraph" w:customStyle="1" w:styleId="SubHeading1">
    <w:name w:val="SubHeading1"/>
    <w:basedOn w:val="HeadingBase"/>
    <w:rsid w:val="00CE234B"/>
    <w:pPr>
      <w:spacing w:before="240" w:after="60"/>
    </w:pPr>
  </w:style>
  <w:style w:type="character" w:customStyle="1" w:styleId="Superscript">
    <w:name w:val="Superscript"/>
    <w:basedOn w:val="DefaultParagraphFont"/>
    <w:rsid w:val="00CE234B"/>
    <w:rPr>
      <w:u w:val="none"/>
      <w:vertAlign w:val="superscript"/>
    </w:rPr>
  </w:style>
  <w:style w:type="paragraph" w:customStyle="1" w:styleId="Important">
    <w:name w:val="Important"/>
    <w:basedOn w:val="Note"/>
    <w:rsid w:val="00CE234B"/>
    <w:pPr>
      <w:pBdr>
        <w:top w:val="double" w:sz="4" w:space="3" w:color="auto"/>
        <w:bottom w:val="double" w:sz="4" w:space="3" w:color="auto"/>
      </w:pBdr>
      <w:tabs>
        <w:tab w:val="clear" w:pos="1191"/>
      </w:tabs>
    </w:pPr>
  </w:style>
  <w:style w:type="paragraph" w:customStyle="1" w:styleId="Spacer">
    <w:name w:val="Spacer"/>
    <w:basedOn w:val="BodyText"/>
    <w:rsid w:val="00CE234B"/>
    <w:pPr>
      <w:spacing w:before="0" w:after="0"/>
    </w:pPr>
    <w:rPr>
      <w:sz w:val="2"/>
    </w:rPr>
  </w:style>
  <w:style w:type="paragraph" w:customStyle="1" w:styleId="DrawingSteps">
    <w:name w:val="Drawing Steps"/>
    <w:basedOn w:val="DrawingNormal"/>
    <w:next w:val="DrawingNormalVersion"/>
    <w:rsid w:val="00CE234B"/>
    <w:pPr>
      <w:spacing w:before="0"/>
      <w:ind w:left="432"/>
    </w:pPr>
  </w:style>
  <w:style w:type="paragraph" w:customStyle="1" w:styleId="TableHeading2">
    <w:name w:val="Table Heading 2"/>
    <w:basedOn w:val="Normal"/>
    <w:next w:val="TableBodyText"/>
    <w:rsid w:val="00CE234B"/>
    <w:pPr>
      <w:keepNext w:val="0"/>
      <w:spacing w:before="60"/>
      <w:ind w:left="57" w:right="57"/>
    </w:pPr>
    <w:rPr>
      <w:rFonts w:ascii="Arial" w:hAnsi="Arial"/>
      <w:b/>
      <w:sz w:val="18"/>
      <w:szCs w:val="18"/>
    </w:rPr>
  </w:style>
  <w:style w:type="paragraph" w:customStyle="1" w:styleId="TableHeading3">
    <w:name w:val="Table Heading 3"/>
    <w:basedOn w:val="TableBodyText"/>
    <w:next w:val="Normal"/>
    <w:rsid w:val="00CE234B"/>
    <w:pPr>
      <w:keepNext/>
      <w:spacing w:before="120" w:after="0"/>
    </w:pPr>
    <w:rPr>
      <w:rFonts w:ascii="Helvetica" w:hAnsi="Helvetica"/>
      <w:b/>
      <w:sz w:val="22"/>
      <w:szCs w:val="22"/>
    </w:rPr>
  </w:style>
  <w:style w:type="paragraph" w:customStyle="1" w:styleId="ProcedureIntro">
    <w:name w:val="Procedure Intro"/>
    <w:basedOn w:val="BodyText"/>
    <w:next w:val="ListNumber"/>
    <w:rsid w:val="00CE234B"/>
    <w:pPr>
      <w:keepNext/>
      <w:keepLines w:val="0"/>
      <w:autoSpaceDE w:val="0"/>
      <w:autoSpaceDN w:val="0"/>
      <w:adjustRightInd w:val="0"/>
      <w:spacing w:before="160" w:after="80" w:line="240" w:lineRule="atLeast"/>
    </w:pPr>
    <w:rPr>
      <w:b/>
    </w:rPr>
  </w:style>
  <w:style w:type="paragraph" w:customStyle="1" w:styleId="Heading3NoTOC">
    <w:name w:val="Heading 3 No TOC"/>
    <w:basedOn w:val="Heading3"/>
    <w:rsid w:val="00CE234B"/>
    <w:pPr>
      <w:outlineLvl w:val="9"/>
    </w:pPr>
  </w:style>
  <w:style w:type="character" w:customStyle="1" w:styleId="Heading4Char">
    <w:name w:val="Heading 4 Char"/>
    <w:link w:val="Heading4"/>
    <w:rsid w:val="00C82EA5"/>
    <w:rPr>
      <w:rFonts w:ascii="Arial Narrow" w:hAnsi="Arial Narrow"/>
      <w:b/>
      <w:i/>
      <w:color w:val="0099D8"/>
      <w:sz w:val="28"/>
      <w:lang w:val="en-AU"/>
    </w:rPr>
  </w:style>
  <w:style w:type="character" w:customStyle="1" w:styleId="Heading5Char">
    <w:name w:val="Heading 5 Char"/>
    <w:link w:val="Heading5"/>
    <w:rsid w:val="00C82EA5"/>
    <w:rPr>
      <w:rFonts w:ascii="Arial Narrow" w:hAnsi="Arial Narrow"/>
      <w:b/>
      <w:i/>
      <w:color w:val="0099D8"/>
      <w:sz w:val="24"/>
      <w:lang w:val="en-AU"/>
    </w:rPr>
  </w:style>
  <w:style w:type="character" w:customStyle="1" w:styleId="Heading6Char">
    <w:name w:val="Heading 6 Char"/>
    <w:link w:val="Heading6"/>
    <w:rsid w:val="00C82EA5"/>
    <w:rPr>
      <w:rFonts w:ascii="Arial Narrow" w:hAnsi="Arial Narrow"/>
      <w:b/>
      <w:i/>
      <w:color w:val="0099D8"/>
      <w:sz w:val="22"/>
      <w:lang w:val="en-AU"/>
    </w:rPr>
  </w:style>
  <w:style w:type="character" w:customStyle="1" w:styleId="Heading7Char">
    <w:name w:val="Heading 7 Char"/>
    <w:link w:val="Heading7"/>
    <w:rsid w:val="00C82EA5"/>
    <w:rPr>
      <w:rFonts w:ascii="Arial Narrow" w:hAnsi="Arial Narrow"/>
      <w:i/>
      <w:color w:val="0099D8"/>
      <w:sz w:val="22"/>
    </w:rPr>
  </w:style>
  <w:style w:type="character" w:customStyle="1" w:styleId="Heading8Char">
    <w:name w:val="Heading 8 Char"/>
    <w:link w:val="Heading8"/>
    <w:rsid w:val="00C82EA5"/>
    <w:rPr>
      <w:rFonts w:ascii="Arial Narrow" w:hAnsi="Arial Narrow"/>
      <w:i/>
      <w:color w:val="0099D8"/>
      <w:sz w:val="22"/>
    </w:rPr>
  </w:style>
  <w:style w:type="character" w:customStyle="1" w:styleId="Heading9Char">
    <w:name w:val="Heading 9 Char"/>
    <w:link w:val="Heading9"/>
    <w:rsid w:val="00C82EA5"/>
    <w:rPr>
      <w:rFonts w:ascii="Arial Narrow" w:hAnsi="Arial Narrow"/>
      <w:i/>
      <w:color w:val="0099D8"/>
      <w:sz w:val="22"/>
    </w:rPr>
  </w:style>
  <w:style w:type="paragraph" w:customStyle="1" w:styleId="HeadingBase">
    <w:name w:val="Heading Base"/>
    <w:rsid w:val="00CE234B"/>
    <w:pPr>
      <w:keepNext/>
    </w:pPr>
    <w:rPr>
      <w:rFonts w:ascii="Arial Narrow" w:hAnsi="Arial Narrow"/>
      <w:b/>
      <w:i/>
      <w:color w:val="0099D8"/>
      <w:sz w:val="24"/>
      <w:lang w:val="en-AU"/>
    </w:rPr>
  </w:style>
  <w:style w:type="paragraph" w:styleId="TOC3">
    <w:name w:val="toc 3"/>
    <w:basedOn w:val="Normal"/>
    <w:next w:val="Normal"/>
    <w:rsid w:val="00CE234B"/>
    <w:pPr>
      <w:keepNext w:val="0"/>
      <w:keepLines w:val="0"/>
      <w:tabs>
        <w:tab w:val="right" w:leader="dot" w:pos="9360"/>
      </w:tabs>
      <w:ind w:left="480"/>
    </w:pPr>
    <w:rPr>
      <w:rFonts w:ascii="Times New Roman" w:hAnsi="Times New Roman"/>
      <w:sz w:val="24"/>
      <w:szCs w:val="24"/>
    </w:rPr>
  </w:style>
  <w:style w:type="paragraph" w:customStyle="1" w:styleId="TOCBase">
    <w:name w:val="TOC Base"/>
    <w:rsid w:val="00CE234B"/>
    <w:rPr>
      <w:rFonts w:ascii="Times New Roman" w:hAnsi="Times New Roman"/>
      <w:noProof/>
      <w:lang w:val="en-AU"/>
    </w:rPr>
  </w:style>
  <w:style w:type="paragraph" w:styleId="TOC2">
    <w:name w:val="toc 2"/>
    <w:basedOn w:val="Normal"/>
    <w:next w:val="Normal"/>
    <w:rsid w:val="00CE234B"/>
    <w:pPr>
      <w:keepNext w:val="0"/>
      <w:keepLines w:val="0"/>
      <w:tabs>
        <w:tab w:val="right" w:leader="dot" w:pos="9360"/>
      </w:tabs>
      <w:ind w:left="240"/>
    </w:pPr>
    <w:rPr>
      <w:rFonts w:ascii="Times New Roman" w:hAnsi="Times New Roman"/>
      <w:sz w:val="24"/>
      <w:szCs w:val="24"/>
    </w:rPr>
  </w:style>
  <w:style w:type="paragraph" w:styleId="TOC1">
    <w:name w:val="toc 1"/>
    <w:basedOn w:val="Normal"/>
    <w:next w:val="Normal"/>
    <w:rsid w:val="00CE234B"/>
    <w:pPr>
      <w:keepNext w:val="0"/>
      <w:keepLines w:val="0"/>
      <w:tabs>
        <w:tab w:val="right" w:pos="9360"/>
      </w:tabs>
      <w:spacing w:before="240"/>
    </w:pPr>
    <w:rPr>
      <w:b/>
      <w:sz w:val="24"/>
      <w:szCs w:val="24"/>
      <w:u w:val="single"/>
    </w:rPr>
  </w:style>
  <w:style w:type="paragraph" w:customStyle="1" w:styleId="Figures">
    <w:name w:val="Figures"/>
    <w:basedOn w:val="BodyText"/>
    <w:next w:val="Normal"/>
    <w:rsid w:val="00CE234B"/>
    <w:pPr>
      <w:tabs>
        <w:tab w:val="left" w:pos="3600"/>
        <w:tab w:val="left" w:pos="3958"/>
      </w:tabs>
    </w:pPr>
  </w:style>
  <w:style w:type="paragraph" w:styleId="List">
    <w:name w:val="List"/>
    <w:basedOn w:val="BodyText"/>
    <w:next w:val="BodyText"/>
    <w:rsid w:val="00CE234B"/>
    <w:pPr>
      <w:tabs>
        <w:tab w:val="left" w:pos="340"/>
      </w:tabs>
      <w:spacing w:before="60" w:after="60"/>
      <w:ind w:left="340" w:hanging="340"/>
    </w:pPr>
  </w:style>
  <w:style w:type="paragraph" w:customStyle="1" w:styleId="Note">
    <w:name w:val="Note"/>
    <w:basedOn w:val="BodyText"/>
    <w:rsid w:val="00CE234B"/>
    <w:pPr>
      <w:pBdr>
        <w:top w:val="double" w:sz="4" w:space="1" w:color="auto"/>
        <w:bottom w:val="double" w:sz="4" w:space="1" w:color="auto"/>
      </w:pBdr>
      <w:tabs>
        <w:tab w:val="left" w:pos="1191"/>
      </w:tabs>
      <w:spacing w:before="60" w:after="60"/>
    </w:pPr>
  </w:style>
  <w:style w:type="paragraph" w:styleId="Index1">
    <w:name w:val="index 1"/>
    <w:basedOn w:val="Normal"/>
    <w:next w:val="Normal"/>
    <w:semiHidden/>
    <w:rsid w:val="00CE234B"/>
    <w:pPr>
      <w:keepNext w:val="0"/>
      <w:tabs>
        <w:tab w:val="right" w:pos="4176"/>
      </w:tabs>
      <w:ind w:left="198" w:hanging="198"/>
    </w:pPr>
    <w:rPr>
      <w:rFonts w:ascii="Times New Roman" w:hAnsi="Times New Roman"/>
    </w:rPr>
  </w:style>
  <w:style w:type="paragraph" w:styleId="IndexHeading">
    <w:name w:val="index heading"/>
    <w:basedOn w:val="Normal"/>
    <w:next w:val="Index1"/>
    <w:semiHidden/>
    <w:rsid w:val="00CE234B"/>
    <w:pPr>
      <w:spacing w:before="120" w:after="120"/>
    </w:pPr>
    <w:rPr>
      <w:rFonts w:ascii="Arial" w:hAnsi="Arial"/>
      <w:b/>
      <w:sz w:val="24"/>
    </w:rPr>
  </w:style>
  <w:style w:type="paragraph" w:customStyle="1" w:styleId="Chapter">
    <w:name w:val="Chapter"/>
    <w:basedOn w:val="Normal"/>
    <w:rsid w:val="00CE234B"/>
    <w:pPr>
      <w:spacing w:before="240" w:after="240"/>
    </w:pPr>
    <w:rPr>
      <w:rFonts w:ascii="Times New Roman" w:hAnsi="Times New Roman"/>
      <w:smallCaps/>
      <w:spacing w:val="80"/>
      <w:sz w:val="28"/>
    </w:rPr>
  </w:style>
  <w:style w:type="paragraph" w:customStyle="1" w:styleId="InChapter">
    <w:name w:val="InChapter"/>
    <w:basedOn w:val="Heading3"/>
    <w:rsid w:val="00CE234B"/>
    <w:pPr>
      <w:spacing w:after="240"/>
      <w:outlineLvl w:val="9"/>
    </w:pPr>
    <w:rPr>
      <w:noProof/>
    </w:rPr>
  </w:style>
  <w:style w:type="paragraph" w:styleId="Index2">
    <w:name w:val="index 2"/>
    <w:basedOn w:val="Normal"/>
    <w:next w:val="Normal"/>
    <w:semiHidden/>
    <w:rsid w:val="00CE234B"/>
    <w:pPr>
      <w:tabs>
        <w:tab w:val="right" w:pos="4176"/>
      </w:tabs>
      <w:ind w:left="568" w:hanging="284"/>
    </w:pPr>
    <w:rPr>
      <w:rFonts w:ascii="Times New Roman" w:hAnsi="Times New Roman"/>
    </w:rPr>
  </w:style>
  <w:style w:type="paragraph" w:customStyle="1" w:styleId="Drawings">
    <w:name w:val="Drawings"/>
    <w:basedOn w:val="Figures"/>
    <w:rsid w:val="00CE234B"/>
    <w:pPr>
      <w:tabs>
        <w:tab w:val="clear" w:pos="3600"/>
        <w:tab w:val="clear" w:pos="3958"/>
        <w:tab w:val="left" w:pos="5812"/>
      </w:tabs>
      <w:ind w:left="-2552"/>
      <w:jc w:val="right"/>
    </w:pPr>
  </w:style>
  <w:style w:type="paragraph" w:styleId="Caption">
    <w:name w:val="caption"/>
    <w:basedOn w:val="BodyText"/>
    <w:next w:val="Normal"/>
    <w:qFormat/>
    <w:rsid w:val="00CE234B"/>
    <w:pPr>
      <w:framePr w:w="2268" w:hSpace="181" w:vSpace="181" w:wrap="around" w:vAnchor="text" w:hAnchor="page" w:x="1135" w:y="285" w:anchorLock="1"/>
    </w:pPr>
    <w:rPr>
      <w:i/>
    </w:rPr>
  </w:style>
  <w:style w:type="paragraph" w:customStyle="1" w:styleId="MiniTOCTitle">
    <w:name w:val="MiniTOCTitle"/>
    <w:basedOn w:val="Heading4"/>
    <w:rsid w:val="00CE234B"/>
    <w:pPr>
      <w:spacing w:before="240" w:after="120"/>
      <w:outlineLvl w:val="9"/>
    </w:pPr>
    <w:rPr>
      <w:noProof/>
      <w:sz w:val="32"/>
    </w:rPr>
  </w:style>
  <w:style w:type="paragraph" w:customStyle="1" w:styleId="TOFTitle">
    <w:name w:val="TOFTitle"/>
    <w:basedOn w:val="TOCTitle"/>
    <w:rsid w:val="00CE234B"/>
  </w:style>
  <w:style w:type="paragraph" w:styleId="TableofFigures">
    <w:name w:val="table of figures"/>
    <w:basedOn w:val="Normal"/>
    <w:next w:val="Normal"/>
    <w:semiHidden/>
    <w:rsid w:val="00CE234B"/>
    <w:pPr>
      <w:tabs>
        <w:tab w:val="right" w:leader="dot" w:pos="9072"/>
      </w:tabs>
      <w:ind w:left="970" w:hanging="403"/>
    </w:pPr>
    <w:rPr>
      <w:rFonts w:ascii="Times New Roman" w:hAnsi="Times New Roman"/>
      <w:b/>
    </w:rPr>
  </w:style>
  <w:style w:type="character" w:customStyle="1" w:styleId="WingdingSymbols">
    <w:name w:val="Wingding Symbols"/>
    <w:rsid w:val="00CE234B"/>
    <w:rPr>
      <w:rFonts w:ascii="Wingdings" w:hAnsi="Wingdings"/>
    </w:rPr>
  </w:style>
  <w:style w:type="paragraph" w:customStyle="1" w:styleId="TableHeading">
    <w:name w:val="Table Heading"/>
    <w:basedOn w:val="HeadingBase"/>
    <w:rsid w:val="00CE234B"/>
    <w:pPr>
      <w:keepLines/>
      <w:pBdr>
        <w:bottom w:val="single" w:sz="6" w:space="1" w:color="auto"/>
      </w:pBdr>
      <w:spacing w:before="240"/>
      <w:ind w:left="57" w:right="57"/>
    </w:pPr>
    <w:rPr>
      <w:color w:val="auto"/>
      <w:sz w:val="20"/>
    </w:rPr>
  </w:style>
  <w:style w:type="paragraph" w:customStyle="1" w:styleId="BodyTextRight">
    <w:name w:val="Body Text Right"/>
    <w:basedOn w:val="BodyText"/>
    <w:rsid w:val="00CE234B"/>
    <w:pPr>
      <w:spacing w:before="0" w:after="0"/>
      <w:jc w:val="right"/>
    </w:pPr>
  </w:style>
  <w:style w:type="paragraph" w:styleId="Index3">
    <w:name w:val="index 3"/>
    <w:basedOn w:val="ListNumber2"/>
    <w:next w:val="Normal"/>
    <w:semiHidden/>
    <w:rsid w:val="00CE234B"/>
    <w:pPr>
      <w:tabs>
        <w:tab w:val="right" w:leader="dot" w:pos="4176"/>
      </w:tabs>
      <w:spacing w:before="0" w:after="0"/>
      <w:ind w:left="562" w:firstLine="0"/>
    </w:pPr>
  </w:style>
  <w:style w:type="paragraph" w:styleId="ListNumber2">
    <w:name w:val="List Number 2"/>
    <w:basedOn w:val="List2"/>
    <w:rsid w:val="00CE234B"/>
    <w:pPr>
      <w:numPr>
        <w:numId w:val="11"/>
      </w:numPr>
    </w:pPr>
  </w:style>
  <w:style w:type="paragraph" w:customStyle="1" w:styleId="MarginNote">
    <w:name w:val="Margin Note"/>
    <w:basedOn w:val="BodyText"/>
    <w:next w:val="Important"/>
    <w:rsid w:val="00CE234B"/>
    <w:pPr>
      <w:keepNext/>
      <w:framePr w:w="1080" w:hSpace="187" w:vSpace="187" w:wrap="around" w:vAnchor="text" w:hAnchor="page" w:x="1441" w:y="289" w:anchorLock="1"/>
      <w:jc w:val="right"/>
    </w:pPr>
    <w:rPr>
      <w:rFonts w:ascii="Arial" w:hAnsi="Arial"/>
      <w:b/>
      <w:sz w:val="20"/>
    </w:rPr>
  </w:style>
  <w:style w:type="paragraph" w:styleId="Subtitle">
    <w:name w:val="Subtitle"/>
    <w:basedOn w:val="Normal"/>
    <w:link w:val="SubtitleChar"/>
    <w:qFormat/>
    <w:rsid w:val="00CE234B"/>
    <w:pPr>
      <w:tabs>
        <w:tab w:val="left" w:pos="7230"/>
      </w:tabs>
      <w:spacing w:before="60" w:after="60"/>
      <w:jc w:val="right"/>
    </w:pPr>
    <w:rPr>
      <w:b/>
      <w:sz w:val="24"/>
    </w:rPr>
  </w:style>
  <w:style w:type="character" w:customStyle="1" w:styleId="SubtitleChar">
    <w:name w:val="Subtitle Char"/>
    <w:link w:val="Subtitle"/>
    <w:rsid w:val="00C82EA5"/>
    <w:rPr>
      <w:rFonts w:ascii="Arial Narrow" w:hAnsi="Arial Narrow"/>
      <w:b/>
      <w:sz w:val="24"/>
    </w:rPr>
  </w:style>
  <w:style w:type="paragraph" w:customStyle="1" w:styleId="GlossaryHeading">
    <w:name w:val="Glossary Heading"/>
    <w:basedOn w:val="HeadingBase"/>
    <w:rsid w:val="00CE234B"/>
    <w:rPr>
      <w:sz w:val="32"/>
    </w:rPr>
  </w:style>
  <w:style w:type="paragraph" w:customStyle="1" w:styleId="HeadingProcedure">
    <w:name w:val="Heading Procedure"/>
    <w:basedOn w:val="HeadingBase"/>
    <w:next w:val="Normal"/>
    <w:rsid w:val="00CE234B"/>
    <w:pPr>
      <w:tabs>
        <w:tab w:val="left" w:pos="0"/>
      </w:tabs>
      <w:spacing w:before="120" w:after="60"/>
    </w:pPr>
    <w:rPr>
      <w:color w:val="auto"/>
      <w:szCs w:val="24"/>
    </w:rPr>
  </w:style>
  <w:style w:type="paragraph" w:customStyle="1" w:styleId="Warning">
    <w:name w:val="Warning"/>
    <w:basedOn w:val="BodyText"/>
    <w:rsid w:val="00CE234B"/>
    <w:pPr>
      <w:pBdr>
        <w:top w:val="double" w:sz="4" w:space="6" w:color="auto"/>
        <w:left w:val="single" w:sz="6" w:space="6" w:color="FFFFFF"/>
        <w:bottom w:val="double" w:sz="4" w:space="6" w:color="auto"/>
        <w:right w:val="single" w:sz="6" w:space="6" w:color="FFFFFF"/>
      </w:pBdr>
      <w:shd w:val="pct10" w:color="auto" w:fill="auto"/>
      <w:tabs>
        <w:tab w:val="left" w:pos="992"/>
      </w:tabs>
      <w:ind w:left="119" w:right="119"/>
    </w:pPr>
  </w:style>
  <w:style w:type="paragraph" w:customStyle="1" w:styleId="MarginIcons">
    <w:name w:val="Margin Icons"/>
    <w:basedOn w:val="BodyText"/>
    <w:rsid w:val="00CE234B"/>
    <w:pPr>
      <w:framePr w:w="1985" w:hSpace="181" w:vSpace="181" w:wrap="around" w:vAnchor="text" w:hAnchor="page" w:x="1419" w:y="1" w:anchorLock="1"/>
      <w:jc w:val="right"/>
    </w:pPr>
    <w:rPr>
      <w:i/>
    </w:rPr>
  </w:style>
  <w:style w:type="character" w:customStyle="1" w:styleId="Monospace">
    <w:name w:val="Monospace"/>
    <w:basedOn w:val="DefaultParagraphFont"/>
    <w:rsid w:val="00CE234B"/>
    <w:rPr>
      <w:rFonts w:ascii="Courier New" w:hAnsi="Courier New"/>
    </w:rPr>
  </w:style>
  <w:style w:type="paragraph" w:customStyle="1" w:styleId="NoteBullet">
    <w:name w:val="Note Bullet"/>
    <w:basedOn w:val="Note"/>
    <w:rsid w:val="00CE234B"/>
    <w:pPr>
      <w:ind w:left="340" w:hanging="340"/>
    </w:pPr>
  </w:style>
  <w:style w:type="paragraph" w:customStyle="1" w:styleId="SubHeading2">
    <w:name w:val="SubHeading2"/>
    <w:basedOn w:val="HeadingBase"/>
    <w:rsid w:val="00CE234B"/>
    <w:pPr>
      <w:spacing w:before="240" w:after="60"/>
    </w:pPr>
    <w:rPr>
      <w:sz w:val="20"/>
    </w:rPr>
  </w:style>
  <w:style w:type="paragraph" w:customStyle="1" w:styleId="SideHeading">
    <w:name w:val="Side Heading"/>
    <w:basedOn w:val="HeadingBase"/>
    <w:rsid w:val="00CE234B"/>
    <w:pPr>
      <w:framePr w:w="2268" w:h="567" w:hSpace="181" w:vSpace="181" w:wrap="around" w:vAnchor="text" w:hAnchor="page" w:x="1419" w:y="370" w:anchorLock="1"/>
    </w:pPr>
    <w:rPr>
      <w:color w:val="auto"/>
      <w:sz w:val="22"/>
    </w:rPr>
  </w:style>
  <w:style w:type="paragraph" w:customStyle="1" w:styleId="TableListBullet">
    <w:name w:val="Table List Bullet"/>
    <w:basedOn w:val="ListBullet"/>
    <w:rsid w:val="00CE234B"/>
    <w:pPr>
      <w:numPr>
        <w:numId w:val="30"/>
      </w:numPr>
      <w:spacing w:after="40"/>
      <w:ind w:right="144"/>
    </w:pPr>
    <w:rPr>
      <w:rFonts w:ascii="Arial" w:hAnsi="Arial"/>
      <w:sz w:val="18"/>
      <w:szCs w:val="18"/>
    </w:rPr>
  </w:style>
  <w:style w:type="paragraph" w:styleId="PlainText">
    <w:name w:val="Plain Text"/>
    <w:basedOn w:val="Normal"/>
    <w:link w:val="PlainTextChar"/>
    <w:rsid w:val="00CE234B"/>
    <w:rPr>
      <w:sz w:val="20"/>
    </w:rPr>
  </w:style>
  <w:style w:type="character" w:customStyle="1" w:styleId="PlainTextChar">
    <w:name w:val="Plain Text Char"/>
    <w:link w:val="PlainText"/>
    <w:rsid w:val="00C82EA5"/>
    <w:rPr>
      <w:rFonts w:ascii="Arial Narrow" w:hAnsi="Arial Narrow"/>
    </w:rPr>
  </w:style>
  <w:style w:type="character" w:customStyle="1" w:styleId="MenuOption">
    <w:name w:val="Menu Option"/>
    <w:basedOn w:val="DefaultParagraphFont"/>
    <w:rsid w:val="00CE234B"/>
    <w:rPr>
      <w:b/>
      <w:smallCaps/>
    </w:rPr>
  </w:style>
  <w:style w:type="paragraph" w:customStyle="1" w:styleId="TableListNumber">
    <w:name w:val="Table List Number"/>
    <w:basedOn w:val="ListNumber"/>
    <w:rsid w:val="00CE234B"/>
    <w:rPr>
      <w:sz w:val="20"/>
    </w:rPr>
  </w:style>
  <w:style w:type="paragraph" w:styleId="TOC4">
    <w:name w:val="toc 4"/>
    <w:basedOn w:val="TOCBase"/>
    <w:next w:val="Normal"/>
    <w:semiHidden/>
    <w:rsid w:val="00CE234B"/>
    <w:pPr>
      <w:tabs>
        <w:tab w:val="right" w:leader="dot" w:pos="9360"/>
      </w:tabs>
      <w:ind w:left="792"/>
    </w:pPr>
    <w:rPr>
      <w:sz w:val="24"/>
    </w:rPr>
  </w:style>
  <w:style w:type="paragraph" w:customStyle="1" w:styleId="ListAlpha">
    <w:name w:val="List Alpha"/>
    <w:basedOn w:val="List"/>
    <w:rsid w:val="00CE234B"/>
    <w:pPr>
      <w:numPr>
        <w:numId w:val="7"/>
      </w:numPr>
    </w:pPr>
  </w:style>
  <w:style w:type="paragraph" w:customStyle="1" w:styleId="ListAlpha2">
    <w:name w:val="List Alpha 2"/>
    <w:basedOn w:val="List2"/>
    <w:rsid w:val="00CE234B"/>
    <w:pPr>
      <w:numPr>
        <w:numId w:val="8"/>
      </w:numPr>
    </w:pPr>
  </w:style>
  <w:style w:type="paragraph" w:styleId="List2">
    <w:name w:val="List 2"/>
    <w:basedOn w:val="BodyText"/>
    <w:rsid w:val="00CE234B"/>
    <w:pPr>
      <w:tabs>
        <w:tab w:val="left" w:pos="680"/>
      </w:tabs>
      <w:spacing w:before="60" w:after="60"/>
      <w:ind w:left="680" w:hanging="340"/>
    </w:pPr>
  </w:style>
  <w:style w:type="paragraph" w:styleId="List3">
    <w:name w:val="List 3"/>
    <w:basedOn w:val="BodyText"/>
    <w:rsid w:val="00CE234B"/>
    <w:pPr>
      <w:tabs>
        <w:tab w:val="left" w:pos="1021"/>
      </w:tabs>
      <w:spacing w:before="60" w:after="60"/>
      <w:ind w:left="1020" w:hanging="340"/>
    </w:pPr>
  </w:style>
  <w:style w:type="paragraph" w:styleId="List4">
    <w:name w:val="List 4"/>
    <w:basedOn w:val="BodyText"/>
    <w:rsid w:val="00CE234B"/>
    <w:pPr>
      <w:tabs>
        <w:tab w:val="left" w:pos="1361"/>
      </w:tabs>
      <w:spacing w:before="60" w:after="60"/>
      <w:ind w:left="1361" w:hanging="340"/>
    </w:pPr>
  </w:style>
  <w:style w:type="paragraph" w:styleId="List5">
    <w:name w:val="List 5"/>
    <w:basedOn w:val="BodyText"/>
    <w:rsid w:val="00CE234B"/>
    <w:pPr>
      <w:tabs>
        <w:tab w:val="left" w:pos="1701"/>
      </w:tabs>
      <w:spacing w:before="60" w:after="60"/>
      <w:ind w:left="1701" w:hanging="340"/>
    </w:pPr>
  </w:style>
  <w:style w:type="paragraph" w:styleId="ListBullet3">
    <w:name w:val="List Bullet 3"/>
    <w:basedOn w:val="List3"/>
    <w:rsid w:val="00CE234B"/>
    <w:pPr>
      <w:numPr>
        <w:numId w:val="1"/>
      </w:numPr>
    </w:pPr>
  </w:style>
  <w:style w:type="paragraph" w:styleId="ListBullet4">
    <w:name w:val="List Bullet 4"/>
    <w:basedOn w:val="List4"/>
    <w:rsid w:val="00CE234B"/>
    <w:pPr>
      <w:numPr>
        <w:numId w:val="2"/>
      </w:numPr>
    </w:pPr>
  </w:style>
  <w:style w:type="paragraph" w:styleId="ListBullet5">
    <w:name w:val="List Bullet 5"/>
    <w:basedOn w:val="List5"/>
    <w:rsid w:val="00CE234B"/>
    <w:pPr>
      <w:numPr>
        <w:numId w:val="3"/>
      </w:numPr>
    </w:pPr>
  </w:style>
  <w:style w:type="paragraph" w:styleId="ListContinue2">
    <w:name w:val="List Continue 2"/>
    <w:basedOn w:val="List2"/>
    <w:rsid w:val="00CE234B"/>
    <w:pPr>
      <w:ind w:firstLine="0"/>
    </w:pPr>
  </w:style>
  <w:style w:type="paragraph" w:styleId="ListContinue3">
    <w:name w:val="List Continue 3"/>
    <w:basedOn w:val="List3"/>
    <w:rsid w:val="00CE234B"/>
    <w:pPr>
      <w:ind w:left="1021" w:firstLine="0"/>
    </w:pPr>
  </w:style>
  <w:style w:type="paragraph" w:styleId="ListContinue4">
    <w:name w:val="List Continue 4"/>
    <w:basedOn w:val="List4"/>
    <w:rsid w:val="00CE234B"/>
    <w:pPr>
      <w:ind w:firstLine="0"/>
    </w:pPr>
  </w:style>
  <w:style w:type="paragraph" w:styleId="ListContinue5">
    <w:name w:val="List Continue 5"/>
    <w:basedOn w:val="List5"/>
    <w:rsid w:val="00CE234B"/>
    <w:pPr>
      <w:ind w:firstLine="0"/>
    </w:pPr>
  </w:style>
  <w:style w:type="paragraph" w:styleId="ListNumber3">
    <w:name w:val="List Number 3"/>
    <w:basedOn w:val="List3"/>
    <w:rsid w:val="00CE234B"/>
    <w:pPr>
      <w:numPr>
        <w:numId w:val="4"/>
      </w:numPr>
      <w:tabs>
        <w:tab w:val="clear" w:pos="1080"/>
      </w:tabs>
      <w:ind w:left="1020" w:hanging="340"/>
    </w:pPr>
  </w:style>
  <w:style w:type="paragraph" w:styleId="ListNumber4">
    <w:name w:val="List Number 4"/>
    <w:basedOn w:val="List4"/>
    <w:rsid w:val="00CE234B"/>
    <w:pPr>
      <w:numPr>
        <w:numId w:val="5"/>
      </w:numPr>
      <w:tabs>
        <w:tab w:val="clear" w:pos="1440"/>
      </w:tabs>
      <w:ind w:left="1361" w:hanging="340"/>
    </w:pPr>
  </w:style>
  <w:style w:type="paragraph" w:styleId="ListNumber5">
    <w:name w:val="List Number 5"/>
    <w:basedOn w:val="List5"/>
    <w:rsid w:val="00CE234B"/>
    <w:pPr>
      <w:numPr>
        <w:numId w:val="6"/>
      </w:numPr>
      <w:tabs>
        <w:tab w:val="clear" w:pos="1800"/>
      </w:tabs>
      <w:ind w:left="1701" w:hanging="340"/>
    </w:pPr>
  </w:style>
  <w:style w:type="paragraph" w:styleId="BlockText">
    <w:name w:val="Block Text"/>
    <w:basedOn w:val="Normal"/>
    <w:rsid w:val="00CE234B"/>
    <w:pPr>
      <w:spacing w:after="120"/>
      <w:ind w:left="1440" w:right="1440"/>
    </w:pPr>
  </w:style>
  <w:style w:type="character" w:customStyle="1" w:styleId="Subscript">
    <w:name w:val="Subscript"/>
    <w:basedOn w:val="DefaultParagraphFont"/>
    <w:rsid w:val="00CE234B"/>
    <w:rPr>
      <w:sz w:val="16"/>
      <w:vertAlign w:val="subscript"/>
    </w:rPr>
  </w:style>
  <w:style w:type="character" w:customStyle="1" w:styleId="Symbols">
    <w:name w:val="Symbols"/>
    <w:basedOn w:val="DefaultParagraphFont"/>
    <w:rsid w:val="00CE234B"/>
    <w:rPr>
      <w:rFonts w:ascii="Symbol" w:hAnsi="Symbol"/>
    </w:rPr>
  </w:style>
  <w:style w:type="character" w:customStyle="1" w:styleId="MenuOptions">
    <w:name w:val="Menu Options"/>
    <w:basedOn w:val="DefaultParagraphFont"/>
    <w:rsid w:val="00CE234B"/>
    <w:rPr>
      <w:rFonts w:ascii="Arial Narrow" w:hAnsi="Arial Narrow"/>
      <w:smallCaps/>
    </w:rPr>
  </w:style>
  <w:style w:type="character" w:customStyle="1" w:styleId="Buttons">
    <w:name w:val="Buttons"/>
    <w:basedOn w:val="DefaultParagraphFont"/>
    <w:rsid w:val="00CE234B"/>
    <w:rPr>
      <w:b/>
    </w:rPr>
  </w:style>
  <w:style w:type="paragraph" w:customStyle="1" w:styleId="ForcePageBreak">
    <w:name w:val="ForcePageBreak"/>
    <w:rsid w:val="00CE234B"/>
    <w:pPr>
      <w:pageBreakBefore/>
      <w:widowControl w:val="0"/>
    </w:pPr>
    <w:rPr>
      <w:rFonts w:ascii="Times New Roman" w:hAnsi="Times New Roman"/>
      <w:sz w:val="2"/>
    </w:rPr>
  </w:style>
  <w:style w:type="paragraph" w:customStyle="1" w:styleId="BodyText-Indent">
    <w:name w:val="Body Text - Indent"/>
    <w:basedOn w:val="BodyText"/>
    <w:rsid w:val="00CE234B"/>
    <w:pPr>
      <w:ind w:left="-1985"/>
    </w:pPr>
  </w:style>
  <w:style w:type="paragraph" w:customStyle="1" w:styleId="Reference">
    <w:name w:val="Reference"/>
    <w:basedOn w:val="Important"/>
    <w:rsid w:val="00CE234B"/>
    <w:pPr>
      <w:tabs>
        <w:tab w:val="left" w:pos="851"/>
      </w:tabs>
    </w:pPr>
  </w:style>
  <w:style w:type="paragraph" w:customStyle="1" w:styleId="DrawingNormal">
    <w:name w:val="Drawing Normal"/>
    <w:basedOn w:val="BodyText"/>
    <w:next w:val="DrawingNormalVersion"/>
    <w:rsid w:val="00CE234B"/>
    <w:pPr>
      <w:keepNext/>
      <w:ind w:left="-288"/>
      <w:jc w:val="center"/>
    </w:pPr>
  </w:style>
  <w:style w:type="paragraph" w:customStyle="1" w:styleId="DrawingNormalVersion">
    <w:name w:val="Drawing Normal Version"/>
    <w:basedOn w:val="BodyText"/>
    <w:next w:val="BodyText"/>
    <w:rsid w:val="00CE234B"/>
    <w:pPr>
      <w:spacing w:before="0" w:after="60"/>
      <w:jc w:val="center"/>
    </w:pPr>
    <w:rPr>
      <w:rFonts w:ascii="Arial" w:hAnsi="Arial"/>
      <w:sz w:val="16"/>
    </w:rPr>
  </w:style>
  <w:style w:type="paragraph" w:customStyle="1" w:styleId="DrawingVersionSteps">
    <w:name w:val="Drawing Version Steps"/>
    <w:basedOn w:val="DrawingNormal"/>
    <w:rsid w:val="00CE234B"/>
    <w:pPr>
      <w:keepNext w:val="0"/>
      <w:spacing w:before="0" w:after="60"/>
      <w:ind w:left="432"/>
    </w:pPr>
    <w:rPr>
      <w:rFonts w:ascii="Arial" w:hAnsi="Arial"/>
      <w:sz w:val="16"/>
    </w:rPr>
  </w:style>
  <w:style w:type="character" w:customStyle="1" w:styleId="SuperscriptHeading">
    <w:name w:val="Superscript Heading"/>
    <w:basedOn w:val="DefaultParagraphFont"/>
    <w:rsid w:val="00CE234B"/>
    <w:rPr>
      <w:i/>
      <w:dstrike w:val="0"/>
      <w:position w:val="8"/>
      <w:sz w:val="24"/>
      <w:szCs w:val="24"/>
      <w:u w:val="single"/>
      <w:vertAlign w:val="superscript"/>
    </w:rPr>
  </w:style>
  <w:style w:type="paragraph" w:customStyle="1" w:styleId="Preformatted">
    <w:name w:val="Preformatted"/>
    <w:basedOn w:val="Normal"/>
    <w:rsid w:val="00CE234B"/>
    <w:pPr>
      <w:keepNext w:val="0"/>
      <w:ind w:left="-1008"/>
    </w:pPr>
    <w:rPr>
      <w:rFonts w:ascii="Times New Roman" w:hAnsi="Times New Roman"/>
      <w:sz w:val="4"/>
    </w:rPr>
  </w:style>
  <w:style w:type="table" w:customStyle="1" w:styleId="TableVerticalCentered">
    <w:name w:val="Table Vertical Centered"/>
    <w:basedOn w:val="TableNormal"/>
    <w:rsid w:val="00CE234B"/>
    <w:rPr>
      <w:rFonts w:ascii="Arial Narrow" w:hAnsi="Arial Narrow"/>
      <w:sz w:val="22"/>
      <w:szCs w:val="22"/>
    </w:rPr>
    <w:tblPr>
      <w:tblInd w:w="0" w:type="dxa"/>
      <w:tblCellMar>
        <w:top w:w="0" w:type="dxa"/>
        <w:left w:w="108" w:type="dxa"/>
        <w:bottom w:w="0" w:type="dxa"/>
        <w:right w:w="108" w:type="dxa"/>
      </w:tblCellMar>
    </w:tblPr>
    <w:tcPr>
      <w:vAlign w:val="center"/>
    </w:tcPr>
  </w:style>
  <w:style w:type="paragraph" w:customStyle="1" w:styleId="StyleBefore3ptAfter3ptLinespacingAtleast12pt">
    <w:name w:val="Style Before:  3 pt After:  3 pt Line spacing:  At least 12 pt"/>
    <w:basedOn w:val="Normal"/>
    <w:rsid w:val="00CE234B"/>
    <w:pPr>
      <w:spacing w:before="60" w:after="60" w:line="240" w:lineRule="atLeast"/>
    </w:pPr>
    <w:rPr>
      <w:szCs w:val="22"/>
    </w:rPr>
  </w:style>
  <w:style w:type="paragraph" w:customStyle="1" w:styleId="StyleRight135Before3ptAfter3ptLinespacingAt">
    <w:name w:val="Style Right:  1.35&quot; Before:  3 pt After:  3 pt Line spacing:  At..."/>
    <w:basedOn w:val="Normal"/>
    <w:rsid w:val="00CE234B"/>
    <w:pPr>
      <w:spacing w:before="60" w:after="60" w:line="240" w:lineRule="atLeast"/>
      <w:ind w:right="1950"/>
    </w:pPr>
  </w:style>
  <w:style w:type="paragraph" w:customStyle="1" w:styleId="StyleRight023Before3ptAfter3ptLinespacingAt">
    <w:name w:val="Style Right:  0.23&quot; Before:  3 pt After:  3 pt Line spacing:  At..."/>
    <w:basedOn w:val="Normal"/>
    <w:rsid w:val="00CE234B"/>
    <w:pPr>
      <w:spacing w:before="60" w:after="60" w:line="240" w:lineRule="atLeast"/>
      <w:ind w:right="330"/>
    </w:pPr>
  </w:style>
  <w:style w:type="paragraph" w:customStyle="1" w:styleId="StyleBefore3ptAfter3ptLinespacingAtleast12pt1">
    <w:name w:val="Style Before:  3 pt After:  3 pt Line spacing:  At least 12 pt1"/>
    <w:basedOn w:val="Normal"/>
    <w:rsid w:val="00CE234B"/>
    <w:pPr>
      <w:spacing w:before="60" w:after="60" w:line="240" w:lineRule="atLeast"/>
    </w:pPr>
  </w:style>
  <w:style w:type="paragraph" w:customStyle="1" w:styleId="StyleRight099Before3ptAfter3ptLinespacingAt">
    <w:name w:val="Style Right:  0.99&quot; Before:  3 pt After:  3 pt Line spacing:  At..."/>
    <w:basedOn w:val="Normal"/>
    <w:rsid w:val="00CE234B"/>
    <w:pPr>
      <w:spacing w:before="60" w:after="60" w:line="240" w:lineRule="atLeast"/>
      <w:ind w:right="1425"/>
    </w:pPr>
  </w:style>
  <w:style w:type="paragraph" w:customStyle="1" w:styleId="ListAlpha3">
    <w:name w:val="List Alpha 3"/>
    <w:basedOn w:val="ListAlpha2"/>
    <w:rsid w:val="00CE234B"/>
    <w:pPr>
      <w:numPr>
        <w:numId w:val="0"/>
      </w:numPr>
    </w:pPr>
  </w:style>
  <w:style w:type="paragraph" w:customStyle="1" w:styleId="ForcePageBreak0">
    <w:name w:val="Force Page Break"/>
    <w:basedOn w:val="AllowPageBreak"/>
    <w:rsid w:val="00CE234B"/>
    <w:pPr>
      <w:pageBreakBefore/>
    </w:pPr>
    <w:rPr>
      <w:szCs w:val="2"/>
    </w:rPr>
  </w:style>
  <w:style w:type="paragraph" w:customStyle="1" w:styleId="FooterCover">
    <w:name w:val="Footer Cover"/>
    <w:basedOn w:val="Subtitle"/>
    <w:rsid w:val="00CE234B"/>
    <w:pPr>
      <w:framePr w:w="9749" w:hSpace="187" w:vSpace="187" w:wrap="around" w:vAnchor="text" w:hAnchor="page" w:x="1412" w:y="1" w:anchorLock="1"/>
    </w:pPr>
    <w:rPr>
      <w:rFonts w:ascii="Garamond" w:hAnsi="Garamond"/>
      <w:sz w:val="40"/>
      <w:szCs w:val="40"/>
    </w:rPr>
  </w:style>
  <w:style w:type="paragraph" w:customStyle="1" w:styleId="PathText">
    <w:name w:val="Path Text"/>
    <w:basedOn w:val="ListContinue"/>
    <w:rsid w:val="00CE234B"/>
    <w:pPr>
      <w:spacing w:before="80"/>
      <w:ind w:left="0"/>
    </w:pPr>
    <w:rPr>
      <w:sz w:val="18"/>
    </w:rPr>
  </w:style>
  <w:style w:type="paragraph" w:customStyle="1" w:styleId="DrawingNormalBorder">
    <w:name w:val="Drawing Normal Border"/>
    <w:basedOn w:val="DrawingNormal"/>
    <w:next w:val="DrawingNormalVersion"/>
    <w:rsid w:val="00CE234B"/>
    <w:pPr>
      <w:keepNext w:val="0"/>
      <w:pBdr>
        <w:top w:val="single" w:sz="4" w:space="1" w:color="auto"/>
        <w:left w:val="single" w:sz="4" w:space="4" w:color="auto"/>
        <w:bottom w:val="single" w:sz="4" w:space="1" w:color="auto"/>
        <w:right w:val="single" w:sz="4" w:space="4" w:color="auto"/>
      </w:pBdr>
    </w:pPr>
  </w:style>
  <w:style w:type="paragraph" w:customStyle="1" w:styleId="IconTable">
    <w:name w:val="Icon Table"/>
    <w:rsid w:val="00CE234B"/>
    <w:pPr>
      <w:widowControl w:val="0"/>
      <w:autoSpaceDE w:val="0"/>
      <w:autoSpaceDN w:val="0"/>
      <w:adjustRightInd w:val="0"/>
      <w:spacing w:before="120" w:after="120" w:line="242" w:lineRule="auto"/>
      <w:ind w:left="-576"/>
    </w:pPr>
    <w:rPr>
      <w:rFonts w:ascii="Arial" w:hAnsi="Arial" w:cs="Arial"/>
      <w:color w:val="000000"/>
    </w:rPr>
  </w:style>
  <w:style w:type="paragraph" w:customStyle="1" w:styleId="TableListBullet2">
    <w:name w:val="Table List Bullet 2"/>
    <w:basedOn w:val="TableListBullet"/>
    <w:rsid w:val="00CE234B"/>
    <w:pPr>
      <w:ind w:left="734"/>
    </w:pPr>
  </w:style>
  <w:style w:type="character" w:styleId="PageNumber">
    <w:name w:val="page number"/>
    <w:basedOn w:val="DefaultParagraphFont"/>
    <w:rsid w:val="00CE234B"/>
  </w:style>
  <w:style w:type="paragraph" w:customStyle="1" w:styleId="TableListContinue">
    <w:name w:val="Table List Continue"/>
    <w:rsid w:val="00CE234B"/>
    <w:pPr>
      <w:widowControl w:val="0"/>
      <w:autoSpaceDE w:val="0"/>
      <w:autoSpaceDN w:val="0"/>
      <w:adjustRightInd w:val="0"/>
      <w:spacing w:before="20" w:after="60" w:line="242" w:lineRule="auto"/>
      <w:ind w:left="450"/>
    </w:pPr>
    <w:rPr>
      <w:rFonts w:ascii="Arial" w:hAnsi="Arial" w:cs="Arial"/>
      <w:color w:val="000000"/>
      <w:sz w:val="18"/>
      <w:szCs w:val="18"/>
    </w:rPr>
  </w:style>
  <w:style w:type="character" w:customStyle="1" w:styleId="UnderlinedText">
    <w:name w:val="Underlined Text"/>
    <w:basedOn w:val="DefaultParagraphFont"/>
    <w:rsid w:val="00CE234B"/>
    <w:rPr>
      <w:u w:val="single"/>
    </w:rPr>
  </w:style>
  <w:style w:type="paragraph" w:customStyle="1" w:styleId="TableBodySmall">
    <w:name w:val="Table Body Small"/>
    <w:basedOn w:val="TableBodyText"/>
    <w:qFormat/>
    <w:rsid w:val="00CE234B"/>
    <w:rPr>
      <w:sz w:val="16"/>
    </w:rPr>
  </w:style>
  <w:style w:type="paragraph" w:customStyle="1" w:styleId="BodyTextCentered">
    <w:name w:val="Body Text Centered"/>
    <w:basedOn w:val="BodyText"/>
    <w:rsid w:val="00CE234B"/>
    <w:pPr>
      <w:jc w:val="center"/>
    </w:pPr>
  </w:style>
  <w:style w:type="character" w:customStyle="1" w:styleId="Confidentiality">
    <w:name w:val="Confidentiality"/>
    <w:basedOn w:val="DefaultParagraphFont"/>
    <w:rsid w:val="00CE234B"/>
    <w:rPr>
      <w:b/>
      <w:color w:val="808080"/>
    </w:rPr>
  </w:style>
  <w:style w:type="paragraph" w:customStyle="1" w:styleId="FAQQuestion">
    <w:name w:val="FAQ Question"/>
    <w:next w:val="ListContinue"/>
    <w:rsid w:val="00CE234B"/>
    <w:pPr>
      <w:keepNext/>
      <w:spacing w:before="240"/>
    </w:pPr>
    <w:rPr>
      <w:rFonts w:ascii="Arial" w:hAnsi="Arial"/>
      <w:b/>
    </w:rPr>
  </w:style>
  <w:style w:type="paragraph" w:styleId="BalloonText">
    <w:name w:val="Balloon Text"/>
    <w:basedOn w:val="Normal"/>
    <w:link w:val="BalloonTextChar"/>
    <w:uiPriority w:val="99"/>
    <w:semiHidden/>
    <w:unhideWhenUsed/>
    <w:rsid w:val="0078523A"/>
    <w:rPr>
      <w:rFonts w:ascii="Tahoma" w:hAnsi="Tahoma" w:cs="Tahoma"/>
      <w:sz w:val="16"/>
      <w:szCs w:val="16"/>
    </w:rPr>
  </w:style>
  <w:style w:type="character" w:customStyle="1" w:styleId="BalloonTextChar">
    <w:name w:val="Balloon Text Char"/>
    <w:link w:val="BalloonText"/>
    <w:uiPriority w:val="99"/>
    <w:semiHidden/>
    <w:rsid w:val="0078523A"/>
    <w:rPr>
      <w:rFonts w:ascii="Tahoma" w:eastAsia="Times New Roman" w:hAnsi="Tahoma" w:cs="Tahoma"/>
      <w:sz w:val="16"/>
      <w:szCs w:val="16"/>
    </w:rPr>
  </w:style>
  <w:style w:type="character" w:styleId="Hyperlink">
    <w:name w:val="Hyperlink"/>
    <w:uiPriority w:val="99"/>
    <w:unhideWhenUsed/>
    <w:rsid w:val="007852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index heading" w:uiPriority="0"/>
    <w:lsdException w:name="caption" w:uiPriority="0" w:qFormat="1"/>
    <w:lsdException w:name="table of figures" w:uiPriority="0"/>
    <w:lsdException w:name="page number" w:uiPriority="0"/>
    <w:lsdException w:name="List" w:uiPriority="0"/>
    <w:lsdException w:name="List Bullet" w:uiPriority="0" w:unhideWhenUsed="0"/>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0" w:unhideWhenUsed="0"/>
    <w:lsdException w:name="Body Text" w:uiPriority="0" w:unhideWhenUsed="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Strong" w:semiHidden="0" w:uiPriority="22" w:unhideWhenUsed="0" w:qFormat="1"/>
    <w:lsdException w:name="Emphasis" w:semiHidden="0" w:uiPriority="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4B"/>
    <w:pPr>
      <w:keepNext/>
      <w:keepLines/>
    </w:pPr>
    <w:rPr>
      <w:rFonts w:ascii="Arial Narrow" w:hAnsi="Arial Narrow"/>
      <w:sz w:val="22"/>
    </w:rPr>
  </w:style>
  <w:style w:type="paragraph" w:styleId="Heading1">
    <w:name w:val="heading 1"/>
    <w:basedOn w:val="HeadingBase"/>
    <w:next w:val="Heading2"/>
    <w:link w:val="Heading1Char"/>
    <w:qFormat/>
    <w:rsid w:val="00CE234B"/>
    <w:pPr>
      <w:pageBreakBefore/>
      <w:framePr w:w="9072" w:hSpace="187" w:vSpace="187" w:wrap="notBeside" w:vAnchor="page" w:hAnchor="page" w:x="1455" w:y="1729" w:anchorLock="1"/>
      <w:spacing w:before="600" w:after="240"/>
      <w:outlineLvl w:val="0"/>
    </w:pPr>
    <w:rPr>
      <w:sz w:val="56"/>
    </w:rPr>
  </w:style>
  <w:style w:type="paragraph" w:styleId="Heading2">
    <w:name w:val="heading 2"/>
    <w:basedOn w:val="HeadingBase"/>
    <w:next w:val="BodyText"/>
    <w:link w:val="Heading2Char"/>
    <w:qFormat/>
    <w:rsid w:val="00CE234B"/>
    <w:pPr>
      <w:keepLines/>
      <w:spacing w:before="320" w:after="60"/>
      <w:outlineLvl w:val="1"/>
    </w:pPr>
    <w:rPr>
      <w:sz w:val="44"/>
    </w:rPr>
  </w:style>
  <w:style w:type="paragraph" w:styleId="Heading3">
    <w:name w:val="heading 3"/>
    <w:basedOn w:val="HeadingBase"/>
    <w:next w:val="BodyText"/>
    <w:link w:val="Heading3Char"/>
    <w:qFormat/>
    <w:rsid w:val="00CE234B"/>
    <w:pPr>
      <w:spacing w:before="240"/>
      <w:outlineLvl w:val="2"/>
    </w:pPr>
    <w:rPr>
      <w:spacing w:val="-10"/>
      <w:kern w:val="32"/>
      <w:sz w:val="36"/>
    </w:rPr>
  </w:style>
  <w:style w:type="paragraph" w:styleId="Heading4">
    <w:name w:val="heading 4"/>
    <w:basedOn w:val="HeadingBase"/>
    <w:next w:val="BodyText"/>
    <w:link w:val="Heading4Char"/>
    <w:qFormat/>
    <w:rsid w:val="00CE234B"/>
    <w:pPr>
      <w:spacing w:before="120"/>
      <w:outlineLvl w:val="3"/>
    </w:pPr>
    <w:rPr>
      <w:sz w:val="28"/>
    </w:rPr>
  </w:style>
  <w:style w:type="paragraph" w:styleId="Heading5">
    <w:name w:val="heading 5"/>
    <w:basedOn w:val="HeadingBase"/>
    <w:next w:val="Normal"/>
    <w:link w:val="Heading5Char"/>
    <w:qFormat/>
    <w:rsid w:val="00CE234B"/>
    <w:pPr>
      <w:spacing w:before="80"/>
      <w:outlineLvl w:val="4"/>
    </w:pPr>
  </w:style>
  <w:style w:type="paragraph" w:styleId="Heading6">
    <w:name w:val="heading 6"/>
    <w:basedOn w:val="HeadingBase"/>
    <w:next w:val="Normal"/>
    <w:link w:val="Heading6Char"/>
    <w:qFormat/>
    <w:rsid w:val="00CE234B"/>
    <w:pPr>
      <w:spacing w:before="40"/>
      <w:outlineLvl w:val="5"/>
    </w:pPr>
    <w:rPr>
      <w:sz w:val="22"/>
    </w:rPr>
  </w:style>
  <w:style w:type="paragraph" w:styleId="Heading7">
    <w:name w:val="heading 7"/>
    <w:basedOn w:val="Normal"/>
    <w:next w:val="Normal"/>
    <w:link w:val="Heading7Char"/>
    <w:qFormat/>
    <w:rsid w:val="00CE234B"/>
    <w:pPr>
      <w:ind w:left="720"/>
      <w:outlineLvl w:val="6"/>
    </w:pPr>
    <w:rPr>
      <w:i/>
      <w:color w:val="0099D8"/>
    </w:rPr>
  </w:style>
  <w:style w:type="paragraph" w:styleId="Heading8">
    <w:name w:val="heading 8"/>
    <w:basedOn w:val="Normal"/>
    <w:next w:val="Normal"/>
    <w:link w:val="Heading8Char"/>
    <w:qFormat/>
    <w:rsid w:val="00CE234B"/>
    <w:pPr>
      <w:ind w:left="720"/>
      <w:outlineLvl w:val="7"/>
    </w:pPr>
    <w:rPr>
      <w:i/>
      <w:color w:val="0099D8"/>
    </w:rPr>
  </w:style>
  <w:style w:type="paragraph" w:styleId="Heading9">
    <w:name w:val="heading 9"/>
    <w:basedOn w:val="Normal"/>
    <w:next w:val="Normal"/>
    <w:link w:val="Heading9Char"/>
    <w:qFormat/>
    <w:rsid w:val="00CE234B"/>
    <w:pPr>
      <w:ind w:left="720"/>
      <w:outlineLvl w:val="8"/>
    </w:pPr>
    <w:rPr>
      <w:i/>
      <w:color w:val="0099D8"/>
    </w:rPr>
  </w:style>
  <w:style w:type="character" w:default="1" w:styleId="DefaultParagraphFont">
    <w:name w:val="Default Paragraph Font"/>
    <w:semiHidden/>
    <w:rsid w:val="00CE2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234B"/>
  </w:style>
  <w:style w:type="character" w:customStyle="1" w:styleId="Heading1Char">
    <w:name w:val="Heading 1 Char"/>
    <w:link w:val="Heading1"/>
    <w:rPr>
      <w:rFonts w:ascii="Arial Narrow" w:hAnsi="Arial Narrow"/>
      <w:b/>
      <w:i/>
      <w:color w:val="0099D8"/>
      <w:sz w:val="56"/>
      <w:lang w:val="en-AU"/>
    </w:rPr>
  </w:style>
  <w:style w:type="character" w:customStyle="1" w:styleId="Heading2Char">
    <w:name w:val="Heading 2 Char"/>
    <w:link w:val="Heading2"/>
    <w:rPr>
      <w:rFonts w:ascii="Arial Narrow" w:hAnsi="Arial Narrow"/>
      <w:b/>
      <w:i/>
      <w:color w:val="0099D8"/>
      <w:sz w:val="44"/>
      <w:lang w:val="en-AU"/>
    </w:rPr>
  </w:style>
  <w:style w:type="character" w:customStyle="1" w:styleId="Heading3Char">
    <w:name w:val="Heading 3 Char"/>
    <w:link w:val="Heading3"/>
    <w:rPr>
      <w:rFonts w:ascii="Arial Narrow" w:hAnsi="Arial Narrow"/>
      <w:b/>
      <w:i/>
      <w:color w:val="0099D8"/>
      <w:spacing w:val="-10"/>
      <w:kern w:val="32"/>
      <w:sz w:val="36"/>
      <w:lang w:val="en-AU"/>
    </w:rPr>
  </w:style>
  <w:style w:type="paragraph" w:styleId="BodyText">
    <w:name w:val="Body Text"/>
    <w:basedOn w:val="Normal"/>
    <w:link w:val="BodyTextChar"/>
    <w:rsid w:val="00CE234B"/>
    <w:pPr>
      <w:keepNext w:val="0"/>
      <w:spacing w:before="120" w:after="120"/>
    </w:pPr>
    <w:rPr>
      <w:rFonts w:ascii="Times New Roman" w:hAnsi="Times New Roman"/>
    </w:rPr>
  </w:style>
  <w:style w:type="character" w:customStyle="1" w:styleId="BodyTextChar">
    <w:name w:val="Body Text Char"/>
    <w:link w:val="BodyText"/>
    <w:rPr>
      <w:rFonts w:ascii="Times New Roman" w:hAnsi="Times New Roman"/>
      <w:sz w:val="22"/>
    </w:rPr>
  </w:style>
  <w:style w:type="paragraph" w:styleId="Footer">
    <w:name w:val="footer"/>
    <w:basedOn w:val="Normal"/>
    <w:link w:val="FooterChar"/>
    <w:rsid w:val="00CE234B"/>
    <w:pPr>
      <w:framePr w:w="9412" w:hSpace="181" w:vSpace="181" w:wrap="around" w:vAnchor="text" w:hAnchor="page" w:x="1419" w:y="1" w:anchorLock="1"/>
      <w:tabs>
        <w:tab w:val="left" w:pos="1267"/>
        <w:tab w:val="right" w:pos="9412"/>
      </w:tabs>
    </w:pPr>
    <w:rPr>
      <w:b/>
      <w:sz w:val="16"/>
    </w:rPr>
  </w:style>
  <w:style w:type="character" w:customStyle="1" w:styleId="FooterChar">
    <w:name w:val="Footer Char"/>
    <w:basedOn w:val="DefaultParagraphFont"/>
    <w:link w:val="Footer"/>
    <w:rsid w:val="00CE234B"/>
    <w:rPr>
      <w:rFonts w:ascii="Arial Narrow" w:hAnsi="Arial Narrow"/>
      <w:b/>
      <w:sz w:val="16"/>
    </w:rPr>
  </w:style>
  <w:style w:type="paragraph" w:styleId="Title">
    <w:name w:val="Title"/>
    <w:basedOn w:val="HeadingBase"/>
    <w:link w:val="TitleChar"/>
    <w:qFormat/>
    <w:rsid w:val="00CE234B"/>
    <w:pPr>
      <w:jc w:val="right"/>
    </w:pPr>
    <w:rPr>
      <w:rFonts w:ascii="Arial" w:hAnsi="Arial"/>
      <w:b w:val="0"/>
      <w:i w:val="0"/>
      <w:color w:val="auto"/>
      <w:sz w:val="56"/>
      <w:szCs w:val="72"/>
      <w:lang w:val="en-US"/>
    </w:rPr>
  </w:style>
  <w:style w:type="character" w:customStyle="1" w:styleId="TitleChar">
    <w:name w:val="Title Char"/>
    <w:link w:val="Title"/>
    <w:rPr>
      <w:rFonts w:ascii="Arial" w:hAnsi="Arial"/>
      <w:sz w:val="56"/>
      <w:szCs w:val="72"/>
    </w:rPr>
  </w:style>
  <w:style w:type="paragraph" w:styleId="ListBullet">
    <w:name w:val="List Bullet"/>
    <w:basedOn w:val="List"/>
    <w:rsid w:val="00CE234B"/>
    <w:pPr>
      <w:keepNext/>
      <w:numPr>
        <w:numId w:val="12"/>
      </w:numPr>
      <w:spacing w:before="40" w:after="120"/>
    </w:pPr>
  </w:style>
  <w:style w:type="character" w:customStyle="1" w:styleId="SpecialBold">
    <w:name w:val="Special Bold"/>
    <w:basedOn w:val="DefaultParagraphFont"/>
    <w:rsid w:val="00CE234B"/>
    <w:rPr>
      <w:rFonts w:ascii="Arial Narrow" w:hAnsi="Arial Narrow"/>
      <w:b/>
      <w:spacing w:val="0"/>
    </w:rPr>
  </w:style>
  <w:style w:type="paragraph" w:customStyle="1" w:styleId="SuperTitle">
    <w:name w:val="SuperTitle"/>
    <w:basedOn w:val="Title"/>
    <w:rsid w:val="00CE234B"/>
    <w:pPr>
      <w:spacing w:before="3320"/>
    </w:pPr>
    <w:rPr>
      <w:szCs w:val="56"/>
    </w:rPr>
  </w:style>
  <w:style w:type="paragraph" w:customStyle="1" w:styleId="TOCTitle">
    <w:name w:val="TOCTitle"/>
    <w:basedOn w:val="HeadingBase"/>
    <w:rsid w:val="00CE234B"/>
    <w:pPr>
      <w:spacing w:before="240" w:after="480"/>
    </w:pPr>
    <w:rPr>
      <w:sz w:val="48"/>
    </w:rPr>
  </w:style>
  <w:style w:type="paragraph" w:customStyle="1" w:styleId="Version">
    <w:name w:val="Version"/>
    <w:basedOn w:val="Title"/>
    <w:rsid w:val="00CE234B"/>
    <w:pPr>
      <w:spacing w:before="480"/>
    </w:pPr>
    <w:rPr>
      <w:i/>
      <w:sz w:val="36"/>
      <w:szCs w:val="28"/>
    </w:rPr>
  </w:style>
  <w:style w:type="paragraph" w:styleId="ListBullet2">
    <w:name w:val="List Bullet 2"/>
    <w:basedOn w:val="List2"/>
    <w:rsid w:val="00CE234B"/>
    <w:pPr>
      <w:numPr>
        <w:numId w:val="9"/>
      </w:numPr>
      <w:spacing w:before="20" w:after="20"/>
    </w:pPr>
  </w:style>
  <w:style w:type="paragraph" w:styleId="Header">
    <w:name w:val="header"/>
    <w:basedOn w:val="Normal"/>
    <w:link w:val="HeaderChar"/>
    <w:rsid w:val="00CE234B"/>
    <w:pPr>
      <w:keepNext w:val="0"/>
      <w:keepLines w:val="0"/>
      <w:framePr w:w="9412" w:hSpace="181" w:vSpace="181" w:wrap="around" w:vAnchor="text" w:hAnchor="page" w:x="1419" w:y="1"/>
    </w:pPr>
    <w:rPr>
      <w:sz w:val="20"/>
      <w:lang w:val="en-GB"/>
    </w:rPr>
  </w:style>
  <w:style w:type="character" w:customStyle="1" w:styleId="HeaderChar">
    <w:name w:val="Header Char"/>
    <w:link w:val="Header"/>
    <w:rPr>
      <w:rFonts w:ascii="Arial Narrow" w:hAnsi="Arial Narrow"/>
      <w:lang w:val="en-GB"/>
    </w:rPr>
  </w:style>
  <w:style w:type="paragraph" w:customStyle="1" w:styleId="Byline">
    <w:name w:val="Byline"/>
    <w:basedOn w:val="Title"/>
    <w:rsid w:val="00CE234B"/>
    <w:pPr>
      <w:spacing w:after="240"/>
    </w:pPr>
    <w:rPr>
      <w:i/>
      <w:sz w:val="28"/>
    </w:rPr>
  </w:style>
  <w:style w:type="character" w:styleId="Emphasis">
    <w:name w:val="Emphasis"/>
    <w:basedOn w:val="DefaultParagraphFont"/>
    <w:qFormat/>
    <w:rsid w:val="00CE234B"/>
    <w:rPr>
      <w:i/>
    </w:rPr>
  </w:style>
  <w:style w:type="paragraph" w:customStyle="1" w:styleId="SuperHeading">
    <w:name w:val="SuperHeading"/>
    <w:basedOn w:val="Normal"/>
    <w:rsid w:val="00CE234B"/>
    <w:pPr>
      <w:pageBreakBefore/>
      <w:framePr w:w="9072" w:hSpace="181" w:vSpace="181" w:wrap="notBeside" w:vAnchor="text" w:hAnchor="page" w:x="1419" w:y="1" w:anchorLock="1"/>
      <w:spacing w:before="240" w:after="240"/>
    </w:pPr>
    <w:rPr>
      <w:rFonts w:ascii="Times New Roman" w:hAnsi="Times New Roman"/>
      <w:smallCaps/>
      <w:spacing w:val="80"/>
      <w:sz w:val="28"/>
    </w:rPr>
  </w:style>
  <w:style w:type="paragraph" w:customStyle="1" w:styleId="MiniTOCItem">
    <w:name w:val="MiniTOCItem"/>
    <w:basedOn w:val="ListBullet"/>
    <w:rsid w:val="00CE234B"/>
    <w:pPr>
      <w:numPr>
        <w:numId w:val="0"/>
      </w:numPr>
      <w:tabs>
        <w:tab w:val="right" w:leader="dot" w:pos="7632"/>
      </w:tabs>
      <w:spacing w:before="0" w:after="0"/>
    </w:pPr>
  </w:style>
  <w:style w:type="paragraph" w:styleId="ListNumber">
    <w:name w:val="List Number"/>
    <w:basedOn w:val="List"/>
    <w:rsid w:val="00CE234B"/>
    <w:pPr>
      <w:numPr>
        <w:numId w:val="10"/>
      </w:numPr>
    </w:pPr>
  </w:style>
  <w:style w:type="character" w:customStyle="1" w:styleId="HotSpot">
    <w:name w:val="HotSpot"/>
    <w:rsid w:val="00CE234B"/>
    <w:rPr>
      <w:u w:val="none"/>
    </w:rPr>
  </w:style>
  <w:style w:type="paragraph" w:customStyle="1" w:styleId="AllowPageBreak">
    <w:name w:val="AllowPageBreak"/>
    <w:rsid w:val="00CE234B"/>
    <w:pPr>
      <w:widowControl w:val="0"/>
    </w:pPr>
    <w:rPr>
      <w:rFonts w:ascii="Times New Roman" w:hAnsi="Times New Roman"/>
      <w:noProof/>
      <w:sz w:val="2"/>
      <w:lang w:val="en-AU"/>
    </w:rPr>
  </w:style>
  <w:style w:type="paragraph" w:customStyle="1" w:styleId="TableBodyText">
    <w:name w:val="Table Body Text"/>
    <w:basedOn w:val="BodyText"/>
    <w:rsid w:val="00CE234B"/>
    <w:pPr>
      <w:spacing w:before="60" w:after="60"/>
      <w:ind w:left="57" w:right="57"/>
    </w:pPr>
    <w:rPr>
      <w:rFonts w:ascii="Arial" w:hAnsi="Arial"/>
      <w:sz w:val="18"/>
      <w:szCs w:val="18"/>
    </w:rPr>
  </w:style>
  <w:style w:type="paragraph" w:styleId="ListContinue">
    <w:name w:val="List Continue"/>
    <w:basedOn w:val="List"/>
    <w:rsid w:val="00CE234B"/>
    <w:pPr>
      <w:ind w:firstLine="0"/>
    </w:pPr>
  </w:style>
  <w:style w:type="paragraph" w:customStyle="1" w:styleId="ListNote">
    <w:name w:val="List Note"/>
    <w:basedOn w:val="List"/>
    <w:rsid w:val="00CE234B"/>
    <w:pPr>
      <w:pBdr>
        <w:top w:val="double" w:sz="4" w:space="1" w:color="auto"/>
        <w:bottom w:val="double" w:sz="4" w:space="1" w:color="auto"/>
      </w:pBdr>
      <w:tabs>
        <w:tab w:val="left" w:pos="1021"/>
      </w:tabs>
      <w:ind w:firstLine="0"/>
    </w:pPr>
  </w:style>
  <w:style w:type="paragraph" w:customStyle="1" w:styleId="SubHeading1">
    <w:name w:val="SubHeading1"/>
    <w:basedOn w:val="HeadingBase"/>
    <w:rsid w:val="00CE234B"/>
    <w:pPr>
      <w:spacing w:before="240" w:after="60"/>
    </w:pPr>
  </w:style>
  <w:style w:type="character" w:customStyle="1" w:styleId="Superscript">
    <w:name w:val="Superscript"/>
    <w:basedOn w:val="DefaultParagraphFont"/>
    <w:rsid w:val="00CE234B"/>
    <w:rPr>
      <w:u w:val="none"/>
      <w:vertAlign w:val="superscript"/>
    </w:rPr>
  </w:style>
  <w:style w:type="paragraph" w:customStyle="1" w:styleId="Important">
    <w:name w:val="Important"/>
    <w:basedOn w:val="Note"/>
    <w:rsid w:val="00CE234B"/>
    <w:pPr>
      <w:pBdr>
        <w:top w:val="double" w:sz="4" w:space="3" w:color="auto"/>
        <w:bottom w:val="double" w:sz="4" w:space="3" w:color="auto"/>
      </w:pBdr>
      <w:tabs>
        <w:tab w:val="clear" w:pos="1191"/>
      </w:tabs>
    </w:pPr>
  </w:style>
  <w:style w:type="paragraph" w:customStyle="1" w:styleId="Spacer">
    <w:name w:val="Spacer"/>
    <w:basedOn w:val="BodyText"/>
    <w:rsid w:val="00CE234B"/>
    <w:pPr>
      <w:spacing w:before="0" w:after="0"/>
    </w:pPr>
    <w:rPr>
      <w:sz w:val="2"/>
    </w:rPr>
  </w:style>
  <w:style w:type="paragraph" w:customStyle="1" w:styleId="DrawingSteps">
    <w:name w:val="Drawing Steps"/>
    <w:basedOn w:val="DrawingNormal"/>
    <w:next w:val="DrawingNormalVersion"/>
    <w:rsid w:val="00CE234B"/>
    <w:pPr>
      <w:spacing w:before="0"/>
      <w:ind w:left="432"/>
    </w:pPr>
  </w:style>
  <w:style w:type="paragraph" w:customStyle="1" w:styleId="TableHeading2">
    <w:name w:val="Table Heading 2"/>
    <w:basedOn w:val="Normal"/>
    <w:next w:val="TableBodyText"/>
    <w:rsid w:val="00CE234B"/>
    <w:pPr>
      <w:keepNext w:val="0"/>
      <w:spacing w:before="60"/>
      <w:ind w:left="57" w:right="57"/>
    </w:pPr>
    <w:rPr>
      <w:rFonts w:ascii="Arial" w:hAnsi="Arial"/>
      <w:b/>
      <w:sz w:val="18"/>
      <w:szCs w:val="18"/>
    </w:rPr>
  </w:style>
  <w:style w:type="paragraph" w:customStyle="1" w:styleId="TableHeading3">
    <w:name w:val="Table Heading 3"/>
    <w:basedOn w:val="TableBodyText"/>
    <w:next w:val="Normal"/>
    <w:rsid w:val="00CE234B"/>
    <w:pPr>
      <w:keepNext/>
      <w:spacing w:before="120" w:after="0"/>
    </w:pPr>
    <w:rPr>
      <w:rFonts w:ascii="Helvetica" w:hAnsi="Helvetica"/>
      <w:b/>
      <w:sz w:val="22"/>
      <w:szCs w:val="22"/>
    </w:rPr>
  </w:style>
  <w:style w:type="paragraph" w:customStyle="1" w:styleId="ProcedureIntro">
    <w:name w:val="Procedure Intro"/>
    <w:basedOn w:val="BodyText"/>
    <w:next w:val="ListNumber"/>
    <w:rsid w:val="00CE234B"/>
    <w:pPr>
      <w:keepNext/>
      <w:keepLines w:val="0"/>
      <w:autoSpaceDE w:val="0"/>
      <w:autoSpaceDN w:val="0"/>
      <w:adjustRightInd w:val="0"/>
      <w:spacing w:before="160" w:after="80" w:line="240" w:lineRule="atLeast"/>
    </w:pPr>
    <w:rPr>
      <w:b/>
    </w:rPr>
  </w:style>
  <w:style w:type="paragraph" w:customStyle="1" w:styleId="Heading3NoTOC">
    <w:name w:val="Heading 3 No TOC"/>
    <w:basedOn w:val="Heading3"/>
    <w:rsid w:val="00CE234B"/>
    <w:pPr>
      <w:outlineLvl w:val="9"/>
    </w:pPr>
  </w:style>
  <w:style w:type="character" w:customStyle="1" w:styleId="Heading4Char">
    <w:name w:val="Heading 4 Char"/>
    <w:link w:val="Heading4"/>
    <w:rsid w:val="00C82EA5"/>
    <w:rPr>
      <w:rFonts w:ascii="Arial Narrow" w:hAnsi="Arial Narrow"/>
      <w:b/>
      <w:i/>
      <w:color w:val="0099D8"/>
      <w:sz w:val="28"/>
      <w:lang w:val="en-AU"/>
    </w:rPr>
  </w:style>
  <w:style w:type="character" w:customStyle="1" w:styleId="Heading5Char">
    <w:name w:val="Heading 5 Char"/>
    <w:link w:val="Heading5"/>
    <w:rsid w:val="00C82EA5"/>
    <w:rPr>
      <w:rFonts w:ascii="Arial Narrow" w:hAnsi="Arial Narrow"/>
      <w:b/>
      <w:i/>
      <w:color w:val="0099D8"/>
      <w:sz w:val="24"/>
      <w:lang w:val="en-AU"/>
    </w:rPr>
  </w:style>
  <w:style w:type="character" w:customStyle="1" w:styleId="Heading6Char">
    <w:name w:val="Heading 6 Char"/>
    <w:link w:val="Heading6"/>
    <w:rsid w:val="00C82EA5"/>
    <w:rPr>
      <w:rFonts w:ascii="Arial Narrow" w:hAnsi="Arial Narrow"/>
      <w:b/>
      <w:i/>
      <w:color w:val="0099D8"/>
      <w:sz w:val="22"/>
      <w:lang w:val="en-AU"/>
    </w:rPr>
  </w:style>
  <w:style w:type="character" w:customStyle="1" w:styleId="Heading7Char">
    <w:name w:val="Heading 7 Char"/>
    <w:link w:val="Heading7"/>
    <w:rsid w:val="00C82EA5"/>
    <w:rPr>
      <w:rFonts w:ascii="Arial Narrow" w:hAnsi="Arial Narrow"/>
      <w:i/>
      <w:color w:val="0099D8"/>
      <w:sz w:val="22"/>
    </w:rPr>
  </w:style>
  <w:style w:type="character" w:customStyle="1" w:styleId="Heading8Char">
    <w:name w:val="Heading 8 Char"/>
    <w:link w:val="Heading8"/>
    <w:rsid w:val="00C82EA5"/>
    <w:rPr>
      <w:rFonts w:ascii="Arial Narrow" w:hAnsi="Arial Narrow"/>
      <w:i/>
      <w:color w:val="0099D8"/>
      <w:sz w:val="22"/>
    </w:rPr>
  </w:style>
  <w:style w:type="character" w:customStyle="1" w:styleId="Heading9Char">
    <w:name w:val="Heading 9 Char"/>
    <w:link w:val="Heading9"/>
    <w:rsid w:val="00C82EA5"/>
    <w:rPr>
      <w:rFonts w:ascii="Arial Narrow" w:hAnsi="Arial Narrow"/>
      <w:i/>
      <w:color w:val="0099D8"/>
      <w:sz w:val="22"/>
    </w:rPr>
  </w:style>
  <w:style w:type="paragraph" w:customStyle="1" w:styleId="HeadingBase">
    <w:name w:val="Heading Base"/>
    <w:rsid w:val="00CE234B"/>
    <w:pPr>
      <w:keepNext/>
    </w:pPr>
    <w:rPr>
      <w:rFonts w:ascii="Arial Narrow" w:hAnsi="Arial Narrow"/>
      <w:b/>
      <w:i/>
      <w:color w:val="0099D8"/>
      <w:sz w:val="24"/>
      <w:lang w:val="en-AU"/>
    </w:rPr>
  </w:style>
  <w:style w:type="paragraph" w:styleId="TOC3">
    <w:name w:val="toc 3"/>
    <w:basedOn w:val="Normal"/>
    <w:next w:val="Normal"/>
    <w:rsid w:val="00CE234B"/>
    <w:pPr>
      <w:keepNext w:val="0"/>
      <w:keepLines w:val="0"/>
      <w:tabs>
        <w:tab w:val="right" w:leader="dot" w:pos="9360"/>
      </w:tabs>
      <w:ind w:left="480"/>
    </w:pPr>
    <w:rPr>
      <w:rFonts w:ascii="Times New Roman" w:hAnsi="Times New Roman"/>
      <w:sz w:val="24"/>
      <w:szCs w:val="24"/>
    </w:rPr>
  </w:style>
  <w:style w:type="paragraph" w:customStyle="1" w:styleId="TOCBase">
    <w:name w:val="TOC Base"/>
    <w:rsid w:val="00CE234B"/>
    <w:rPr>
      <w:rFonts w:ascii="Times New Roman" w:hAnsi="Times New Roman"/>
      <w:noProof/>
      <w:lang w:val="en-AU"/>
    </w:rPr>
  </w:style>
  <w:style w:type="paragraph" w:styleId="TOC2">
    <w:name w:val="toc 2"/>
    <w:basedOn w:val="Normal"/>
    <w:next w:val="Normal"/>
    <w:rsid w:val="00CE234B"/>
    <w:pPr>
      <w:keepNext w:val="0"/>
      <w:keepLines w:val="0"/>
      <w:tabs>
        <w:tab w:val="right" w:leader="dot" w:pos="9360"/>
      </w:tabs>
      <w:ind w:left="240"/>
    </w:pPr>
    <w:rPr>
      <w:rFonts w:ascii="Times New Roman" w:hAnsi="Times New Roman"/>
      <w:sz w:val="24"/>
      <w:szCs w:val="24"/>
    </w:rPr>
  </w:style>
  <w:style w:type="paragraph" w:styleId="TOC1">
    <w:name w:val="toc 1"/>
    <w:basedOn w:val="Normal"/>
    <w:next w:val="Normal"/>
    <w:rsid w:val="00CE234B"/>
    <w:pPr>
      <w:keepNext w:val="0"/>
      <w:keepLines w:val="0"/>
      <w:tabs>
        <w:tab w:val="right" w:pos="9360"/>
      </w:tabs>
      <w:spacing w:before="240"/>
    </w:pPr>
    <w:rPr>
      <w:b/>
      <w:sz w:val="24"/>
      <w:szCs w:val="24"/>
      <w:u w:val="single"/>
    </w:rPr>
  </w:style>
  <w:style w:type="paragraph" w:customStyle="1" w:styleId="Figures">
    <w:name w:val="Figures"/>
    <w:basedOn w:val="BodyText"/>
    <w:next w:val="Normal"/>
    <w:rsid w:val="00CE234B"/>
    <w:pPr>
      <w:tabs>
        <w:tab w:val="left" w:pos="3600"/>
        <w:tab w:val="left" w:pos="3958"/>
      </w:tabs>
    </w:pPr>
  </w:style>
  <w:style w:type="paragraph" w:styleId="List">
    <w:name w:val="List"/>
    <w:basedOn w:val="BodyText"/>
    <w:next w:val="BodyText"/>
    <w:rsid w:val="00CE234B"/>
    <w:pPr>
      <w:tabs>
        <w:tab w:val="left" w:pos="340"/>
      </w:tabs>
      <w:spacing w:before="60" w:after="60"/>
      <w:ind w:left="340" w:hanging="340"/>
    </w:pPr>
  </w:style>
  <w:style w:type="paragraph" w:customStyle="1" w:styleId="Note">
    <w:name w:val="Note"/>
    <w:basedOn w:val="BodyText"/>
    <w:rsid w:val="00CE234B"/>
    <w:pPr>
      <w:pBdr>
        <w:top w:val="double" w:sz="4" w:space="1" w:color="auto"/>
        <w:bottom w:val="double" w:sz="4" w:space="1" w:color="auto"/>
      </w:pBdr>
      <w:tabs>
        <w:tab w:val="left" w:pos="1191"/>
      </w:tabs>
      <w:spacing w:before="60" w:after="60"/>
    </w:pPr>
  </w:style>
  <w:style w:type="paragraph" w:styleId="Index1">
    <w:name w:val="index 1"/>
    <w:basedOn w:val="Normal"/>
    <w:next w:val="Normal"/>
    <w:semiHidden/>
    <w:rsid w:val="00CE234B"/>
    <w:pPr>
      <w:keepNext w:val="0"/>
      <w:tabs>
        <w:tab w:val="right" w:pos="4176"/>
      </w:tabs>
      <w:ind w:left="198" w:hanging="198"/>
    </w:pPr>
    <w:rPr>
      <w:rFonts w:ascii="Times New Roman" w:hAnsi="Times New Roman"/>
    </w:rPr>
  </w:style>
  <w:style w:type="paragraph" w:styleId="IndexHeading">
    <w:name w:val="index heading"/>
    <w:basedOn w:val="Normal"/>
    <w:next w:val="Index1"/>
    <w:semiHidden/>
    <w:rsid w:val="00CE234B"/>
    <w:pPr>
      <w:spacing w:before="120" w:after="120"/>
    </w:pPr>
    <w:rPr>
      <w:rFonts w:ascii="Arial" w:hAnsi="Arial"/>
      <w:b/>
      <w:sz w:val="24"/>
    </w:rPr>
  </w:style>
  <w:style w:type="paragraph" w:customStyle="1" w:styleId="Chapter">
    <w:name w:val="Chapter"/>
    <w:basedOn w:val="Normal"/>
    <w:rsid w:val="00CE234B"/>
    <w:pPr>
      <w:spacing w:before="240" w:after="240"/>
    </w:pPr>
    <w:rPr>
      <w:rFonts w:ascii="Times New Roman" w:hAnsi="Times New Roman"/>
      <w:smallCaps/>
      <w:spacing w:val="80"/>
      <w:sz w:val="28"/>
    </w:rPr>
  </w:style>
  <w:style w:type="paragraph" w:customStyle="1" w:styleId="InChapter">
    <w:name w:val="InChapter"/>
    <w:basedOn w:val="Heading3"/>
    <w:rsid w:val="00CE234B"/>
    <w:pPr>
      <w:spacing w:after="240"/>
      <w:outlineLvl w:val="9"/>
    </w:pPr>
    <w:rPr>
      <w:noProof/>
    </w:rPr>
  </w:style>
  <w:style w:type="paragraph" w:styleId="Index2">
    <w:name w:val="index 2"/>
    <w:basedOn w:val="Normal"/>
    <w:next w:val="Normal"/>
    <w:semiHidden/>
    <w:rsid w:val="00CE234B"/>
    <w:pPr>
      <w:tabs>
        <w:tab w:val="right" w:pos="4176"/>
      </w:tabs>
      <w:ind w:left="568" w:hanging="284"/>
    </w:pPr>
    <w:rPr>
      <w:rFonts w:ascii="Times New Roman" w:hAnsi="Times New Roman"/>
    </w:rPr>
  </w:style>
  <w:style w:type="paragraph" w:customStyle="1" w:styleId="Drawings">
    <w:name w:val="Drawings"/>
    <w:basedOn w:val="Figures"/>
    <w:rsid w:val="00CE234B"/>
    <w:pPr>
      <w:tabs>
        <w:tab w:val="clear" w:pos="3600"/>
        <w:tab w:val="clear" w:pos="3958"/>
        <w:tab w:val="left" w:pos="5812"/>
      </w:tabs>
      <w:ind w:left="-2552"/>
      <w:jc w:val="right"/>
    </w:pPr>
  </w:style>
  <w:style w:type="paragraph" w:styleId="Caption">
    <w:name w:val="caption"/>
    <w:basedOn w:val="BodyText"/>
    <w:next w:val="Normal"/>
    <w:qFormat/>
    <w:rsid w:val="00CE234B"/>
    <w:pPr>
      <w:framePr w:w="2268" w:hSpace="181" w:vSpace="181" w:wrap="around" w:vAnchor="text" w:hAnchor="page" w:x="1135" w:y="285" w:anchorLock="1"/>
    </w:pPr>
    <w:rPr>
      <w:i/>
    </w:rPr>
  </w:style>
  <w:style w:type="paragraph" w:customStyle="1" w:styleId="MiniTOCTitle">
    <w:name w:val="MiniTOCTitle"/>
    <w:basedOn w:val="Heading4"/>
    <w:rsid w:val="00CE234B"/>
    <w:pPr>
      <w:spacing w:before="240" w:after="120"/>
      <w:outlineLvl w:val="9"/>
    </w:pPr>
    <w:rPr>
      <w:noProof/>
      <w:sz w:val="32"/>
    </w:rPr>
  </w:style>
  <w:style w:type="paragraph" w:customStyle="1" w:styleId="TOFTitle">
    <w:name w:val="TOFTitle"/>
    <w:basedOn w:val="TOCTitle"/>
    <w:rsid w:val="00CE234B"/>
  </w:style>
  <w:style w:type="paragraph" w:styleId="TableofFigures">
    <w:name w:val="table of figures"/>
    <w:basedOn w:val="Normal"/>
    <w:next w:val="Normal"/>
    <w:semiHidden/>
    <w:rsid w:val="00CE234B"/>
    <w:pPr>
      <w:tabs>
        <w:tab w:val="right" w:leader="dot" w:pos="9072"/>
      </w:tabs>
      <w:ind w:left="970" w:hanging="403"/>
    </w:pPr>
    <w:rPr>
      <w:rFonts w:ascii="Times New Roman" w:hAnsi="Times New Roman"/>
      <w:b/>
    </w:rPr>
  </w:style>
  <w:style w:type="character" w:customStyle="1" w:styleId="WingdingSymbols">
    <w:name w:val="Wingding Symbols"/>
    <w:rsid w:val="00CE234B"/>
    <w:rPr>
      <w:rFonts w:ascii="Wingdings" w:hAnsi="Wingdings"/>
    </w:rPr>
  </w:style>
  <w:style w:type="paragraph" w:customStyle="1" w:styleId="TableHeading">
    <w:name w:val="Table Heading"/>
    <w:basedOn w:val="HeadingBase"/>
    <w:rsid w:val="00CE234B"/>
    <w:pPr>
      <w:keepLines/>
      <w:pBdr>
        <w:bottom w:val="single" w:sz="6" w:space="1" w:color="auto"/>
      </w:pBdr>
      <w:spacing w:before="240"/>
      <w:ind w:left="57" w:right="57"/>
    </w:pPr>
    <w:rPr>
      <w:color w:val="auto"/>
      <w:sz w:val="20"/>
    </w:rPr>
  </w:style>
  <w:style w:type="paragraph" w:customStyle="1" w:styleId="BodyTextRight">
    <w:name w:val="Body Text Right"/>
    <w:basedOn w:val="BodyText"/>
    <w:rsid w:val="00CE234B"/>
    <w:pPr>
      <w:spacing w:before="0" w:after="0"/>
      <w:jc w:val="right"/>
    </w:pPr>
  </w:style>
  <w:style w:type="paragraph" w:styleId="Index3">
    <w:name w:val="index 3"/>
    <w:basedOn w:val="ListNumber2"/>
    <w:next w:val="Normal"/>
    <w:semiHidden/>
    <w:rsid w:val="00CE234B"/>
    <w:pPr>
      <w:tabs>
        <w:tab w:val="right" w:leader="dot" w:pos="4176"/>
      </w:tabs>
      <w:spacing w:before="0" w:after="0"/>
      <w:ind w:left="562" w:firstLine="0"/>
    </w:pPr>
  </w:style>
  <w:style w:type="paragraph" w:styleId="ListNumber2">
    <w:name w:val="List Number 2"/>
    <w:basedOn w:val="List2"/>
    <w:rsid w:val="00CE234B"/>
    <w:pPr>
      <w:numPr>
        <w:numId w:val="11"/>
      </w:numPr>
    </w:pPr>
  </w:style>
  <w:style w:type="paragraph" w:customStyle="1" w:styleId="MarginNote">
    <w:name w:val="Margin Note"/>
    <w:basedOn w:val="BodyText"/>
    <w:next w:val="Important"/>
    <w:rsid w:val="00CE234B"/>
    <w:pPr>
      <w:keepNext/>
      <w:framePr w:w="1080" w:hSpace="187" w:vSpace="187" w:wrap="around" w:vAnchor="text" w:hAnchor="page" w:x="1441" w:y="289" w:anchorLock="1"/>
      <w:jc w:val="right"/>
    </w:pPr>
    <w:rPr>
      <w:rFonts w:ascii="Arial" w:hAnsi="Arial"/>
      <w:b/>
      <w:sz w:val="20"/>
    </w:rPr>
  </w:style>
  <w:style w:type="paragraph" w:styleId="Subtitle">
    <w:name w:val="Subtitle"/>
    <w:basedOn w:val="Normal"/>
    <w:link w:val="SubtitleChar"/>
    <w:qFormat/>
    <w:rsid w:val="00CE234B"/>
    <w:pPr>
      <w:tabs>
        <w:tab w:val="left" w:pos="7230"/>
      </w:tabs>
      <w:spacing w:before="60" w:after="60"/>
      <w:jc w:val="right"/>
    </w:pPr>
    <w:rPr>
      <w:b/>
      <w:sz w:val="24"/>
    </w:rPr>
  </w:style>
  <w:style w:type="character" w:customStyle="1" w:styleId="SubtitleChar">
    <w:name w:val="Subtitle Char"/>
    <w:link w:val="Subtitle"/>
    <w:rsid w:val="00C82EA5"/>
    <w:rPr>
      <w:rFonts w:ascii="Arial Narrow" w:hAnsi="Arial Narrow"/>
      <w:b/>
      <w:sz w:val="24"/>
    </w:rPr>
  </w:style>
  <w:style w:type="paragraph" w:customStyle="1" w:styleId="GlossaryHeading">
    <w:name w:val="Glossary Heading"/>
    <w:basedOn w:val="HeadingBase"/>
    <w:rsid w:val="00CE234B"/>
    <w:rPr>
      <w:sz w:val="32"/>
    </w:rPr>
  </w:style>
  <w:style w:type="paragraph" w:customStyle="1" w:styleId="HeadingProcedure">
    <w:name w:val="Heading Procedure"/>
    <w:basedOn w:val="HeadingBase"/>
    <w:next w:val="Normal"/>
    <w:rsid w:val="00CE234B"/>
    <w:pPr>
      <w:tabs>
        <w:tab w:val="left" w:pos="0"/>
      </w:tabs>
      <w:spacing w:before="120" w:after="60"/>
    </w:pPr>
    <w:rPr>
      <w:color w:val="auto"/>
      <w:szCs w:val="24"/>
    </w:rPr>
  </w:style>
  <w:style w:type="paragraph" w:customStyle="1" w:styleId="Warning">
    <w:name w:val="Warning"/>
    <w:basedOn w:val="BodyText"/>
    <w:rsid w:val="00CE234B"/>
    <w:pPr>
      <w:pBdr>
        <w:top w:val="double" w:sz="4" w:space="6" w:color="auto"/>
        <w:left w:val="single" w:sz="6" w:space="6" w:color="FFFFFF"/>
        <w:bottom w:val="double" w:sz="4" w:space="6" w:color="auto"/>
        <w:right w:val="single" w:sz="6" w:space="6" w:color="FFFFFF"/>
      </w:pBdr>
      <w:shd w:val="pct10" w:color="auto" w:fill="auto"/>
      <w:tabs>
        <w:tab w:val="left" w:pos="992"/>
      </w:tabs>
      <w:ind w:left="119" w:right="119"/>
    </w:pPr>
  </w:style>
  <w:style w:type="paragraph" w:customStyle="1" w:styleId="MarginIcons">
    <w:name w:val="Margin Icons"/>
    <w:basedOn w:val="BodyText"/>
    <w:rsid w:val="00CE234B"/>
    <w:pPr>
      <w:framePr w:w="1985" w:hSpace="181" w:vSpace="181" w:wrap="around" w:vAnchor="text" w:hAnchor="page" w:x="1419" w:y="1" w:anchorLock="1"/>
      <w:jc w:val="right"/>
    </w:pPr>
    <w:rPr>
      <w:i/>
    </w:rPr>
  </w:style>
  <w:style w:type="character" w:customStyle="1" w:styleId="Monospace">
    <w:name w:val="Monospace"/>
    <w:basedOn w:val="DefaultParagraphFont"/>
    <w:rsid w:val="00CE234B"/>
    <w:rPr>
      <w:rFonts w:ascii="Courier New" w:hAnsi="Courier New"/>
    </w:rPr>
  </w:style>
  <w:style w:type="paragraph" w:customStyle="1" w:styleId="NoteBullet">
    <w:name w:val="Note Bullet"/>
    <w:basedOn w:val="Note"/>
    <w:rsid w:val="00CE234B"/>
    <w:pPr>
      <w:ind w:left="340" w:hanging="340"/>
    </w:pPr>
  </w:style>
  <w:style w:type="paragraph" w:customStyle="1" w:styleId="SubHeading2">
    <w:name w:val="SubHeading2"/>
    <w:basedOn w:val="HeadingBase"/>
    <w:rsid w:val="00CE234B"/>
    <w:pPr>
      <w:spacing w:before="240" w:after="60"/>
    </w:pPr>
    <w:rPr>
      <w:sz w:val="20"/>
    </w:rPr>
  </w:style>
  <w:style w:type="paragraph" w:customStyle="1" w:styleId="SideHeading">
    <w:name w:val="Side Heading"/>
    <w:basedOn w:val="HeadingBase"/>
    <w:rsid w:val="00CE234B"/>
    <w:pPr>
      <w:framePr w:w="2268" w:h="567" w:hSpace="181" w:vSpace="181" w:wrap="around" w:vAnchor="text" w:hAnchor="page" w:x="1419" w:y="370" w:anchorLock="1"/>
    </w:pPr>
    <w:rPr>
      <w:color w:val="auto"/>
      <w:sz w:val="22"/>
    </w:rPr>
  </w:style>
  <w:style w:type="paragraph" w:customStyle="1" w:styleId="TableListBullet">
    <w:name w:val="Table List Bullet"/>
    <w:basedOn w:val="ListBullet"/>
    <w:rsid w:val="00CE234B"/>
    <w:pPr>
      <w:numPr>
        <w:numId w:val="30"/>
      </w:numPr>
      <w:spacing w:after="40"/>
      <w:ind w:right="144"/>
    </w:pPr>
    <w:rPr>
      <w:rFonts w:ascii="Arial" w:hAnsi="Arial"/>
      <w:sz w:val="18"/>
      <w:szCs w:val="18"/>
    </w:rPr>
  </w:style>
  <w:style w:type="paragraph" w:styleId="PlainText">
    <w:name w:val="Plain Text"/>
    <w:basedOn w:val="Normal"/>
    <w:link w:val="PlainTextChar"/>
    <w:rsid w:val="00CE234B"/>
    <w:rPr>
      <w:sz w:val="20"/>
    </w:rPr>
  </w:style>
  <w:style w:type="character" w:customStyle="1" w:styleId="PlainTextChar">
    <w:name w:val="Plain Text Char"/>
    <w:link w:val="PlainText"/>
    <w:rsid w:val="00C82EA5"/>
    <w:rPr>
      <w:rFonts w:ascii="Arial Narrow" w:hAnsi="Arial Narrow"/>
    </w:rPr>
  </w:style>
  <w:style w:type="character" w:customStyle="1" w:styleId="MenuOption">
    <w:name w:val="Menu Option"/>
    <w:basedOn w:val="DefaultParagraphFont"/>
    <w:rsid w:val="00CE234B"/>
    <w:rPr>
      <w:b/>
      <w:smallCaps/>
    </w:rPr>
  </w:style>
  <w:style w:type="paragraph" w:customStyle="1" w:styleId="TableListNumber">
    <w:name w:val="Table List Number"/>
    <w:basedOn w:val="ListNumber"/>
    <w:rsid w:val="00CE234B"/>
    <w:rPr>
      <w:sz w:val="20"/>
    </w:rPr>
  </w:style>
  <w:style w:type="paragraph" w:styleId="TOC4">
    <w:name w:val="toc 4"/>
    <w:basedOn w:val="TOCBase"/>
    <w:next w:val="Normal"/>
    <w:semiHidden/>
    <w:rsid w:val="00CE234B"/>
    <w:pPr>
      <w:tabs>
        <w:tab w:val="right" w:leader="dot" w:pos="9360"/>
      </w:tabs>
      <w:ind w:left="792"/>
    </w:pPr>
    <w:rPr>
      <w:sz w:val="24"/>
    </w:rPr>
  </w:style>
  <w:style w:type="paragraph" w:customStyle="1" w:styleId="ListAlpha">
    <w:name w:val="List Alpha"/>
    <w:basedOn w:val="List"/>
    <w:rsid w:val="00CE234B"/>
    <w:pPr>
      <w:numPr>
        <w:numId w:val="7"/>
      </w:numPr>
    </w:pPr>
  </w:style>
  <w:style w:type="paragraph" w:customStyle="1" w:styleId="ListAlpha2">
    <w:name w:val="List Alpha 2"/>
    <w:basedOn w:val="List2"/>
    <w:rsid w:val="00CE234B"/>
    <w:pPr>
      <w:numPr>
        <w:numId w:val="8"/>
      </w:numPr>
    </w:pPr>
  </w:style>
  <w:style w:type="paragraph" w:styleId="List2">
    <w:name w:val="List 2"/>
    <w:basedOn w:val="BodyText"/>
    <w:rsid w:val="00CE234B"/>
    <w:pPr>
      <w:tabs>
        <w:tab w:val="left" w:pos="680"/>
      </w:tabs>
      <w:spacing w:before="60" w:after="60"/>
      <w:ind w:left="680" w:hanging="340"/>
    </w:pPr>
  </w:style>
  <w:style w:type="paragraph" w:styleId="List3">
    <w:name w:val="List 3"/>
    <w:basedOn w:val="BodyText"/>
    <w:rsid w:val="00CE234B"/>
    <w:pPr>
      <w:tabs>
        <w:tab w:val="left" w:pos="1021"/>
      </w:tabs>
      <w:spacing w:before="60" w:after="60"/>
      <w:ind w:left="1020" w:hanging="340"/>
    </w:pPr>
  </w:style>
  <w:style w:type="paragraph" w:styleId="List4">
    <w:name w:val="List 4"/>
    <w:basedOn w:val="BodyText"/>
    <w:rsid w:val="00CE234B"/>
    <w:pPr>
      <w:tabs>
        <w:tab w:val="left" w:pos="1361"/>
      </w:tabs>
      <w:spacing w:before="60" w:after="60"/>
      <w:ind w:left="1361" w:hanging="340"/>
    </w:pPr>
  </w:style>
  <w:style w:type="paragraph" w:styleId="List5">
    <w:name w:val="List 5"/>
    <w:basedOn w:val="BodyText"/>
    <w:rsid w:val="00CE234B"/>
    <w:pPr>
      <w:tabs>
        <w:tab w:val="left" w:pos="1701"/>
      </w:tabs>
      <w:spacing w:before="60" w:after="60"/>
      <w:ind w:left="1701" w:hanging="340"/>
    </w:pPr>
  </w:style>
  <w:style w:type="paragraph" w:styleId="ListBullet3">
    <w:name w:val="List Bullet 3"/>
    <w:basedOn w:val="List3"/>
    <w:rsid w:val="00CE234B"/>
    <w:pPr>
      <w:numPr>
        <w:numId w:val="1"/>
      </w:numPr>
    </w:pPr>
  </w:style>
  <w:style w:type="paragraph" w:styleId="ListBullet4">
    <w:name w:val="List Bullet 4"/>
    <w:basedOn w:val="List4"/>
    <w:rsid w:val="00CE234B"/>
    <w:pPr>
      <w:numPr>
        <w:numId w:val="2"/>
      </w:numPr>
    </w:pPr>
  </w:style>
  <w:style w:type="paragraph" w:styleId="ListBullet5">
    <w:name w:val="List Bullet 5"/>
    <w:basedOn w:val="List5"/>
    <w:rsid w:val="00CE234B"/>
    <w:pPr>
      <w:numPr>
        <w:numId w:val="3"/>
      </w:numPr>
    </w:pPr>
  </w:style>
  <w:style w:type="paragraph" w:styleId="ListContinue2">
    <w:name w:val="List Continue 2"/>
    <w:basedOn w:val="List2"/>
    <w:rsid w:val="00CE234B"/>
    <w:pPr>
      <w:ind w:firstLine="0"/>
    </w:pPr>
  </w:style>
  <w:style w:type="paragraph" w:styleId="ListContinue3">
    <w:name w:val="List Continue 3"/>
    <w:basedOn w:val="List3"/>
    <w:rsid w:val="00CE234B"/>
    <w:pPr>
      <w:ind w:left="1021" w:firstLine="0"/>
    </w:pPr>
  </w:style>
  <w:style w:type="paragraph" w:styleId="ListContinue4">
    <w:name w:val="List Continue 4"/>
    <w:basedOn w:val="List4"/>
    <w:rsid w:val="00CE234B"/>
    <w:pPr>
      <w:ind w:firstLine="0"/>
    </w:pPr>
  </w:style>
  <w:style w:type="paragraph" w:styleId="ListContinue5">
    <w:name w:val="List Continue 5"/>
    <w:basedOn w:val="List5"/>
    <w:rsid w:val="00CE234B"/>
    <w:pPr>
      <w:ind w:firstLine="0"/>
    </w:pPr>
  </w:style>
  <w:style w:type="paragraph" w:styleId="ListNumber3">
    <w:name w:val="List Number 3"/>
    <w:basedOn w:val="List3"/>
    <w:rsid w:val="00CE234B"/>
    <w:pPr>
      <w:numPr>
        <w:numId w:val="4"/>
      </w:numPr>
      <w:tabs>
        <w:tab w:val="clear" w:pos="1080"/>
      </w:tabs>
      <w:ind w:left="1020" w:hanging="340"/>
    </w:pPr>
  </w:style>
  <w:style w:type="paragraph" w:styleId="ListNumber4">
    <w:name w:val="List Number 4"/>
    <w:basedOn w:val="List4"/>
    <w:rsid w:val="00CE234B"/>
    <w:pPr>
      <w:numPr>
        <w:numId w:val="5"/>
      </w:numPr>
      <w:tabs>
        <w:tab w:val="clear" w:pos="1440"/>
      </w:tabs>
      <w:ind w:left="1361" w:hanging="340"/>
    </w:pPr>
  </w:style>
  <w:style w:type="paragraph" w:styleId="ListNumber5">
    <w:name w:val="List Number 5"/>
    <w:basedOn w:val="List5"/>
    <w:rsid w:val="00CE234B"/>
    <w:pPr>
      <w:numPr>
        <w:numId w:val="6"/>
      </w:numPr>
      <w:tabs>
        <w:tab w:val="clear" w:pos="1800"/>
      </w:tabs>
      <w:ind w:left="1701" w:hanging="340"/>
    </w:pPr>
  </w:style>
  <w:style w:type="paragraph" w:styleId="BlockText">
    <w:name w:val="Block Text"/>
    <w:basedOn w:val="Normal"/>
    <w:rsid w:val="00CE234B"/>
    <w:pPr>
      <w:spacing w:after="120"/>
      <w:ind w:left="1440" w:right="1440"/>
    </w:pPr>
  </w:style>
  <w:style w:type="character" w:customStyle="1" w:styleId="Subscript">
    <w:name w:val="Subscript"/>
    <w:basedOn w:val="DefaultParagraphFont"/>
    <w:rsid w:val="00CE234B"/>
    <w:rPr>
      <w:sz w:val="16"/>
      <w:vertAlign w:val="subscript"/>
    </w:rPr>
  </w:style>
  <w:style w:type="character" w:customStyle="1" w:styleId="Symbols">
    <w:name w:val="Symbols"/>
    <w:basedOn w:val="DefaultParagraphFont"/>
    <w:rsid w:val="00CE234B"/>
    <w:rPr>
      <w:rFonts w:ascii="Symbol" w:hAnsi="Symbol"/>
    </w:rPr>
  </w:style>
  <w:style w:type="character" w:customStyle="1" w:styleId="MenuOptions">
    <w:name w:val="Menu Options"/>
    <w:basedOn w:val="DefaultParagraphFont"/>
    <w:rsid w:val="00CE234B"/>
    <w:rPr>
      <w:rFonts w:ascii="Arial Narrow" w:hAnsi="Arial Narrow"/>
      <w:smallCaps/>
    </w:rPr>
  </w:style>
  <w:style w:type="character" w:customStyle="1" w:styleId="Buttons">
    <w:name w:val="Buttons"/>
    <w:basedOn w:val="DefaultParagraphFont"/>
    <w:rsid w:val="00CE234B"/>
    <w:rPr>
      <w:b/>
    </w:rPr>
  </w:style>
  <w:style w:type="paragraph" w:customStyle="1" w:styleId="ForcePageBreak">
    <w:name w:val="ForcePageBreak"/>
    <w:rsid w:val="00CE234B"/>
    <w:pPr>
      <w:pageBreakBefore/>
      <w:widowControl w:val="0"/>
    </w:pPr>
    <w:rPr>
      <w:rFonts w:ascii="Times New Roman" w:hAnsi="Times New Roman"/>
      <w:sz w:val="2"/>
    </w:rPr>
  </w:style>
  <w:style w:type="paragraph" w:customStyle="1" w:styleId="BodyText-Indent">
    <w:name w:val="Body Text - Indent"/>
    <w:basedOn w:val="BodyText"/>
    <w:rsid w:val="00CE234B"/>
    <w:pPr>
      <w:ind w:left="-1985"/>
    </w:pPr>
  </w:style>
  <w:style w:type="paragraph" w:customStyle="1" w:styleId="Reference">
    <w:name w:val="Reference"/>
    <w:basedOn w:val="Important"/>
    <w:rsid w:val="00CE234B"/>
    <w:pPr>
      <w:tabs>
        <w:tab w:val="left" w:pos="851"/>
      </w:tabs>
    </w:pPr>
  </w:style>
  <w:style w:type="paragraph" w:customStyle="1" w:styleId="DrawingNormal">
    <w:name w:val="Drawing Normal"/>
    <w:basedOn w:val="BodyText"/>
    <w:next w:val="DrawingNormalVersion"/>
    <w:rsid w:val="00CE234B"/>
    <w:pPr>
      <w:keepNext/>
      <w:ind w:left="-288"/>
      <w:jc w:val="center"/>
    </w:pPr>
  </w:style>
  <w:style w:type="paragraph" w:customStyle="1" w:styleId="DrawingNormalVersion">
    <w:name w:val="Drawing Normal Version"/>
    <w:basedOn w:val="BodyText"/>
    <w:next w:val="BodyText"/>
    <w:rsid w:val="00CE234B"/>
    <w:pPr>
      <w:spacing w:before="0" w:after="60"/>
      <w:jc w:val="center"/>
    </w:pPr>
    <w:rPr>
      <w:rFonts w:ascii="Arial" w:hAnsi="Arial"/>
      <w:sz w:val="16"/>
    </w:rPr>
  </w:style>
  <w:style w:type="paragraph" w:customStyle="1" w:styleId="DrawingVersionSteps">
    <w:name w:val="Drawing Version Steps"/>
    <w:basedOn w:val="DrawingNormal"/>
    <w:rsid w:val="00CE234B"/>
    <w:pPr>
      <w:keepNext w:val="0"/>
      <w:spacing w:before="0" w:after="60"/>
      <w:ind w:left="432"/>
    </w:pPr>
    <w:rPr>
      <w:rFonts w:ascii="Arial" w:hAnsi="Arial"/>
      <w:sz w:val="16"/>
    </w:rPr>
  </w:style>
  <w:style w:type="character" w:customStyle="1" w:styleId="SuperscriptHeading">
    <w:name w:val="Superscript Heading"/>
    <w:basedOn w:val="DefaultParagraphFont"/>
    <w:rsid w:val="00CE234B"/>
    <w:rPr>
      <w:i/>
      <w:dstrike w:val="0"/>
      <w:position w:val="8"/>
      <w:sz w:val="24"/>
      <w:szCs w:val="24"/>
      <w:u w:val="single"/>
      <w:vertAlign w:val="superscript"/>
    </w:rPr>
  </w:style>
  <w:style w:type="paragraph" w:customStyle="1" w:styleId="Preformatted">
    <w:name w:val="Preformatted"/>
    <w:basedOn w:val="Normal"/>
    <w:rsid w:val="00CE234B"/>
    <w:pPr>
      <w:keepNext w:val="0"/>
      <w:ind w:left="-1008"/>
    </w:pPr>
    <w:rPr>
      <w:rFonts w:ascii="Times New Roman" w:hAnsi="Times New Roman"/>
      <w:sz w:val="4"/>
    </w:rPr>
  </w:style>
  <w:style w:type="table" w:customStyle="1" w:styleId="TableVerticalCentered">
    <w:name w:val="Table Vertical Centered"/>
    <w:basedOn w:val="TableNormal"/>
    <w:rsid w:val="00CE234B"/>
    <w:rPr>
      <w:rFonts w:ascii="Arial Narrow" w:hAnsi="Arial Narrow"/>
      <w:sz w:val="22"/>
      <w:szCs w:val="22"/>
    </w:rPr>
    <w:tblPr>
      <w:tblInd w:w="0" w:type="dxa"/>
      <w:tblCellMar>
        <w:top w:w="0" w:type="dxa"/>
        <w:left w:w="108" w:type="dxa"/>
        <w:bottom w:w="0" w:type="dxa"/>
        <w:right w:w="108" w:type="dxa"/>
      </w:tblCellMar>
    </w:tblPr>
    <w:tcPr>
      <w:vAlign w:val="center"/>
    </w:tcPr>
  </w:style>
  <w:style w:type="paragraph" w:customStyle="1" w:styleId="StyleBefore3ptAfter3ptLinespacingAtleast12pt">
    <w:name w:val="Style Before:  3 pt After:  3 pt Line spacing:  At least 12 pt"/>
    <w:basedOn w:val="Normal"/>
    <w:rsid w:val="00CE234B"/>
    <w:pPr>
      <w:spacing w:before="60" w:after="60" w:line="240" w:lineRule="atLeast"/>
    </w:pPr>
    <w:rPr>
      <w:szCs w:val="22"/>
    </w:rPr>
  </w:style>
  <w:style w:type="paragraph" w:customStyle="1" w:styleId="StyleRight135Before3ptAfter3ptLinespacingAt">
    <w:name w:val="Style Right:  1.35&quot; Before:  3 pt After:  3 pt Line spacing:  At..."/>
    <w:basedOn w:val="Normal"/>
    <w:rsid w:val="00CE234B"/>
    <w:pPr>
      <w:spacing w:before="60" w:after="60" w:line="240" w:lineRule="atLeast"/>
      <w:ind w:right="1950"/>
    </w:pPr>
  </w:style>
  <w:style w:type="paragraph" w:customStyle="1" w:styleId="StyleRight023Before3ptAfter3ptLinespacingAt">
    <w:name w:val="Style Right:  0.23&quot; Before:  3 pt After:  3 pt Line spacing:  At..."/>
    <w:basedOn w:val="Normal"/>
    <w:rsid w:val="00CE234B"/>
    <w:pPr>
      <w:spacing w:before="60" w:after="60" w:line="240" w:lineRule="atLeast"/>
      <w:ind w:right="330"/>
    </w:pPr>
  </w:style>
  <w:style w:type="paragraph" w:customStyle="1" w:styleId="StyleBefore3ptAfter3ptLinespacingAtleast12pt1">
    <w:name w:val="Style Before:  3 pt After:  3 pt Line spacing:  At least 12 pt1"/>
    <w:basedOn w:val="Normal"/>
    <w:rsid w:val="00CE234B"/>
    <w:pPr>
      <w:spacing w:before="60" w:after="60" w:line="240" w:lineRule="atLeast"/>
    </w:pPr>
  </w:style>
  <w:style w:type="paragraph" w:customStyle="1" w:styleId="StyleRight099Before3ptAfter3ptLinespacingAt">
    <w:name w:val="Style Right:  0.99&quot; Before:  3 pt After:  3 pt Line spacing:  At..."/>
    <w:basedOn w:val="Normal"/>
    <w:rsid w:val="00CE234B"/>
    <w:pPr>
      <w:spacing w:before="60" w:after="60" w:line="240" w:lineRule="atLeast"/>
      <w:ind w:right="1425"/>
    </w:pPr>
  </w:style>
  <w:style w:type="paragraph" w:customStyle="1" w:styleId="ListAlpha3">
    <w:name w:val="List Alpha 3"/>
    <w:basedOn w:val="ListAlpha2"/>
    <w:rsid w:val="00CE234B"/>
    <w:pPr>
      <w:numPr>
        <w:numId w:val="0"/>
      </w:numPr>
    </w:pPr>
  </w:style>
  <w:style w:type="paragraph" w:customStyle="1" w:styleId="ForcePageBreak0">
    <w:name w:val="Force Page Break"/>
    <w:basedOn w:val="AllowPageBreak"/>
    <w:rsid w:val="00CE234B"/>
    <w:pPr>
      <w:pageBreakBefore/>
    </w:pPr>
    <w:rPr>
      <w:szCs w:val="2"/>
    </w:rPr>
  </w:style>
  <w:style w:type="paragraph" w:customStyle="1" w:styleId="FooterCover">
    <w:name w:val="Footer Cover"/>
    <w:basedOn w:val="Subtitle"/>
    <w:rsid w:val="00CE234B"/>
    <w:pPr>
      <w:framePr w:w="9749" w:hSpace="187" w:vSpace="187" w:wrap="around" w:vAnchor="text" w:hAnchor="page" w:x="1412" w:y="1" w:anchorLock="1"/>
    </w:pPr>
    <w:rPr>
      <w:rFonts w:ascii="Garamond" w:hAnsi="Garamond"/>
      <w:sz w:val="40"/>
      <w:szCs w:val="40"/>
    </w:rPr>
  </w:style>
  <w:style w:type="paragraph" w:customStyle="1" w:styleId="PathText">
    <w:name w:val="Path Text"/>
    <w:basedOn w:val="ListContinue"/>
    <w:rsid w:val="00CE234B"/>
    <w:pPr>
      <w:spacing w:before="80"/>
      <w:ind w:left="0"/>
    </w:pPr>
    <w:rPr>
      <w:sz w:val="18"/>
    </w:rPr>
  </w:style>
  <w:style w:type="paragraph" w:customStyle="1" w:styleId="DrawingNormalBorder">
    <w:name w:val="Drawing Normal Border"/>
    <w:basedOn w:val="DrawingNormal"/>
    <w:next w:val="DrawingNormalVersion"/>
    <w:rsid w:val="00CE234B"/>
    <w:pPr>
      <w:keepNext w:val="0"/>
      <w:pBdr>
        <w:top w:val="single" w:sz="4" w:space="1" w:color="auto"/>
        <w:left w:val="single" w:sz="4" w:space="4" w:color="auto"/>
        <w:bottom w:val="single" w:sz="4" w:space="1" w:color="auto"/>
        <w:right w:val="single" w:sz="4" w:space="4" w:color="auto"/>
      </w:pBdr>
    </w:pPr>
  </w:style>
  <w:style w:type="paragraph" w:customStyle="1" w:styleId="IconTable">
    <w:name w:val="Icon Table"/>
    <w:rsid w:val="00CE234B"/>
    <w:pPr>
      <w:widowControl w:val="0"/>
      <w:autoSpaceDE w:val="0"/>
      <w:autoSpaceDN w:val="0"/>
      <w:adjustRightInd w:val="0"/>
      <w:spacing w:before="120" w:after="120" w:line="242" w:lineRule="auto"/>
      <w:ind w:left="-576"/>
    </w:pPr>
    <w:rPr>
      <w:rFonts w:ascii="Arial" w:hAnsi="Arial" w:cs="Arial"/>
      <w:color w:val="000000"/>
    </w:rPr>
  </w:style>
  <w:style w:type="paragraph" w:customStyle="1" w:styleId="TableListBullet2">
    <w:name w:val="Table List Bullet 2"/>
    <w:basedOn w:val="TableListBullet"/>
    <w:rsid w:val="00CE234B"/>
    <w:pPr>
      <w:ind w:left="734"/>
    </w:pPr>
  </w:style>
  <w:style w:type="character" w:styleId="PageNumber">
    <w:name w:val="page number"/>
    <w:basedOn w:val="DefaultParagraphFont"/>
    <w:rsid w:val="00CE234B"/>
  </w:style>
  <w:style w:type="paragraph" w:customStyle="1" w:styleId="TableListContinue">
    <w:name w:val="Table List Continue"/>
    <w:rsid w:val="00CE234B"/>
    <w:pPr>
      <w:widowControl w:val="0"/>
      <w:autoSpaceDE w:val="0"/>
      <w:autoSpaceDN w:val="0"/>
      <w:adjustRightInd w:val="0"/>
      <w:spacing w:before="20" w:after="60" w:line="242" w:lineRule="auto"/>
      <w:ind w:left="450"/>
    </w:pPr>
    <w:rPr>
      <w:rFonts w:ascii="Arial" w:hAnsi="Arial" w:cs="Arial"/>
      <w:color w:val="000000"/>
      <w:sz w:val="18"/>
      <w:szCs w:val="18"/>
    </w:rPr>
  </w:style>
  <w:style w:type="character" w:customStyle="1" w:styleId="UnderlinedText">
    <w:name w:val="Underlined Text"/>
    <w:basedOn w:val="DefaultParagraphFont"/>
    <w:rsid w:val="00CE234B"/>
    <w:rPr>
      <w:u w:val="single"/>
    </w:rPr>
  </w:style>
  <w:style w:type="paragraph" w:customStyle="1" w:styleId="TableBodySmall">
    <w:name w:val="Table Body Small"/>
    <w:basedOn w:val="TableBodyText"/>
    <w:qFormat/>
    <w:rsid w:val="00CE234B"/>
    <w:rPr>
      <w:sz w:val="16"/>
    </w:rPr>
  </w:style>
  <w:style w:type="paragraph" w:customStyle="1" w:styleId="BodyTextCentered">
    <w:name w:val="Body Text Centered"/>
    <w:basedOn w:val="BodyText"/>
    <w:rsid w:val="00CE234B"/>
    <w:pPr>
      <w:jc w:val="center"/>
    </w:pPr>
  </w:style>
  <w:style w:type="character" w:customStyle="1" w:styleId="Confidentiality">
    <w:name w:val="Confidentiality"/>
    <w:basedOn w:val="DefaultParagraphFont"/>
    <w:rsid w:val="00CE234B"/>
    <w:rPr>
      <w:b/>
      <w:color w:val="808080"/>
    </w:rPr>
  </w:style>
  <w:style w:type="paragraph" w:customStyle="1" w:styleId="FAQQuestion">
    <w:name w:val="FAQ Question"/>
    <w:next w:val="ListContinue"/>
    <w:rsid w:val="00CE234B"/>
    <w:pPr>
      <w:keepNext/>
      <w:spacing w:before="240"/>
    </w:pPr>
    <w:rPr>
      <w:rFonts w:ascii="Arial" w:hAnsi="Arial"/>
      <w:b/>
    </w:rPr>
  </w:style>
  <w:style w:type="paragraph" w:styleId="BalloonText">
    <w:name w:val="Balloon Text"/>
    <w:basedOn w:val="Normal"/>
    <w:link w:val="BalloonTextChar"/>
    <w:uiPriority w:val="99"/>
    <w:semiHidden/>
    <w:unhideWhenUsed/>
    <w:rsid w:val="0078523A"/>
    <w:rPr>
      <w:rFonts w:ascii="Tahoma" w:hAnsi="Tahoma" w:cs="Tahoma"/>
      <w:sz w:val="16"/>
      <w:szCs w:val="16"/>
    </w:rPr>
  </w:style>
  <w:style w:type="character" w:customStyle="1" w:styleId="BalloonTextChar">
    <w:name w:val="Balloon Text Char"/>
    <w:link w:val="BalloonText"/>
    <w:uiPriority w:val="99"/>
    <w:semiHidden/>
    <w:rsid w:val="0078523A"/>
    <w:rPr>
      <w:rFonts w:ascii="Tahoma" w:eastAsia="Times New Roman" w:hAnsi="Tahoma" w:cs="Tahoma"/>
      <w:sz w:val="16"/>
      <w:szCs w:val="16"/>
    </w:rPr>
  </w:style>
  <w:style w:type="character" w:styleId="Hyperlink">
    <w:name w:val="Hyperlink"/>
    <w:uiPriority w:val="99"/>
    <w:unhideWhenUsed/>
    <w:rsid w:val="00785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8.xml"/><Relationship Id="rId34" Type="http://schemas.openxmlformats.org/officeDocument/2006/relationships/image" Target="media/image3.png"/><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hqmwebprod.nextgenisp.com" TargetMode="External"/><Relationship Id="rId33" Type="http://schemas.openxmlformats.org/officeDocument/2006/relationships/footer" Target="footer12.xml"/><Relationship Id="rId38" Type="http://schemas.openxmlformats.org/officeDocument/2006/relationships/image" Target="media/image7.png"/><Relationship Id="rId46"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qmwebprod.nextgenisp.com" TargetMode="External"/><Relationship Id="rId32" Type="http://schemas.openxmlformats.org/officeDocument/2006/relationships/footer" Target="footer11.xm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9.xml"/><Relationship Id="rId36" Type="http://schemas.openxmlformats.org/officeDocument/2006/relationships/image" Target="media/image5.png"/><Relationship Id="rId49" Type="http://schemas.openxmlformats.org/officeDocument/2006/relationships/footer" Target="footer16.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image" Target="media/image4.png"/><Relationship Id="rId43" Type="http://schemas.openxmlformats.org/officeDocument/2006/relationships/header" Target="header14.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92.168.22.67\ait\Templates\Word%20Templates\NextGen_User_Guide_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NextGen_User_Guide_AIT.dot</Template>
  <TotalTime>22</TotalTime>
  <Pages>25</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Portal Reports Guide</vt:lpstr>
    </vt:vector>
  </TitlesOfParts>
  <Company>NextGen Healthcare Information Systems, LLC</Company>
  <LinksUpToDate>false</LinksUpToDate>
  <CharactersWithSpaces>24522</CharactersWithSpaces>
  <SharedDoc>false</SharedDoc>
  <HLinks>
    <vt:vector size="90" baseType="variant">
      <vt:variant>
        <vt:i4>5898350</vt:i4>
      </vt:variant>
      <vt:variant>
        <vt:i4>180</vt:i4>
      </vt:variant>
      <vt:variant>
        <vt:i4>0</vt:i4>
      </vt:variant>
      <vt:variant>
        <vt:i4>5</vt:i4>
      </vt:variant>
      <vt:variant>
        <vt:lpwstr/>
      </vt:variant>
      <vt:variant>
        <vt:lpwstr>O_7461</vt:lpwstr>
      </vt:variant>
      <vt:variant>
        <vt:i4>5898349</vt:i4>
      </vt:variant>
      <vt:variant>
        <vt:i4>174</vt:i4>
      </vt:variant>
      <vt:variant>
        <vt:i4>0</vt:i4>
      </vt:variant>
      <vt:variant>
        <vt:i4>5</vt:i4>
      </vt:variant>
      <vt:variant>
        <vt:lpwstr/>
      </vt:variant>
      <vt:variant>
        <vt:lpwstr>O_1633</vt:lpwstr>
      </vt:variant>
      <vt:variant>
        <vt:i4>5898350</vt:i4>
      </vt:variant>
      <vt:variant>
        <vt:i4>168</vt:i4>
      </vt:variant>
      <vt:variant>
        <vt:i4>0</vt:i4>
      </vt:variant>
      <vt:variant>
        <vt:i4>5</vt:i4>
      </vt:variant>
      <vt:variant>
        <vt:lpwstr/>
      </vt:variant>
      <vt:variant>
        <vt:lpwstr>O_7461</vt:lpwstr>
      </vt:variant>
      <vt:variant>
        <vt:i4>5898349</vt:i4>
      </vt:variant>
      <vt:variant>
        <vt:i4>162</vt:i4>
      </vt:variant>
      <vt:variant>
        <vt:i4>0</vt:i4>
      </vt:variant>
      <vt:variant>
        <vt:i4>5</vt:i4>
      </vt:variant>
      <vt:variant>
        <vt:lpwstr/>
      </vt:variant>
      <vt:variant>
        <vt:lpwstr>O_1633</vt:lpwstr>
      </vt:variant>
      <vt:variant>
        <vt:i4>5898349</vt:i4>
      </vt:variant>
      <vt:variant>
        <vt:i4>156</vt:i4>
      </vt:variant>
      <vt:variant>
        <vt:i4>0</vt:i4>
      </vt:variant>
      <vt:variant>
        <vt:i4>5</vt:i4>
      </vt:variant>
      <vt:variant>
        <vt:lpwstr/>
      </vt:variant>
      <vt:variant>
        <vt:lpwstr>O_1633</vt:lpwstr>
      </vt:variant>
      <vt:variant>
        <vt:i4>5898349</vt:i4>
      </vt:variant>
      <vt:variant>
        <vt:i4>150</vt:i4>
      </vt:variant>
      <vt:variant>
        <vt:i4>0</vt:i4>
      </vt:variant>
      <vt:variant>
        <vt:i4>5</vt:i4>
      </vt:variant>
      <vt:variant>
        <vt:lpwstr/>
      </vt:variant>
      <vt:variant>
        <vt:lpwstr>O_1633</vt:lpwstr>
      </vt:variant>
      <vt:variant>
        <vt:i4>5898349</vt:i4>
      </vt:variant>
      <vt:variant>
        <vt:i4>144</vt:i4>
      </vt:variant>
      <vt:variant>
        <vt:i4>0</vt:i4>
      </vt:variant>
      <vt:variant>
        <vt:i4>5</vt:i4>
      </vt:variant>
      <vt:variant>
        <vt:lpwstr/>
      </vt:variant>
      <vt:variant>
        <vt:lpwstr>O_1633</vt:lpwstr>
      </vt:variant>
      <vt:variant>
        <vt:i4>5898349</vt:i4>
      </vt:variant>
      <vt:variant>
        <vt:i4>138</vt:i4>
      </vt:variant>
      <vt:variant>
        <vt:i4>0</vt:i4>
      </vt:variant>
      <vt:variant>
        <vt:i4>5</vt:i4>
      </vt:variant>
      <vt:variant>
        <vt:lpwstr/>
      </vt:variant>
      <vt:variant>
        <vt:lpwstr>O_1633</vt:lpwstr>
      </vt:variant>
      <vt:variant>
        <vt:i4>5898349</vt:i4>
      </vt:variant>
      <vt:variant>
        <vt:i4>126</vt:i4>
      </vt:variant>
      <vt:variant>
        <vt:i4>0</vt:i4>
      </vt:variant>
      <vt:variant>
        <vt:i4>5</vt:i4>
      </vt:variant>
      <vt:variant>
        <vt:lpwstr/>
      </vt:variant>
      <vt:variant>
        <vt:lpwstr>O_1633</vt:lpwstr>
      </vt:variant>
      <vt:variant>
        <vt:i4>5898349</vt:i4>
      </vt:variant>
      <vt:variant>
        <vt:i4>114</vt:i4>
      </vt:variant>
      <vt:variant>
        <vt:i4>0</vt:i4>
      </vt:variant>
      <vt:variant>
        <vt:i4>5</vt:i4>
      </vt:variant>
      <vt:variant>
        <vt:lpwstr/>
      </vt:variant>
      <vt:variant>
        <vt:lpwstr>O_1633</vt:lpwstr>
      </vt:variant>
      <vt:variant>
        <vt:i4>5898349</vt:i4>
      </vt:variant>
      <vt:variant>
        <vt:i4>105</vt:i4>
      </vt:variant>
      <vt:variant>
        <vt:i4>0</vt:i4>
      </vt:variant>
      <vt:variant>
        <vt:i4>5</vt:i4>
      </vt:variant>
      <vt:variant>
        <vt:lpwstr/>
      </vt:variant>
      <vt:variant>
        <vt:lpwstr>O_1633</vt:lpwstr>
      </vt:variant>
      <vt:variant>
        <vt:i4>6160493</vt:i4>
      </vt:variant>
      <vt:variant>
        <vt:i4>99</vt:i4>
      </vt:variant>
      <vt:variant>
        <vt:i4>0</vt:i4>
      </vt:variant>
      <vt:variant>
        <vt:i4>5</vt:i4>
      </vt:variant>
      <vt:variant>
        <vt:lpwstr/>
      </vt:variant>
      <vt:variant>
        <vt:lpwstr>O_7455</vt:lpwstr>
      </vt:variant>
      <vt:variant>
        <vt:i4>5898349</vt:i4>
      </vt:variant>
      <vt:variant>
        <vt:i4>93</vt:i4>
      </vt:variant>
      <vt:variant>
        <vt:i4>0</vt:i4>
      </vt:variant>
      <vt:variant>
        <vt:i4>5</vt:i4>
      </vt:variant>
      <vt:variant>
        <vt:lpwstr/>
      </vt:variant>
      <vt:variant>
        <vt:lpwstr>O_1633</vt:lpwstr>
      </vt:variant>
      <vt:variant>
        <vt:i4>6357106</vt:i4>
      </vt:variant>
      <vt:variant>
        <vt:i4>87</vt:i4>
      </vt:variant>
      <vt:variant>
        <vt:i4>0</vt:i4>
      </vt:variant>
      <vt:variant>
        <vt:i4>5</vt:i4>
      </vt:variant>
      <vt:variant>
        <vt:lpwstr>https://hqmwebprod.nextgenisp.com/</vt:lpwstr>
      </vt:variant>
      <vt:variant>
        <vt:lpwstr/>
      </vt:variant>
      <vt:variant>
        <vt:i4>6357106</vt:i4>
      </vt:variant>
      <vt:variant>
        <vt:i4>84</vt:i4>
      </vt:variant>
      <vt:variant>
        <vt:i4>0</vt:i4>
      </vt:variant>
      <vt:variant>
        <vt:i4>5</vt:i4>
      </vt:variant>
      <vt:variant>
        <vt:lpwstr>https://hqmwebprod.nextgenisp.com/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 Reports Guide</dc:title>
  <dc:subject>NextGen HQM</dc:subject>
  <dc:creator>BR, Shankar</dc:creator>
  <cp:keywords>Version 3.60</cp:keywords>
  <dc:description>Copyright © 2013 NextGen Healthcare Information Systems, LLC, all rights reserved.</dc:description>
  <cp:lastModifiedBy>Shankar</cp:lastModifiedBy>
  <cp:revision>6</cp:revision>
  <dcterms:created xsi:type="dcterms:W3CDTF">2013-10-31T13:07:00Z</dcterms:created>
  <dcterms:modified xsi:type="dcterms:W3CDTF">2014-05-02T05:38:00Z</dcterms:modified>
</cp:coreProperties>
</file>